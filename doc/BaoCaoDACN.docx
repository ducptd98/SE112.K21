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F2176" w14:textId="77777777" w:rsidR="00560A66" w:rsidRPr="006B7765" w:rsidRDefault="006B7765" w:rsidP="006B7765">
      <w:pPr>
        <w:jc w:val="center"/>
        <w:rPr>
          <w:sz w:val="28"/>
        </w:rPr>
      </w:pPr>
      <w:r w:rsidRPr="006B7765">
        <w:rPr>
          <w:sz w:val="28"/>
        </w:rPr>
        <w:t>ĐẠI HỌC QUỐC GIA THÀNH PHỐ HỒ CHÍ MINH</w:t>
      </w:r>
    </w:p>
    <w:p w14:paraId="1E33A09C" w14:textId="77777777" w:rsidR="006B7765" w:rsidRDefault="006B7765" w:rsidP="006B7765">
      <w:pPr>
        <w:jc w:val="center"/>
        <w:rPr>
          <w:b/>
          <w:sz w:val="28"/>
        </w:rPr>
      </w:pPr>
      <w:r w:rsidRPr="006B7765">
        <w:rPr>
          <w:b/>
          <w:sz w:val="28"/>
        </w:rPr>
        <w:t>TRƯỜNG ĐẠI HỌC CÔNG NGHỆ THÔNG TIN</w:t>
      </w:r>
    </w:p>
    <w:p w14:paraId="3DA53426" w14:textId="77777777" w:rsidR="006B7765" w:rsidRDefault="006B7765" w:rsidP="006B7765">
      <w:pPr>
        <w:jc w:val="center"/>
        <w:rPr>
          <w:b/>
          <w:sz w:val="28"/>
        </w:rPr>
      </w:pPr>
    </w:p>
    <w:p w14:paraId="05CE677B" w14:textId="77777777" w:rsidR="00560A66" w:rsidRDefault="006B7765" w:rsidP="006B7765">
      <w:pPr>
        <w:jc w:val="center"/>
      </w:pPr>
      <w:r>
        <w:rPr>
          <w:b/>
          <w:noProof/>
          <w:sz w:val="28"/>
        </w:rPr>
        <w:drawing>
          <wp:inline distT="0" distB="0" distL="0" distR="0" wp14:anchorId="51E9A56E" wp14:editId="0B7C5EA1">
            <wp:extent cx="1174113" cy="971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4542" cy="980179"/>
                    </a:xfrm>
                    <a:prstGeom prst="rect">
                      <a:avLst/>
                    </a:prstGeom>
                  </pic:spPr>
                </pic:pic>
              </a:graphicData>
            </a:graphic>
          </wp:inline>
        </w:drawing>
      </w:r>
    </w:p>
    <w:p w14:paraId="5A648CB5" w14:textId="77777777" w:rsidR="00386B7E" w:rsidRPr="00217526" w:rsidRDefault="00386B7E" w:rsidP="001645DA">
      <w:pPr>
        <w:jc w:val="right"/>
      </w:pPr>
    </w:p>
    <w:p w14:paraId="5E76F057" w14:textId="77777777" w:rsidR="00560A66" w:rsidRDefault="00560A66" w:rsidP="001645DA">
      <w:pPr>
        <w:jc w:val="right"/>
      </w:pPr>
    </w:p>
    <w:p w14:paraId="13EF2BB9" w14:textId="77777777" w:rsidR="00871123" w:rsidRDefault="00871123" w:rsidP="001645DA">
      <w:pPr>
        <w:jc w:val="right"/>
      </w:pPr>
    </w:p>
    <w:p w14:paraId="596D242F" w14:textId="77777777" w:rsidR="00871123" w:rsidRPr="00217526" w:rsidRDefault="00871123" w:rsidP="001645DA">
      <w:pPr>
        <w:jc w:val="right"/>
      </w:pPr>
    </w:p>
    <w:p w14:paraId="4B11FFF5" w14:textId="77777777" w:rsidR="00560A66" w:rsidRPr="00217526" w:rsidRDefault="00560A66" w:rsidP="001645DA">
      <w:pPr>
        <w:tabs>
          <w:tab w:val="left" w:pos="6990"/>
        </w:tabs>
        <w:jc w:val="right"/>
      </w:pPr>
    </w:p>
    <w:p w14:paraId="0C952E87" w14:textId="784F0498" w:rsidR="00560A66" w:rsidRDefault="004D2477" w:rsidP="004D2477">
      <w:pPr>
        <w:jc w:val="center"/>
        <w:rPr>
          <w:b/>
          <w:bCs/>
          <w:sz w:val="52"/>
          <w:szCs w:val="52"/>
        </w:rPr>
      </w:pPr>
      <w:r w:rsidRPr="004D2477">
        <w:rPr>
          <w:b/>
          <w:bCs/>
          <w:sz w:val="52"/>
          <w:szCs w:val="52"/>
        </w:rPr>
        <w:t>Đồ án Chuyên Nghành</w:t>
      </w:r>
    </w:p>
    <w:p w14:paraId="5BB7B50A" w14:textId="1F4BE99D" w:rsidR="004D2477" w:rsidRDefault="004D2477" w:rsidP="004D2477">
      <w:pPr>
        <w:jc w:val="center"/>
        <w:rPr>
          <w:b/>
          <w:bCs/>
          <w:sz w:val="36"/>
          <w:szCs w:val="36"/>
        </w:rPr>
      </w:pPr>
      <w:r>
        <w:rPr>
          <w:b/>
          <w:bCs/>
          <w:sz w:val="36"/>
          <w:szCs w:val="36"/>
        </w:rPr>
        <w:t xml:space="preserve">Đề tài: </w:t>
      </w:r>
    </w:p>
    <w:p w14:paraId="3E4DFBE9" w14:textId="77777777" w:rsidR="004D2477" w:rsidRDefault="004D2477" w:rsidP="004D2477">
      <w:pPr>
        <w:jc w:val="center"/>
        <w:rPr>
          <w:b/>
          <w:bCs/>
          <w:sz w:val="36"/>
          <w:szCs w:val="36"/>
        </w:rPr>
      </w:pPr>
    </w:p>
    <w:p w14:paraId="0A703548" w14:textId="50C5E53F" w:rsidR="004D2477" w:rsidRPr="004D2477" w:rsidRDefault="004D2477" w:rsidP="004D2477">
      <w:pPr>
        <w:jc w:val="center"/>
        <w:rPr>
          <w:b/>
          <w:bCs/>
          <w:sz w:val="36"/>
          <w:szCs w:val="36"/>
        </w:rPr>
      </w:pPr>
      <w:r w:rsidRPr="004D2477">
        <w:rPr>
          <w:b/>
          <w:bCs/>
          <w:sz w:val="36"/>
          <w:szCs w:val="36"/>
        </w:rPr>
        <w:t>Xây dựng ứng dụng thu thập và chia sẻ thông tin mua bán bất động sản</w:t>
      </w:r>
    </w:p>
    <w:p w14:paraId="52F8864A" w14:textId="77777777" w:rsidR="004D2477" w:rsidRPr="004D2477" w:rsidRDefault="004D2477" w:rsidP="004D2477">
      <w:pPr>
        <w:jc w:val="center"/>
        <w:rPr>
          <w:sz w:val="36"/>
          <w:szCs w:val="36"/>
        </w:rPr>
      </w:pPr>
    </w:p>
    <w:p w14:paraId="5226A052" w14:textId="6B7B6201" w:rsidR="00560A66" w:rsidRPr="00217526" w:rsidRDefault="004D08AD" w:rsidP="004D08AD">
      <w:pPr>
        <w:tabs>
          <w:tab w:val="left" w:pos="6990"/>
        </w:tabs>
        <w:ind w:firstLine="1800"/>
        <w:jc w:val="left"/>
        <w:rPr>
          <w:noProof/>
          <w:sz w:val="36"/>
          <w:szCs w:val="36"/>
        </w:rPr>
      </w:pPr>
      <w:r>
        <w:rPr>
          <w:noProof/>
          <w:sz w:val="36"/>
          <w:szCs w:val="36"/>
        </w:rPr>
        <w:t>GVHD:</w:t>
      </w:r>
      <w:r w:rsidR="00882EE3" w:rsidRPr="00882EE3">
        <w:t xml:space="preserve"> </w:t>
      </w:r>
      <w:r w:rsidR="00882EE3" w:rsidRPr="00882EE3">
        <w:rPr>
          <w:noProof/>
          <w:sz w:val="36"/>
          <w:szCs w:val="36"/>
        </w:rPr>
        <w:t>Hồ Trần Nhật Thuỷ</w:t>
      </w:r>
    </w:p>
    <w:p w14:paraId="2EE15B3B" w14:textId="77386E14" w:rsidR="00560A66" w:rsidRPr="00882EE3" w:rsidRDefault="004D08AD" w:rsidP="004D08AD">
      <w:pPr>
        <w:tabs>
          <w:tab w:val="left" w:pos="6990"/>
        </w:tabs>
        <w:ind w:firstLine="1800"/>
        <w:jc w:val="left"/>
        <w:rPr>
          <w:sz w:val="36"/>
          <w:szCs w:val="36"/>
        </w:rPr>
      </w:pPr>
      <w:r>
        <w:rPr>
          <w:noProof/>
          <w:sz w:val="36"/>
          <w:szCs w:val="36"/>
        </w:rPr>
        <w:t>Tên Nhóm</w:t>
      </w:r>
      <w:r w:rsidR="00DB0C50">
        <w:rPr>
          <w:noProof/>
          <w:sz w:val="36"/>
          <w:szCs w:val="36"/>
          <w:lang w:val="vi-VN"/>
        </w:rPr>
        <w:t xml:space="preserve">: </w:t>
      </w:r>
      <w:r w:rsidR="00882EE3">
        <w:rPr>
          <w:noProof/>
          <w:sz w:val="36"/>
          <w:szCs w:val="36"/>
        </w:rPr>
        <w:t>Nhóm 24</w:t>
      </w:r>
    </w:p>
    <w:p w14:paraId="1675C06D" w14:textId="77777777" w:rsidR="004D08AD" w:rsidRDefault="004D08AD" w:rsidP="004D08AD">
      <w:pPr>
        <w:tabs>
          <w:tab w:val="left" w:pos="6990"/>
        </w:tabs>
        <w:ind w:firstLine="1800"/>
        <w:jc w:val="left"/>
        <w:rPr>
          <w:sz w:val="36"/>
          <w:szCs w:val="36"/>
        </w:rPr>
      </w:pPr>
      <w:r>
        <w:rPr>
          <w:sz w:val="36"/>
          <w:szCs w:val="36"/>
        </w:rPr>
        <w:t>Tên thành viên</w:t>
      </w:r>
      <w:r w:rsidR="00560A66" w:rsidRPr="00217526">
        <w:rPr>
          <w:sz w:val="36"/>
          <w:szCs w:val="36"/>
        </w:rPr>
        <w:t>:</w:t>
      </w:r>
    </w:p>
    <w:p w14:paraId="3E63CED8" w14:textId="1980E79B" w:rsidR="00560A66" w:rsidRDefault="00882EE3" w:rsidP="004D08AD">
      <w:pPr>
        <w:pStyle w:val="ListParagraph"/>
        <w:numPr>
          <w:ilvl w:val="0"/>
          <w:numId w:val="49"/>
        </w:numPr>
        <w:ind w:firstLine="1800"/>
        <w:jc w:val="left"/>
        <w:rPr>
          <w:sz w:val="36"/>
          <w:szCs w:val="36"/>
        </w:rPr>
      </w:pPr>
      <w:r>
        <w:rPr>
          <w:sz w:val="36"/>
          <w:szCs w:val="36"/>
        </w:rPr>
        <w:t>Phạm Thanh Đức</w:t>
      </w:r>
      <w:r w:rsidR="004D08AD">
        <w:rPr>
          <w:sz w:val="36"/>
          <w:szCs w:val="36"/>
        </w:rPr>
        <w:t>-</w:t>
      </w:r>
      <w:r>
        <w:rPr>
          <w:sz w:val="36"/>
          <w:szCs w:val="36"/>
        </w:rPr>
        <w:t>16520246</w:t>
      </w:r>
    </w:p>
    <w:p w14:paraId="73912C0B" w14:textId="61C8C7BD" w:rsidR="00882EE3" w:rsidRDefault="00882EE3" w:rsidP="00882EE3">
      <w:pPr>
        <w:pStyle w:val="ListParagraph"/>
        <w:numPr>
          <w:ilvl w:val="0"/>
          <w:numId w:val="49"/>
        </w:numPr>
        <w:ind w:firstLine="1800"/>
        <w:jc w:val="left"/>
        <w:rPr>
          <w:sz w:val="36"/>
          <w:szCs w:val="36"/>
        </w:rPr>
      </w:pPr>
      <w:r>
        <w:rPr>
          <w:sz w:val="36"/>
          <w:szCs w:val="36"/>
        </w:rPr>
        <w:t>Hoàng Văn Châu-16520108</w:t>
      </w:r>
    </w:p>
    <w:p w14:paraId="1FD42096" w14:textId="77777777" w:rsidR="00871123" w:rsidRPr="00217526" w:rsidRDefault="00871123" w:rsidP="004D2477">
      <w:pPr>
        <w:tabs>
          <w:tab w:val="left" w:pos="6990"/>
        </w:tabs>
        <w:jc w:val="center"/>
        <w:rPr>
          <w:sz w:val="36"/>
          <w:szCs w:val="36"/>
        </w:rPr>
      </w:pPr>
    </w:p>
    <w:p w14:paraId="770DE6FE" w14:textId="27C6D352" w:rsidR="004D08AD" w:rsidRDefault="004D08AD" w:rsidP="004D2477">
      <w:pPr>
        <w:tabs>
          <w:tab w:val="left" w:pos="6990"/>
        </w:tabs>
        <w:jc w:val="center"/>
        <w:rPr>
          <w:sz w:val="36"/>
          <w:szCs w:val="36"/>
        </w:rPr>
      </w:pPr>
      <w:r w:rsidRPr="00217526">
        <w:rPr>
          <w:sz w:val="36"/>
          <w:szCs w:val="36"/>
        </w:rPr>
        <w:t>TP HCM</w:t>
      </w:r>
      <w:r>
        <w:rPr>
          <w:sz w:val="36"/>
          <w:szCs w:val="36"/>
        </w:rPr>
        <w:t>, Ngày</w:t>
      </w:r>
      <w:r w:rsidR="00882EE3">
        <w:rPr>
          <w:sz w:val="36"/>
          <w:szCs w:val="36"/>
        </w:rPr>
        <w:t xml:space="preserve"> 2</w:t>
      </w:r>
      <w:r>
        <w:rPr>
          <w:sz w:val="36"/>
          <w:szCs w:val="36"/>
        </w:rPr>
        <w:t xml:space="preserve"> tháng</w:t>
      </w:r>
      <w:r w:rsidR="00882EE3">
        <w:rPr>
          <w:sz w:val="36"/>
          <w:szCs w:val="36"/>
        </w:rPr>
        <w:t xml:space="preserve"> 4</w:t>
      </w:r>
      <w:r>
        <w:rPr>
          <w:sz w:val="36"/>
          <w:szCs w:val="36"/>
        </w:rPr>
        <w:t xml:space="preserve"> năm</w:t>
      </w:r>
      <w:r w:rsidR="00882EE3">
        <w:rPr>
          <w:sz w:val="36"/>
          <w:szCs w:val="36"/>
        </w:rPr>
        <w:t xml:space="preserve"> 2020</w:t>
      </w:r>
    </w:p>
    <w:p w14:paraId="6B638C0B" w14:textId="77777777" w:rsidR="004D08AD" w:rsidRDefault="004D08AD">
      <w:pPr>
        <w:spacing w:line="240" w:lineRule="auto"/>
        <w:jc w:val="left"/>
        <w:rPr>
          <w:sz w:val="36"/>
          <w:szCs w:val="36"/>
        </w:rPr>
      </w:pPr>
      <w:r>
        <w:rPr>
          <w:sz w:val="36"/>
          <w:szCs w:val="36"/>
        </w:rPr>
        <w:lastRenderedPageBreak/>
        <w:br w:type="page"/>
      </w:r>
    </w:p>
    <w:p w14:paraId="65005FE1" w14:textId="77777777" w:rsidR="00560A66" w:rsidRPr="00217526" w:rsidRDefault="00560A66" w:rsidP="001645DA">
      <w:pPr>
        <w:rPr>
          <w:b/>
        </w:rPr>
      </w:pPr>
      <w:r w:rsidRPr="00217526">
        <w:rPr>
          <w:b/>
          <w:sz w:val="32"/>
        </w:rPr>
        <w:lastRenderedPageBreak/>
        <w:t>Quản lý tài liệu</w:t>
      </w:r>
    </w:p>
    <w:tbl>
      <w:tblPr>
        <w:tblStyle w:val="DTSC"/>
        <w:tblW w:w="5000" w:type="pct"/>
        <w:tblLook w:val="0000" w:firstRow="0" w:lastRow="0" w:firstColumn="0" w:lastColumn="0" w:noHBand="0" w:noVBand="0"/>
      </w:tblPr>
      <w:tblGrid>
        <w:gridCol w:w="5326"/>
        <w:gridCol w:w="4411"/>
      </w:tblGrid>
      <w:tr w:rsidR="00560A66" w:rsidRPr="00217526" w14:paraId="70AF8B9E" w14:textId="77777777" w:rsidTr="000F7A43">
        <w:tc>
          <w:tcPr>
            <w:tcW w:w="2735" w:type="pct"/>
          </w:tcPr>
          <w:p w14:paraId="5A6B2B81" w14:textId="5B8408D6" w:rsidR="00560A66" w:rsidRPr="00C311DC" w:rsidRDefault="00560A66" w:rsidP="00C311DC">
            <w:r w:rsidRPr="00217526">
              <w:t xml:space="preserve">Ngày tạo: </w:t>
            </w:r>
            <w:r w:rsidR="00882EE3">
              <w:t>02/04/2020</w:t>
            </w:r>
          </w:p>
        </w:tc>
        <w:tc>
          <w:tcPr>
            <w:tcW w:w="2265" w:type="pct"/>
          </w:tcPr>
          <w:p w14:paraId="5C70DBDD" w14:textId="437D8FEE" w:rsidR="00560A66" w:rsidRPr="00217526" w:rsidRDefault="00560A66" w:rsidP="001645DA">
            <w:r w:rsidRPr="00217526">
              <w:t xml:space="preserve">Thời gian lưu: </w:t>
            </w:r>
            <w:r w:rsidR="00842909" w:rsidRPr="00217526">
              <w:fldChar w:fldCharType="begin"/>
            </w:r>
            <w:r w:rsidRPr="00217526">
              <w:instrText xml:space="preserve"> DATE  \@ "M/d/yyyy h:mm:ss am/pm"  \* MERGEFORMAT </w:instrText>
            </w:r>
            <w:r w:rsidR="00842909" w:rsidRPr="00217526">
              <w:fldChar w:fldCharType="separate"/>
            </w:r>
            <w:r w:rsidR="00F77746">
              <w:rPr>
                <w:noProof/>
              </w:rPr>
              <w:t>4/4/2020 8:13:52 PM</w:t>
            </w:r>
            <w:r w:rsidR="00842909" w:rsidRPr="00217526">
              <w:fldChar w:fldCharType="end"/>
            </w:r>
          </w:p>
        </w:tc>
      </w:tr>
      <w:tr w:rsidR="00560A66" w:rsidRPr="00217526" w14:paraId="50746B22" w14:textId="77777777" w:rsidTr="000F7A43">
        <w:tc>
          <w:tcPr>
            <w:tcW w:w="2735" w:type="pct"/>
          </w:tcPr>
          <w:p w14:paraId="198C208A" w14:textId="3A29888A" w:rsidR="00560A66" w:rsidRPr="005F5CEF" w:rsidRDefault="00560A66" w:rsidP="004D2477"/>
        </w:tc>
        <w:tc>
          <w:tcPr>
            <w:tcW w:w="2265" w:type="pct"/>
          </w:tcPr>
          <w:p w14:paraId="2FC91697" w14:textId="2B55EEF9" w:rsidR="00560A66" w:rsidRPr="00217526" w:rsidRDefault="00560A66" w:rsidP="00C311DC">
            <w:r w:rsidRPr="00217526">
              <w:t xml:space="preserve">Lưu bởi: </w:t>
            </w:r>
            <w:r w:rsidR="00882EE3">
              <w:t>Pham Thanh Đức</w:t>
            </w:r>
          </w:p>
        </w:tc>
      </w:tr>
    </w:tbl>
    <w:p w14:paraId="1D3ECDBF" w14:textId="77777777" w:rsidR="00560A66" w:rsidRPr="00217526" w:rsidRDefault="00560A66" w:rsidP="001645DA">
      <w:pPr>
        <w:pStyle w:val="NormalWeb"/>
        <w:spacing w:before="0" w:beforeAutospacing="0" w:after="0" w:afterAutospacing="0" w:line="360" w:lineRule="auto"/>
        <w:rPr>
          <w:sz w:val="22"/>
        </w:rPr>
      </w:pPr>
    </w:p>
    <w:p w14:paraId="0D67DC6D" w14:textId="77777777" w:rsidR="00560A66" w:rsidRPr="00217526" w:rsidRDefault="00560A66" w:rsidP="001645DA">
      <w:pPr>
        <w:rPr>
          <w:b/>
          <w:noProof/>
          <w:sz w:val="32"/>
          <w:lang w:val="vi-VN" w:eastAsia="vi-VN"/>
        </w:rPr>
      </w:pPr>
      <w:r w:rsidRPr="00217526">
        <w:rPr>
          <w:b/>
          <w:noProof/>
          <w:sz w:val="32"/>
          <w:lang w:val="vi-VN" w:eastAsia="vi-VN"/>
        </w:rPr>
        <w:t>Lịch sử thay đổi</w:t>
      </w:r>
    </w:p>
    <w:tbl>
      <w:tblPr>
        <w:tblStyle w:val="DTSC"/>
        <w:tblW w:w="5000" w:type="pct"/>
        <w:tblLook w:val="04A0" w:firstRow="1" w:lastRow="0" w:firstColumn="1" w:lastColumn="0" w:noHBand="0" w:noVBand="1"/>
      </w:tblPr>
      <w:tblGrid>
        <w:gridCol w:w="2393"/>
        <w:gridCol w:w="2146"/>
        <w:gridCol w:w="3646"/>
        <w:gridCol w:w="1552"/>
      </w:tblGrid>
      <w:tr w:rsidR="00560A66" w:rsidRPr="00217526" w14:paraId="2DA7BEED" w14:textId="77777777" w:rsidTr="005F5CEF">
        <w:trPr>
          <w:cnfStyle w:val="100000000000" w:firstRow="1" w:lastRow="0" w:firstColumn="0" w:lastColumn="0" w:oddVBand="0" w:evenVBand="0" w:oddHBand="0" w:evenHBand="0" w:firstRowFirstColumn="0" w:firstRowLastColumn="0" w:lastRowFirstColumn="0" w:lastRowLastColumn="0"/>
        </w:trPr>
        <w:tc>
          <w:tcPr>
            <w:tcW w:w="1229" w:type="pct"/>
          </w:tcPr>
          <w:p w14:paraId="647FF260" w14:textId="77777777" w:rsidR="00560A66" w:rsidRPr="00217526" w:rsidRDefault="00560A66" w:rsidP="001645DA">
            <w:pPr>
              <w:jc w:val="center"/>
              <w:rPr>
                <w:b w:val="0"/>
                <w:noProof/>
                <w:lang w:val="vi-VN"/>
              </w:rPr>
            </w:pPr>
            <w:r w:rsidRPr="00217526">
              <w:rPr>
                <w:noProof/>
                <w:lang w:val="vi-VN"/>
              </w:rPr>
              <w:t>Người thực hiện</w:t>
            </w:r>
          </w:p>
        </w:tc>
        <w:tc>
          <w:tcPr>
            <w:tcW w:w="1102" w:type="pct"/>
          </w:tcPr>
          <w:p w14:paraId="1B82303C" w14:textId="77777777" w:rsidR="00560A66" w:rsidRPr="00217526" w:rsidRDefault="00560A66" w:rsidP="001645DA">
            <w:pPr>
              <w:jc w:val="center"/>
              <w:rPr>
                <w:b w:val="0"/>
                <w:noProof/>
                <w:lang w:val="vi-VN"/>
              </w:rPr>
            </w:pPr>
            <w:r w:rsidRPr="00217526">
              <w:rPr>
                <w:noProof/>
                <w:lang w:val="vi-VN"/>
              </w:rPr>
              <w:t>Ngày thực hiện</w:t>
            </w:r>
          </w:p>
        </w:tc>
        <w:tc>
          <w:tcPr>
            <w:tcW w:w="1872" w:type="pct"/>
          </w:tcPr>
          <w:p w14:paraId="6C811BBA" w14:textId="77777777" w:rsidR="00560A66" w:rsidRPr="00217526" w:rsidRDefault="00560A66" w:rsidP="001645DA">
            <w:pPr>
              <w:jc w:val="center"/>
              <w:rPr>
                <w:b w:val="0"/>
                <w:noProof/>
                <w:lang w:val="vi-VN"/>
              </w:rPr>
            </w:pPr>
            <w:r w:rsidRPr="00217526">
              <w:rPr>
                <w:noProof/>
                <w:lang w:val="vi-VN"/>
              </w:rPr>
              <w:t>Nội dung</w:t>
            </w:r>
          </w:p>
        </w:tc>
        <w:tc>
          <w:tcPr>
            <w:tcW w:w="797" w:type="pct"/>
          </w:tcPr>
          <w:p w14:paraId="301195AC" w14:textId="77777777" w:rsidR="00560A66" w:rsidRPr="00217526" w:rsidRDefault="00560A66" w:rsidP="001645DA">
            <w:pPr>
              <w:jc w:val="center"/>
              <w:rPr>
                <w:b w:val="0"/>
                <w:noProof/>
                <w:lang w:val="vi-VN"/>
              </w:rPr>
            </w:pPr>
            <w:r w:rsidRPr="00217526">
              <w:rPr>
                <w:noProof/>
                <w:lang w:val="vi-VN"/>
              </w:rPr>
              <w:t>Phiên bản</w:t>
            </w:r>
          </w:p>
        </w:tc>
      </w:tr>
      <w:tr w:rsidR="00560A66" w:rsidRPr="00217526" w14:paraId="404485D7" w14:textId="77777777" w:rsidTr="005F5CEF">
        <w:tc>
          <w:tcPr>
            <w:tcW w:w="1229" w:type="pct"/>
          </w:tcPr>
          <w:p w14:paraId="175462F7" w14:textId="19972C4B" w:rsidR="00560A66" w:rsidRPr="00217526" w:rsidRDefault="00882EE3" w:rsidP="001645DA">
            <w:pPr>
              <w:rPr>
                <w:noProof/>
              </w:rPr>
            </w:pPr>
            <w:r>
              <w:rPr>
                <w:noProof/>
              </w:rPr>
              <w:t>Phạm Thanh Đức</w:t>
            </w:r>
          </w:p>
        </w:tc>
        <w:tc>
          <w:tcPr>
            <w:tcW w:w="1102" w:type="pct"/>
          </w:tcPr>
          <w:p w14:paraId="1B65618B" w14:textId="46F2C72C" w:rsidR="00560A66" w:rsidRPr="00217526" w:rsidRDefault="00882EE3" w:rsidP="001645DA">
            <w:pPr>
              <w:jc w:val="center"/>
              <w:rPr>
                <w:noProof/>
              </w:rPr>
            </w:pPr>
            <w:r>
              <w:rPr>
                <w:noProof/>
              </w:rPr>
              <w:t>02/04/2020</w:t>
            </w:r>
          </w:p>
        </w:tc>
        <w:tc>
          <w:tcPr>
            <w:tcW w:w="1872" w:type="pct"/>
          </w:tcPr>
          <w:p w14:paraId="1B5BD3BC" w14:textId="1964DF2D" w:rsidR="00560A66" w:rsidRPr="00217526" w:rsidRDefault="00882EE3" w:rsidP="001645DA">
            <w:pPr>
              <w:rPr>
                <w:noProof/>
              </w:rPr>
            </w:pPr>
            <w:r>
              <w:rPr>
                <w:noProof/>
              </w:rPr>
              <w:t>Mô tả dự án</w:t>
            </w:r>
          </w:p>
        </w:tc>
        <w:tc>
          <w:tcPr>
            <w:tcW w:w="797" w:type="pct"/>
          </w:tcPr>
          <w:p w14:paraId="2CD69CA7" w14:textId="323921FA" w:rsidR="00560A66" w:rsidRPr="00217526" w:rsidRDefault="00882EE3" w:rsidP="001645DA">
            <w:pPr>
              <w:jc w:val="center"/>
              <w:rPr>
                <w:noProof/>
              </w:rPr>
            </w:pPr>
            <w:r>
              <w:rPr>
                <w:szCs w:val="36"/>
              </w:rPr>
              <w:t>0.0.1</w:t>
            </w:r>
          </w:p>
        </w:tc>
      </w:tr>
      <w:tr w:rsidR="00882EE3" w:rsidRPr="00217526" w14:paraId="2FB762E8" w14:textId="77777777" w:rsidTr="005F5CEF">
        <w:tc>
          <w:tcPr>
            <w:tcW w:w="1229" w:type="pct"/>
          </w:tcPr>
          <w:p w14:paraId="35E88B0E" w14:textId="77777777" w:rsidR="00882EE3" w:rsidRDefault="00882EE3" w:rsidP="001645DA">
            <w:pPr>
              <w:rPr>
                <w:noProof/>
              </w:rPr>
            </w:pPr>
          </w:p>
        </w:tc>
        <w:tc>
          <w:tcPr>
            <w:tcW w:w="1102" w:type="pct"/>
          </w:tcPr>
          <w:p w14:paraId="352B7406" w14:textId="77777777" w:rsidR="00882EE3" w:rsidRDefault="00882EE3" w:rsidP="001645DA">
            <w:pPr>
              <w:jc w:val="center"/>
              <w:rPr>
                <w:noProof/>
              </w:rPr>
            </w:pPr>
          </w:p>
        </w:tc>
        <w:tc>
          <w:tcPr>
            <w:tcW w:w="1872" w:type="pct"/>
          </w:tcPr>
          <w:p w14:paraId="5F0EDF26" w14:textId="77777777" w:rsidR="00882EE3" w:rsidRDefault="00882EE3" w:rsidP="001645DA">
            <w:pPr>
              <w:rPr>
                <w:noProof/>
              </w:rPr>
            </w:pPr>
          </w:p>
        </w:tc>
        <w:tc>
          <w:tcPr>
            <w:tcW w:w="797" w:type="pct"/>
          </w:tcPr>
          <w:p w14:paraId="58938DE5" w14:textId="77777777" w:rsidR="00882EE3" w:rsidRDefault="00882EE3" w:rsidP="001645DA">
            <w:pPr>
              <w:jc w:val="center"/>
              <w:rPr>
                <w:szCs w:val="36"/>
              </w:rPr>
            </w:pPr>
          </w:p>
        </w:tc>
      </w:tr>
    </w:tbl>
    <w:p w14:paraId="1FCF5469" w14:textId="77777777" w:rsidR="00560A66" w:rsidRPr="00217526" w:rsidRDefault="00560A66" w:rsidP="001645DA">
      <w:pPr>
        <w:rPr>
          <w:noProof/>
          <w:lang w:val="vi-VN" w:eastAsia="vi-VN"/>
        </w:rPr>
      </w:pPr>
    </w:p>
    <w:p w14:paraId="1A3E1B05" w14:textId="77777777" w:rsidR="004D2477" w:rsidRDefault="004D2477" w:rsidP="001645DA">
      <w:pPr>
        <w:rPr>
          <w:b/>
          <w:sz w:val="32"/>
          <w:lang w:eastAsia="vi-VN"/>
        </w:rPr>
      </w:pPr>
    </w:p>
    <w:p w14:paraId="06F2F21B" w14:textId="77777777" w:rsidR="004D2477" w:rsidRDefault="004D2477" w:rsidP="001645DA">
      <w:pPr>
        <w:rPr>
          <w:b/>
          <w:sz w:val="32"/>
          <w:lang w:eastAsia="vi-VN"/>
        </w:rPr>
      </w:pPr>
    </w:p>
    <w:p w14:paraId="49BAE0AB" w14:textId="77777777" w:rsidR="004D2477" w:rsidRDefault="004D2477" w:rsidP="001645DA">
      <w:pPr>
        <w:rPr>
          <w:b/>
          <w:sz w:val="32"/>
          <w:lang w:eastAsia="vi-VN"/>
        </w:rPr>
      </w:pPr>
    </w:p>
    <w:p w14:paraId="2A18DA15" w14:textId="77777777" w:rsidR="004D2477" w:rsidRDefault="004D2477" w:rsidP="001645DA">
      <w:pPr>
        <w:rPr>
          <w:b/>
          <w:sz w:val="32"/>
          <w:lang w:eastAsia="vi-VN"/>
        </w:rPr>
      </w:pPr>
    </w:p>
    <w:p w14:paraId="5A9CCD04" w14:textId="77777777" w:rsidR="004D2477" w:rsidRDefault="004D2477" w:rsidP="001645DA">
      <w:pPr>
        <w:rPr>
          <w:b/>
          <w:sz w:val="32"/>
          <w:lang w:eastAsia="vi-VN"/>
        </w:rPr>
      </w:pPr>
    </w:p>
    <w:p w14:paraId="4CC1858B" w14:textId="77777777" w:rsidR="004D2477" w:rsidRDefault="004D2477" w:rsidP="001645DA">
      <w:pPr>
        <w:rPr>
          <w:b/>
          <w:sz w:val="32"/>
          <w:lang w:eastAsia="vi-VN"/>
        </w:rPr>
      </w:pPr>
    </w:p>
    <w:p w14:paraId="53F8FBAA" w14:textId="77777777" w:rsidR="004D2477" w:rsidRDefault="004D2477" w:rsidP="001645DA">
      <w:pPr>
        <w:rPr>
          <w:b/>
          <w:sz w:val="32"/>
          <w:lang w:eastAsia="vi-VN"/>
        </w:rPr>
      </w:pPr>
    </w:p>
    <w:p w14:paraId="2DC65267" w14:textId="77777777" w:rsidR="004D2477" w:rsidRDefault="004D2477" w:rsidP="001645DA">
      <w:pPr>
        <w:rPr>
          <w:b/>
          <w:sz w:val="32"/>
          <w:lang w:eastAsia="vi-VN"/>
        </w:rPr>
      </w:pPr>
    </w:p>
    <w:p w14:paraId="2C65EB56" w14:textId="77777777" w:rsidR="004D2477" w:rsidRDefault="004D2477" w:rsidP="001645DA">
      <w:pPr>
        <w:rPr>
          <w:b/>
          <w:sz w:val="32"/>
          <w:lang w:eastAsia="vi-VN"/>
        </w:rPr>
      </w:pPr>
    </w:p>
    <w:p w14:paraId="33A612B1" w14:textId="77777777" w:rsidR="004D2477" w:rsidRDefault="004D2477" w:rsidP="001645DA">
      <w:pPr>
        <w:rPr>
          <w:b/>
          <w:sz w:val="32"/>
          <w:lang w:eastAsia="vi-VN"/>
        </w:rPr>
      </w:pPr>
    </w:p>
    <w:p w14:paraId="65FDE7E1" w14:textId="77777777" w:rsidR="004D2477" w:rsidRDefault="004D2477" w:rsidP="001645DA">
      <w:pPr>
        <w:rPr>
          <w:b/>
          <w:sz w:val="32"/>
          <w:lang w:eastAsia="vi-VN"/>
        </w:rPr>
      </w:pPr>
    </w:p>
    <w:p w14:paraId="48AC4694" w14:textId="77777777" w:rsidR="004D2477" w:rsidRDefault="004D2477" w:rsidP="001645DA">
      <w:pPr>
        <w:rPr>
          <w:b/>
          <w:sz w:val="32"/>
          <w:lang w:eastAsia="vi-VN"/>
        </w:rPr>
      </w:pPr>
    </w:p>
    <w:p w14:paraId="24FD9448" w14:textId="77777777" w:rsidR="004D2477" w:rsidRDefault="004D2477" w:rsidP="001645DA">
      <w:pPr>
        <w:rPr>
          <w:b/>
          <w:sz w:val="32"/>
          <w:lang w:eastAsia="vi-VN"/>
        </w:rPr>
      </w:pPr>
    </w:p>
    <w:p w14:paraId="1F4D765C" w14:textId="77777777" w:rsidR="004D2477" w:rsidRDefault="004D2477" w:rsidP="001645DA">
      <w:pPr>
        <w:rPr>
          <w:b/>
          <w:sz w:val="32"/>
          <w:lang w:eastAsia="vi-VN"/>
        </w:rPr>
      </w:pPr>
    </w:p>
    <w:p w14:paraId="30B894A2" w14:textId="77777777" w:rsidR="004D2477" w:rsidRDefault="004D2477" w:rsidP="001645DA">
      <w:pPr>
        <w:rPr>
          <w:b/>
          <w:sz w:val="32"/>
          <w:lang w:eastAsia="vi-VN"/>
        </w:rPr>
      </w:pPr>
    </w:p>
    <w:p w14:paraId="69C58C4D" w14:textId="77777777" w:rsidR="004D2477" w:rsidRDefault="004D2477" w:rsidP="001645DA">
      <w:pPr>
        <w:rPr>
          <w:b/>
          <w:sz w:val="32"/>
          <w:lang w:eastAsia="vi-VN"/>
        </w:rPr>
      </w:pPr>
    </w:p>
    <w:p w14:paraId="6F0AA85D" w14:textId="77777777" w:rsidR="004D2477" w:rsidRDefault="004D2477" w:rsidP="001645DA">
      <w:pPr>
        <w:rPr>
          <w:b/>
          <w:sz w:val="32"/>
          <w:lang w:eastAsia="vi-VN"/>
        </w:rPr>
      </w:pPr>
    </w:p>
    <w:p w14:paraId="53929ADD" w14:textId="5AA4602E" w:rsidR="00560A66" w:rsidRDefault="00560A66" w:rsidP="001645DA">
      <w:pPr>
        <w:rPr>
          <w:b/>
          <w:sz w:val="32"/>
          <w:lang w:eastAsia="vi-VN"/>
        </w:rPr>
      </w:pPr>
      <w:r w:rsidRPr="00217526">
        <w:rPr>
          <w:b/>
          <w:sz w:val="32"/>
          <w:lang w:eastAsia="vi-VN"/>
        </w:rPr>
        <w:lastRenderedPageBreak/>
        <w:t>Mục lục</w:t>
      </w:r>
    </w:p>
    <w:p w14:paraId="339537C8" w14:textId="320E91A6" w:rsidR="004D2477" w:rsidRDefault="00C311DC">
      <w:pPr>
        <w:pStyle w:val="TOC1"/>
        <w:rPr>
          <w:rFonts w:asciiTheme="minorHAnsi" w:eastAsiaTheme="minorEastAsia" w:hAnsiTheme="minorHAnsi" w:cstheme="minorBidi"/>
          <w:b w:val="0"/>
          <w:sz w:val="22"/>
          <w:szCs w:val="22"/>
          <w:lang w:val="en-US"/>
        </w:rPr>
      </w:pPr>
      <w:r w:rsidRPr="00687471">
        <w:rPr>
          <w:rStyle w:val="Hyperlink"/>
          <w:rFonts w:cs="Tahoma"/>
          <w:lang w:val="en-US"/>
        </w:rPr>
        <w:fldChar w:fldCharType="begin"/>
      </w:r>
      <w:r w:rsidRPr="00687471">
        <w:rPr>
          <w:rStyle w:val="Hyperlink"/>
          <w:rFonts w:cs="Tahoma"/>
          <w:lang w:val="en-US"/>
        </w:rPr>
        <w:instrText xml:space="preserve"> TOC \o "1-3" \h \z \u </w:instrText>
      </w:r>
      <w:r w:rsidRPr="00687471">
        <w:rPr>
          <w:rStyle w:val="Hyperlink"/>
          <w:rFonts w:cs="Tahoma"/>
          <w:lang w:val="en-US"/>
        </w:rPr>
        <w:fldChar w:fldCharType="separate"/>
      </w:r>
      <w:hyperlink w:anchor="_Toc36920511" w:history="1">
        <w:r w:rsidR="004D2477" w:rsidRPr="00267F1B">
          <w:rPr>
            <w:rStyle w:val="Hyperlink"/>
          </w:rPr>
          <w:t>1</w:t>
        </w:r>
        <w:r w:rsidR="004D2477">
          <w:rPr>
            <w:rFonts w:asciiTheme="minorHAnsi" w:eastAsiaTheme="minorEastAsia" w:hAnsiTheme="minorHAnsi" w:cstheme="minorBidi"/>
            <w:b w:val="0"/>
            <w:sz w:val="22"/>
            <w:szCs w:val="22"/>
            <w:lang w:val="en-US"/>
          </w:rPr>
          <w:tab/>
        </w:r>
        <w:r w:rsidR="004D2477" w:rsidRPr="00267F1B">
          <w:rPr>
            <w:rStyle w:val="Hyperlink"/>
          </w:rPr>
          <w:t>Giới thiệu</w:t>
        </w:r>
        <w:r w:rsidR="004D2477">
          <w:rPr>
            <w:webHidden/>
          </w:rPr>
          <w:tab/>
        </w:r>
        <w:r w:rsidR="004D2477">
          <w:rPr>
            <w:webHidden/>
          </w:rPr>
          <w:fldChar w:fldCharType="begin"/>
        </w:r>
        <w:r w:rsidR="004D2477">
          <w:rPr>
            <w:webHidden/>
          </w:rPr>
          <w:instrText xml:space="preserve"> PAGEREF _Toc36920511 \h </w:instrText>
        </w:r>
        <w:r w:rsidR="004D2477">
          <w:rPr>
            <w:webHidden/>
          </w:rPr>
        </w:r>
        <w:r w:rsidR="004D2477">
          <w:rPr>
            <w:webHidden/>
          </w:rPr>
          <w:fldChar w:fldCharType="separate"/>
        </w:r>
        <w:r w:rsidR="004D2477">
          <w:rPr>
            <w:webHidden/>
          </w:rPr>
          <w:t>4</w:t>
        </w:r>
        <w:r w:rsidR="004D2477">
          <w:rPr>
            <w:webHidden/>
          </w:rPr>
          <w:fldChar w:fldCharType="end"/>
        </w:r>
      </w:hyperlink>
    </w:p>
    <w:p w14:paraId="7E89D1B0" w14:textId="441F3504" w:rsidR="004D2477" w:rsidRDefault="00B066B1">
      <w:pPr>
        <w:pStyle w:val="TOC2"/>
        <w:rPr>
          <w:rFonts w:asciiTheme="minorHAnsi" w:eastAsiaTheme="minorEastAsia" w:hAnsiTheme="minorHAnsi" w:cstheme="minorBidi"/>
          <w:noProof/>
          <w:sz w:val="22"/>
          <w:szCs w:val="22"/>
          <w:lang w:val="en-US"/>
        </w:rPr>
      </w:pPr>
      <w:hyperlink w:anchor="_Toc36920512" w:history="1">
        <w:r w:rsidR="004D2477" w:rsidRPr="00267F1B">
          <w:rPr>
            <w:rStyle w:val="Hyperlink"/>
            <w:noProof/>
          </w:rPr>
          <w:t>1.1</w:t>
        </w:r>
        <w:r w:rsidR="004D2477">
          <w:rPr>
            <w:rFonts w:asciiTheme="minorHAnsi" w:eastAsiaTheme="minorEastAsia" w:hAnsiTheme="minorHAnsi" w:cstheme="minorBidi"/>
            <w:noProof/>
            <w:sz w:val="22"/>
            <w:szCs w:val="22"/>
            <w:lang w:val="en-US"/>
          </w:rPr>
          <w:tab/>
        </w:r>
        <w:r w:rsidR="004D2477" w:rsidRPr="00267F1B">
          <w:rPr>
            <w:rStyle w:val="Hyperlink"/>
            <w:noProof/>
          </w:rPr>
          <w:t>Từ ngữ viết tắt và thuật ngữ</w:t>
        </w:r>
        <w:r w:rsidR="004D2477">
          <w:rPr>
            <w:noProof/>
            <w:webHidden/>
          </w:rPr>
          <w:tab/>
        </w:r>
        <w:r w:rsidR="004D2477">
          <w:rPr>
            <w:noProof/>
            <w:webHidden/>
          </w:rPr>
          <w:fldChar w:fldCharType="begin"/>
        </w:r>
        <w:r w:rsidR="004D2477">
          <w:rPr>
            <w:noProof/>
            <w:webHidden/>
          </w:rPr>
          <w:instrText xml:space="preserve"> PAGEREF _Toc36920512 \h </w:instrText>
        </w:r>
        <w:r w:rsidR="004D2477">
          <w:rPr>
            <w:noProof/>
            <w:webHidden/>
          </w:rPr>
        </w:r>
        <w:r w:rsidR="004D2477">
          <w:rPr>
            <w:noProof/>
            <w:webHidden/>
          </w:rPr>
          <w:fldChar w:fldCharType="separate"/>
        </w:r>
        <w:r w:rsidR="004D2477">
          <w:rPr>
            <w:noProof/>
            <w:webHidden/>
          </w:rPr>
          <w:t>4</w:t>
        </w:r>
        <w:r w:rsidR="004D2477">
          <w:rPr>
            <w:noProof/>
            <w:webHidden/>
          </w:rPr>
          <w:fldChar w:fldCharType="end"/>
        </w:r>
      </w:hyperlink>
    </w:p>
    <w:p w14:paraId="083E4B92" w14:textId="78B40D05" w:rsidR="004D2477" w:rsidRDefault="00B066B1">
      <w:pPr>
        <w:pStyle w:val="TOC2"/>
        <w:rPr>
          <w:rFonts w:asciiTheme="minorHAnsi" w:eastAsiaTheme="minorEastAsia" w:hAnsiTheme="minorHAnsi" w:cstheme="minorBidi"/>
          <w:noProof/>
          <w:sz w:val="22"/>
          <w:szCs w:val="22"/>
          <w:lang w:val="en-US"/>
        </w:rPr>
      </w:pPr>
      <w:hyperlink w:anchor="_Toc36920513" w:history="1">
        <w:r w:rsidR="004D2477" w:rsidRPr="00267F1B">
          <w:rPr>
            <w:rStyle w:val="Hyperlink"/>
            <w:noProof/>
          </w:rPr>
          <w:t>1.2</w:t>
        </w:r>
        <w:r w:rsidR="004D2477">
          <w:rPr>
            <w:rFonts w:asciiTheme="minorHAnsi" w:eastAsiaTheme="minorEastAsia" w:hAnsiTheme="minorHAnsi" w:cstheme="minorBidi"/>
            <w:noProof/>
            <w:sz w:val="22"/>
            <w:szCs w:val="22"/>
            <w:lang w:val="en-US"/>
          </w:rPr>
          <w:tab/>
        </w:r>
        <w:r w:rsidR="004D2477" w:rsidRPr="00267F1B">
          <w:rPr>
            <w:rStyle w:val="Hyperlink"/>
            <w:noProof/>
            <w:lang w:val="en-US"/>
          </w:rPr>
          <w:t>Tham khảo</w:t>
        </w:r>
        <w:r w:rsidR="004D2477">
          <w:rPr>
            <w:noProof/>
            <w:webHidden/>
          </w:rPr>
          <w:tab/>
        </w:r>
        <w:r w:rsidR="004D2477">
          <w:rPr>
            <w:noProof/>
            <w:webHidden/>
          </w:rPr>
          <w:fldChar w:fldCharType="begin"/>
        </w:r>
        <w:r w:rsidR="004D2477">
          <w:rPr>
            <w:noProof/>
            <w:webHidden/>
          </w:rPr>
          <w:instrText xml:space="preserve"> PAGEREF _Toc36920513 \h </w:instrText>
        </w:r>
        <w:r w:rsidR="004D2477">
          <w:rPr>
            <w:noProof/>
            <w:webHidden/>
          </w:rPr>
        </w:r>
        <w:r w:rsidR="004D2477">
          <w:rPr>
            <w:noProof/>
            <w:webHidden/>
          </w:rPr>
          <w:fldChar w:fldCharType="separate"/>
        </w:r>
        <w:r w:rsidR="004D2477">
          <w:rPr>
            <w:noProof/>
            <w:webHidden/>
          </w:rPr>
          <w:t>4</w:t>
        </w:r>
        <w:r w:rsidR="004D2477">
          <w:rPr>
            <w:noProof/>
            <w:webHidden/>
          </w:rPr>
          <w:fldChar w:fldCharType="end"/>
        </w:r>
      </w:hyperlink>
    </w:p>
    <w:p w14:paraId="58E5D29D" w14:textId="4ADD1CE8" w:rsidR="004D2477" w:rsidRDefault="00B066B1">
      <w:pPr>
        <w:pStyle w:val="TOC2"/>
        <w:rPr>
          <w:rFonts w:asciiTheme="minorHAnsi" w:eastAsiaTheme="minorEastAsia" w:hAnsiTheme="minorHAnsi" w:cstheme="minorBidi"/>
          <w:noProof/>
          <w:sz w:val="22"/>
          <w:szCs w:val="22"/>
          <w:lang w:val="en-US"/>
        </w:rPr>
      </w:pPr>
      <w:hyperlink w:anchor="_Toc36920514" w:history="1">
        <w:r w:rsidR="004D2477" w:rsidRPr="00267F1B">
          <w:rPr>
            <w:rStyle w:val="Hyperlink"/>
            <w:noProof/>
          </w:rPr>
          <w:t>1.3</w:t>
        </w:r>
        <w:r w:rsidR="004D2477">
          <w:rPr>
            <w:rFonts w:asciiTheme="minorHAnsi" w:eastAsiaTheme="minorEastAsia" w:hAnsiTheme="minorHAnsi" w:cstheme="minorBidi"/>
            <w:noProof/>
            <w:sz w:val="22"/>
            <w:szCs w:val="22"/>
            <w:lang w:val="en-US"/>
          </w:rPr>
          <w:tab/>
        </w:r>
        <w:r w:rsidR="004D2477" w:rsidRPr="00267F1B">
          <w:rPr>
            <w:rStyle w:val="Hyperlink"/>
            <w:noProof/>
            <w:lang w:val="en-US"/>
          </w:rPr>
          <w:t>Phát biểu bài toán</w:t>
        </w:r>
        <w:r w:rsidR="004D2477">
          <w:rPr>
            <w:noProof/>
            <w:webHidden/>
          </w:rPr>
          <w:tab/>
        </w:r>
        <w:r w:rsidR="004D2477">
          <w:rPr>
            <w:noProof/>
            <w:webHidden/>
          </w:rPr>
          <w:fldChar w:fldCharType="begin"/>
        </w:r>
        <w:r w:rsidR="004D2477">
          <w:rPr>
            <w:noProof/>
            <w:webHidden/>
          </w:rPr>
          <w:instrText xml:space="preserve"> PAGEREF _Toc36920514 \h </w:instrText>
        </w:r>
        <w:r w:rsidR="004D2477">
          <w:rPr>
            <w:noProof/>
            <w:webHidden/>
          </w:rPr>
        </w:r>
        <w:r w:rsidR="004D2477">
          <w:rPr>
            <w:noProof/>
            <w:webHidden/>
          </w:rPr>
          <w:fldChar w:fldCharType="separate"/>
        </w:r>
        <w:r w:rsidR="004D2477">
          <w:rPr>
            <w:noProof/>
            <w:webHidden/>
          </w:rPr>
          <w:t>5</w:t>
        </w:r>
        <w:r w:rsidR="004D2477">
          <w:rPr>
            <w:noProof/>
            <w:webHidden/>
          </w:rPr>
          <w:fldChar w:fldCharType="end"/>
        </w:r>
      </w:hyperlink>
    </w:p>
    <w:p w14:paraId="03CDC22E" w14:textId="24429370" w:rsidR="004D2477" w:rsidRDefault="00B066B1">
      <w:pPr>
        <w:pStyle w:val="TOC2"/>
        <w:rPr>
          <w:rFonts w:asciiTheme="minorHAnsi" w:eastAsiaTheme="minorEastAsia" w:hAnsiTheme="minorHAnsi" w:cstheme="minorBidi"/>
          <w:noProof/>
          <w:sz w:val="22"/>
          <w:szCs w:val="22"/>
          <w:lang w:val="en-US"/>
        </w:rPr>
      </w:pPr>
      <w:hyperlink w:anchor="_Toc36920515" w:history="1">
        <w:r w:rsidR="004D2477" w:rsidRPr="00267F1B">
          <w:rPr>
            <w:rStyle w:val="Hyperlink"/>
            <w:noProof/>
          </w:rPr>
          <w:t>1.4</w:t>
        </w:r>
        <w:r w:rsidR="004D2477">
          <w:rPr>
            <w:rFonts w:asciiTheme="minorHAnsi" w:eastAsiaTheme="minorEastAsia" w:hAnsiTheme="minorHAnsi" w:cstheme="minorBidi"/>
            <w:noProof/>
            <w:sz w:val="22"/>
            <w:szCs w:val="22"/>
            <w:lang w:val="en-US"/>
          </w:rPr>
          <w:tab/>
        </w:r>
        <w:r w:rsidR="004D2477" w:rsidRPr="00267F1B">
          <w:rPr>
            <w:rStyle w:val="Hyperlink"/>
            <w:noProof/>
          </w:rPr>
          <w:t>Phạm vi, mục tiêu dự án</w:t>
        </w:r>
        <w:r w:rsidR="004D2477">
          <w:rPr>
            <w:noProof/>
            <w:webHidden/>
          </w:rPr>
          <w:tab/>
        </w:r>
        <w:r w:rsidR="004D2477">
          <w:rPr>
            <w:noProof/>
            <w:webHidden/>
          </w:rPr>
          <w:fldChar w:fldCharType="begin"/>
        </w:r>
        <w:r w:rsidR="004D2477">
          <w:rPr>
            <w:noProof/>
            <w:webHidden/>
          </w:rPr>
          <w:instrText xml:space="preserve"> PAGEREF _Toc36920515 \h </w:instrText>
        </w:r>
        <w:r w:rsidR="004D2477">
          <w:rPr>
            <w:noProof/>
            <w:webHidden/>
          </w:rPr>
        </w:r>
        <w:r w:rsidR="004D2477">
          <w:rPr>
            <w:noProof/>
            <w:webHidden/>
          </w:rPr>
          <w:fldChar w:fldCharType="separate"/>
        </w:r>
        <w:r w:rsidR="004D2477">
          <w:rPr>
            <w:noProof/>
            <w:webHidden/>
          </w:rPr>
          <w:t>5</w:t>
        </w:r>
        <w:r w:rsidR="004D2477">
          <w:rPr>
            <w:noProof/>
            <w:webHidden/>
          </w:rPr>
          <w:fldChar w:fldCharType="end"/>
        </w:r>
      </w:hyperlink>
    </w:p>
    <w:p w14:paraId="079F1CD5" w14:textId="533EE011" w:rsidR="004D2477" w:rsidRDefault="00B066B1">
      <w:pPr>
        <w:pStyle w:val="TOC2"/>
        <w:rPr>
          <w:rFonts w:asciiTheme="minorHAnsi" w:eastAsiaTheme="minorEastAsia" w:hAnsiTheme="minorHAnsi" w:cstheme="minorBidi"/>
          <w:noProof/>
          <w:sz w:val="22"/>
          <w:szCs w:val="22"/>
          <w:lang w:val="en-US"/>
        </w:rPr>
      </w:pPr>
      <w:hyperlink w:anchor="_Toc36920516" w:history="1">
        <w:r w:rsidR="004D2477" w:rsidRPr="00267F1B">
          <w:rPr>
            <w:rStyle w:val="Hyperlink"/>
            <w:noProof/>
          </w:rPr>
          <w:t>1.5</w:t>
        </w:r>
        <w:r w:rsidR="004D2477">
          <w:rPr>
            <w:rFonts w:asciiTheme="minorHAnsi" w:eastAsiaTheme="minorEastAsia" w:hAnsiTheme="minorHAnsi" w:cstheme="minorBidi"/>
            <w:noProof/>
            <w:sz w:val="22"/>
            <w:szCs w:val="22"/>
            <w:lang w:val="en-US"/>
          </w:rPr>
          <w:tab/>
        </w:r>
        <w:r w:rsidR="004D2477" w:rsidRPr="00267F1B">
          <w:rPr>
            <w:rStyle w:val="Hyperlink"/>
            <w:noProof/>
          </w:rPr>
          <w:t>Các bên liên quan và nhân sự chính</w:t>
        </w:r>
        <w:r w:rsidR="004D2477">
          <w:rPr>
            <w:noProof/>
            <w:webHidden/>
          </w:rPr>
          <w:tab/>
        </w:r>
        <w:r w:rsidR="004D2477">
          <w:rPr>
            <w:noProof/>
            <w:webHidden/>
          </w:rPr>
          <w:fldChar w:fldCharType="begin"/>
        </w:r>
        <w:r w:rsidR="004D2477">
          <w:rPr>
            <w:noProof/>
            <w:webHidden/>
          </w:rPr>
          <w:instrText xml:space="preserve"> PAGEREF _Toc36920516 \h </w:instrText>
        </w:r>
        <w:r w:rsidR="004D2477">
          <w:rPr>
            <w:noProof/>
            <w:webHidden/>
          </w:rPr>
        </w:r>
        <w:r w:rsidR="004D2477">
          <w:rPr>
            <w:noProof/>
            <w:webHidden/>
          </w:rPr>
          <w:fldChar w:fldCharType="separate"/>
        </w:r>
        <w:r w:rsidR="004D2477">
          <w:rPr>
            <w:noProof/>
            <w:webHidden/>
          </w:rPr>
          <w:t>5</w:t>
        </w:r>
        <w:r w:rsidR="004D2477">
          <w:rPr>
            <w:noProof/>
            <w:webHidden/>
          </w:rPr>
          <w:fldChar w:fldCharType="end"/>
        </w:r>
      </w:hyperlink>
    </w:p>
    <w:p w14:paraId="7E21BABE" w14:textId="6821C850" w:rsidR="004D2477" w:rsidRDefault="00B066B1">
      <w:pPr>
        <w:pStyle w:val="TOC2"/>
        <w:rPr>
          <w:rFonts w:asciiTheme="minorHAnsi" w:eastAsiaTheme="minorEastAsia" w:hAnsiTheme="minorHAnsi" w:cstheme="minorBidi"/>
          <w:noProof/>
          <w:sz w:val="22"/>
          <w:szCs w:val="22"/>
          <w:lang w:val="en-US"/>
        </w:rPr>
      </w:pPr>
      <w:hyperlink w:anchor="_Toc36920517" w:history="1">
        <w:r w:rsidR="004D2477" w:rsidRPr="00267F1B">
          <w:rPr>
            <w:rStyle w:val="Hyperlink"/>
            <w:noProof/>
          </w:rPr>
          <w:t>1.6</w:t>
        </w:r>
        <w:r w:rsidR="004D2477">
          <w:rPr>
            <w:rFonts w:asciiTheme="minorHAnsi" w:eastAsiaTheme="minorEastAsia" w:hAnsiTheme="minorHAnsi" w:cstheme="minorBidi"/>
            <w:noProof/>
            <w:sz w:val="22"/>
            <w:szCs w:val="22"/>
            <w:lang w:val="en-US"/>
          </w:rPr>
          <w:tab/>
        </w:r>
        <w:r w:rsidR="004D2477" w:rsidRPr="00267F1B">
          <w:rPr>
            <w:rStyle w:val="Hyperlink"/>
            <w:noProof/>
          </w:rPr>
          <w:t>Điều phối dự án</w:t>
        </w:r>
        <w:r w:rsidR="004D2477">
          <w:rPr>
            <w:noProof/>
            <w:webHidden/>
          </w:rPr>
          <w:tab/>
        </w:r>
        <w:r w:rsidR="004D2477">
          <w:rPr>
            <w:noProof/>
            <w:webHidden/>
          </w:rPr>
          <w:fldChar w:fldCharType="begin"/>
        </w:r>
        <w:r w:rsidR="004D2477">
          <w:rPr>
            <w:noProof/>
            <w:webHidden/>
          </w:rPr>
          <w:instrText xml:space="preserve"> PAGEREF _Toc36920517 \h </w:instrText>
        </w:r>
        <w:r w:rsidR="004D2477">
          <w:rPr>
            <w:noProof/>
            <w:webHidden/>
          </w:rPr>
        </w:r>
        <w:r w:rsidR="004D2477">
          <w:rPr>
            <w:noProof/>
            <w:webHidden/>
          </w:rPr>
          <w:fldChar w:fldCharType="separate"/>
        </w:r>
        <w:r w:rsidR="004D2477">
          <w:rPr>
            <w:noProof/>
            <w:webHidden/>
          </w:rPr>
          <w:t>6</w:t>
        </w:r>
        <w:r w:rsidR="004D2477">
          <w:rPr>
            <w:noProof/>
            <w:webHidden/>
          </w:rPr>
          <w:fldChar w:fldCharType="end"/>
        </w:r>
      </w:hyperlink>
    </w:p>
    <w:p w14:paraId="6F060108" w14:textId="32E7BF1B" w:rsidR="004D2477" w:rsidRDefault="00B066B1">
      <w:pPr>
        <w:pStyle w:val="TOC1"/>
        <w:rPr>
          <w:rFonts w:asciiTheme="minorHAnsi" w:eastAsiaTheme="minorEastAsia" w:hAnsiTheme="minorHAnsi" w:cstheme="minorBidi"/>
          <w:b w:val="0"/>
          <w:sz w:val="22"/>
          <w:szCs w:val="22"/>
          <w:lang w:val="en-US"/>
        </w:rPr>
      </w:pPr>
      <w:hyperlink w:anchor="_Toc36920518" w:history="1">
        <w:r w:rsidR="004D2477" w:rsidRPr="00267F1B">
          <w:rPr>
            <w:rStyle w:val="Hyperlink"/>
            <w:lang w:val="en-US"/>
          </w:rPr>
          <w:t>2</w:t>
        </w:r>
        <w:r w:rsidR="004D2477">
          <w:rPr>
            <w:rFonts w:asciiTheme="minorHAnsi" w:eastAsiaTheme="minorEastAsia" w:hAnsiTheme="minorHAnsi" w:cstheme="minorBidi"/>
            <w:b w:val="0"/>
            <w:sz w:val="22"/>
            <w:szCs w:val="22"/>
            <w:lang w:val="en-US"/>
          </w:rPr>
          <w:tab/>
        </w:r>
        <w:r w:rsidR="004D2477" w:rsidRPr="00267F1B">
          <w:rPr>
            <w:rStyle w:val="Hyperlink"/>
            <w:lang w:val="en-US"/>
          </w:rPr>
          <w:t>Khởi động dự án</w:t>
        </w:r>
        <w:r w:rsidR="004D2477">
          <w:rPr>
            <w:webHidden/>
          </w:rPr>
          <w:tab/>
        </w:r>
        <w:r w:rsidR="004D2477">
          <w:rPr>
            <w:webHidden/>
          </w:rPr>
          <w:fldChar w:fldCharType="begin"/>
        </w:r>
        <w:r w:rsidR="004D2477">
          <w:rPr>
            <w:webHidden/>
          </w:rPr>
          <w:instrText xml:space="preserve"> PAGEREF _Toc36920518 \h </w:instrText>
        </w:r>
        <w:r w:rsidR="004D2477">
          <w:rPr>
            <w:webHidden/>
          </w:rPr>
        </w:r>
        <w:r w:rsidR="004D2477">
          <w:rPr>
            <w:webHidden/>
          </w:rPr>
          <w:fldChar w:fldCharType="separate"/>
        </w:r>
        <w:r w:rsidR="004D2477">
          <w:rPr>
            <w:webHidden/>
          </w:rPr>
          <w:t>6</w:t>
        </w:r>
        <w:r w:rsidR="004D2477">
          <w:rPr>
            <w:webHidden/>
          </w:rPr>
          <w:fldChar w:fldCharType="end"/>
        </w:r>
      </w:hyperlink>
    </w:p>
    <w:p w14:paraId="54629368" w14:textId="28D0876C" w:rsidR="004D2477" w:rsidRDefault="00B066B1">
      <w:pPr>
        <w:pStyle w:val="TOC2"/>
        <w:rPr>
          <w:rFonts w:asciiTheme="minorHAnsi" w:eastAsiaTheme="minorEastAsia" w:hAnsiTheme="minorHAnsi" w:cstheme="minorBidi"/>
          <w:noProof/>
          <w:sz w:val="22"/>
          <w:szCs w:val="22"/>
          <w:lang w:val="en-US"/>
        </w:rPr>
      </w:pPr>
      <w:hyperlink w:anchor="_Toc36920519" w:history="1">
        <w:r w:rsidR="004D2477" w:rsidRPr="00267F1B">
          <w:rPr>
            <w:rStyle w:val="Hyperlink"/>
            <w:noProof/>
          </w:rPr>
          <w:t>2.1</w:t>
        </w:r>
        <w:r w:rsidR="004D2477">
          <w:rPr>
            <w:rFonts w:asciiTheme="minorHAnsi" w:eastAsiaTheme="minorEastAsia" w:hAnsiTheme="minorHAnsi" w:cstheme="minorBidi"/>
            <w:noProof/>
            <w:sz w:val="22"/>
            <w:szCs w:val="22"/>
            <w:lang w:val="en-US"/>
          </w:rPr>
          <w:tab/>
        </w:r>
        <w:r w:rsidR="004D2477" w:rsidRPr="00267F1B">
          <w:rPr>
            <w:rStyle w:val="Hyperlink"/>
            <w:noProof/>
          </w:rPr>
          <w:t>Hình thành nhóm</w:t>
        </w:r>
        <w:r w:rsidR="004D2477">
          <w:rPr>
            <w:noProof/>
            <w:webHidden/>
          </w:rPr>
          <w:tab/>
        </w:r>
        <w:r w:rsidR="004D2477">
          <w:rPr>
            <w:noProof/>
            <w:webHidden/>
          </w:rPr>
          <w:fldChar w:fldCharType="begin"/>
        </w:r>
        <w:r w:rsidR="004D2477">
          <w:rPr>
            <w:noProof/>
            <w:webHidden/>
          </w:rPr>
          <w:instrText xml:space="preserve"> PAGEREF _Toc36920519 \h </w:instrText>
        </w:r>
        <w:r w:rsidR="004D2477">
          <w:rPr>
            <w:noProof/>
            <w:webHidden/>
          </w:rPr>
        </w:r>
        <w:r w:rsidR="004D2477">
          <w:rPr>
            <w:noProof/>
            <w:webHidden/>
          </w:rPr>
          <w:fldChar w:fldCharType="separate"/>
        </w:r>
        <w:r w:rsidR="004D2477">
          <w:rPr>
            <w:noProof/>
            <w:webHidden/>
          </w:rPr>
          <w:t>6</w:t>
        </w:r>
        <w:r w:rsidR="004D2477">
          <w:rPr>
            <w:noProof/>
            <w:webHidden/>
          </w:rPr>
          <w:fldChar w:fldCharType="end"/>
        </w:r>
      </w:hyperlink>
    </w:p>
    <w:p w14:paraId="64BDCE3A" w14:textId="0CB4742F" w:rsidR="004D2477" w:rsidRDefault="00B066B1">
      <w:pPr>
        <w:pStyle w:val="TOC2"/>
        <w:rPr>
          <w:rFonts w:asciiTheme="minorHAnsi" w:eastAsiaTheme="minorEastAsia" w:hAnsiTheme="minorHAnsi" w:cstheme="minorBidi"/>
          <w:noProof/>
          <w:sz w:val="22"/>
          <w:szCs w:val="22"/>
          <w:lang w:val="en-US"/>
        </w:rPr>
      </w:pPr>
      <w:hyperlink w:anchor="_Toc36920520" w:history="1">
        <w:r w:rsidR="004D2477" w:rsidRPr="00267F1B">
          <w:rPr>
            <w:rStyle w:val="Hyperlink"/>
            <w:noProof/>
          </w:rPr>
          <w:t>2.2</w:t>
        </w:r>
        <w:r w:rsidR="004D2477">
          <w:rPr>
            <w:rFonts w:asciiTheme="minorHAnsi" w:eastAsiaTheme="minorEastAsia" w:hAnsiTheme="minorHAnsi" w:cstheme="minorBidi"/>
            <w:noProof/>
            <w:sz w:val="22"/>
            <w:szCs w:val="22"/>
            <w:lang w:val="en-US"/>
          </w:rPr>
          <w:tab/>
        </w:r>
        <w:r w:rsidR="004D2477" w:rsidRPr="00267F1B">
          <w:rPr>
            <w:rStyle w:val="Hyperlink"/>
            <w:noProof/>
          </w:rPr>
          <w:t>Project Charter (Tuyên bố dự án)</w:t>
        </w:r>
        <w:r w:rsidR="004D2477">
          <w:rPr>
            <w:noProof/>
            <w:webHidden/>
          </w:rPr>
          <w:tab/>
        </w:r>
        <w:r w:rsidR="004D2477">
          <w:rPr>
            <w:noProof/>
            <w:webHidden/>
          </w:rPr>
          <w:fldChar w:fldCharType="begin"/>
        </w:r>
        <w:r w:rsidR="004D2477">
          <w:rPr>
            <w:noProof/>
            <w:webHidden/>
          </w:rPr>
          <w:instrText xml:space="preserve"> PAGEREF _Toc36920520 \h </w:instrText>
        </w:r>
        <w:r w:rsidR="004D2477">
          <w:rPr>
            <w:noProof/>
            <w:webHidden/>
          </w:rPr>
        </w:r>
        <w:r w:rsidR="004D2477">
          <w:rPr>
            <w:noProof/>
            <w:webHidden/>
          </w:rPr>
          <w:fldChar w:fldCharType="separate"/>
        </w:r>
        <w:r w:rsidR="004D2477">
          <w:rPr>
            <w:noProof/>
            <w:webHidden/>
          </w:rPr>
          <w:t>7</w:t>
        </w:r>
        <w:r w:rsidR="004D2477">
          <w:rPr>
            <w:noProof/>
            <w:webHidden/>
          </w:rPr>
          <w:fldChar w:fldCharType="end"/>
        </w:r>
      </w:hyperlink>
    </w:p>
    <w:p w14:paraId="609D71EB" w14:textId="21604283" w:rsidR="004D2477" w:rsidRDefault="00B066B1">
      <w:pPr>
        <w:pStyle w:val="TOC2"/>
        <w:rPr>
          <w:rFonts w:asciiTheme="minorHAnsi" w:eastAsiaTheme="minorEastAsia" w:hAnsiTheme="minorHAnsi" w:cstheme="minorBidi"/>
          <w:noProof/>
          <w:sz w:val="22"/>
          <w:szCs w:val="22"/>
          <w:lang w:val="en-US"/>
        </w:rPr>
      </w:pPr>
      <w:hyperlink w:anchor="_Toc36920521" w:history="1">
        <w:r w:rsidR="004D2477" w:rsidRPr="00267F1B">
          <w:rPr>
            <w:rStyle w:val="Hyperlink"/>
            <w:noProof/>
            <w:lang w:val="en-US"/>
          </w:rPr>
          <w:t>2.3</w:t>
        </w:r>
        <w:r w:rsidR="004D2477">
          <w:rPr>
            <w:rFonts w:asciiTheme="minorHAnsi" w:eastAsiaTheme="minorEastAsia" w:hAnsiTheme="minorHAnsi" w:cstheme="minorBidi"/>
            <w:noProof/>
            <w:sz w:val="22"/>
            <w:szCs w:val="22"/>
            <w:lang w:val="en-US"/>
          </w:rPr>
          <w:tab/>
        </w:r>
        <w:r w:rsidR="004D2477" w:rsidRPr="00267F1B">
          <w:rPr>
            <w:rStyle w:val="Hyperlink"/>
            <w:noProof/>
          </w:rPr>
          <w:t>Scope statement (Phát biểu phạm vi)</w:t>
        </w:r>
        <w:r w:rsidR="004D2477">
          <w:rPr>
            <w:noProof/>
            <w:webHidden/>
          </w:rPr>
          <w:tab/>
        </w:r>
        <w:r w:rsidR="004D2477">
          <w:rPr>
            <w:noProof/>
            <w:webHidden/>
          </w:rPr>
          <w:fldChar w:fldCharType="begin"/>
        </w:r>
        <w:r w:rsidR="004D2477">
          <w:rPr>
            <w:noProof/>
            <w:webHidden/>
          </w:rPr>
          <w:instrText xml:space="preserve"> PAGEREF _Toc36920521 \h </w:instrText>
        </w:r>
        <w:r w:rsidR="004D2477">
          <w:rPr>
            <w:noProof/>
            <w:webHidden/>
          </w:rPr>
        </w:r>
        <w:r w:rsidR="004D2477">
          <w:rPr>
            <w:noProof/>
            <w:webHidden/>
          </w:rPr>
          <w:fldChar w:fldCharType="separate"/>
        </w:r>
        <w:r w:rsidR="004D2477">
          <w:rPr>
            <w:noProof/>
            <w:webHidden/>
          </w:rPr>
          <w:t>7</w:t>
        </w:r>
        <w:r w:rsidR="004D2477">
          <w:rPr>
            <w:noProof/>
            <w:webHidden/>
          </w:rPr>
          <w:fldChar w:fldCharType="end"/>
        </w:r>
      </w:hyperlink>
    </w:p>
    <w:p w14:paraId="13281EF6" w14:textId="38836E84" w:rsidR="004D2477" w:rsidRDefault="00B066B1">
      <w:pPr>
        <w:pStyle w:val="TOC2"/>
        <w:rPr>
          <w:rFonts w:asciiTheme="minorHAnsi" w:eastAsiaTheme="minorEastAsia" w:hAnsiTheme="minorHAnsi" w:cstheme="minorBidi"/>
          <w:noProof/>
          <w:sz w:val="22"/>
          <w:szCs w:val="22"/>
          <w:lang w:val="en-US"/>
        </w:rPr>
      </w:pPr>
      <w:hyperlink w:anchor="_Toc36920522" w:history="1">
        <w:r w:rsidR="004D2477" w:rsidRPr="00267F1B">
          <w:rPr>
            <w:rStyle w:val="Hyperlink"/>
            <w:noProof/>
          </w:rPr>
          <w:t>2.4</w:t>
        </w:r>
        <w:r w:rsidR="004D2477">
          <w:rPr>
            <w:rFonts w:asciiTheme="minorHAnsi" w:eastAsiaTheme="minorEastAsia" w:hAnsiTheme="minorHAnsi" w:cstheme="minorBidi"/>
            <w:noProof/>
            <w:sz w:val="22"/>
            <w:szCs w:val="22"/>
            <w:lang w:val="en-US"/>
          </w:rPr>
          <w:tab/>
        </w:r>
        <w:r w:rsidR="004D2477" w:rsidRPr="00267F1B">
          <w:rPr>
            <w:rStyle w:val="Hyperlink"/>
            <w:noProof/>
          </w:rPr>
          <w:t>Mô hình phát triển phần mềm</w:t>
        </w:r>
        <w:r w:rsidR="004D2477">
          <w:rPr>
            <w:noProof/>
            <w:webHidden/>
          </w:rPr>
          <w:tab/>
        </w:r>
        <w:r w:rsidR="004D2477">
          <w:rPr>
            <w:noProof/>
            <w:webHidden/>
          </w:rPr>
          <w:fldChar w:fldCharType="begin"/>
        </w:r>
        <w:r w:rsidR="004D2477">
          <w:rPr>
            <w:noProof/>
            <w:webHidden/>
          </w:rPr>
          <w:instrText xml:space="preserve"> PAGEREF _Toc36920522 \h </w:instrText>
        </w:r>
        <w:r w:rsidR="004D2477">
          <w:rPr>
            <w:noProof/>
            <w:webHidden/>
          </w:rPr>
        </w:r>
        <w:r w:rsidR="004D2477">
          <w:rPr>
            <w:noProof/>
            <w:webHidden/>
          </w:rPr>
          <w:fldChar w:fldCharType="separate"/>
        </w:r>
        <w:r w:rsidR="004D2477">
          <w:rPr>
            <w:noProof/>
            <w:webHidden/>
          </w:rPr>
          <w:t>7</w:t>
        </w:r>
        <w:r w:rsidR="004D2477">
          <w:rPr>
            <w:noProof/>
            <w:webHidden/>
          </w:rPr>
          <w:fldChar w:fldCharType="end"/>
        </w:r>
      </w:hyperlink>
    </w:p>
    <w:p w14:paraId="05388E00" w14:textId="0741B396" w:rsidR="004D2477" w:rsidRDefault="00B066B1">
      <w:pPr>
        <w:pStyle w:val="TOC2"/>
        <w:rPr>
          <w:rFonts w:asciiTheme="minorHAnsi" w:eastAsiaTheme="minorEastAsia" w:hAnsiTheme="minorHAnsi" w:cstheme="minorBidi"/>
          <w:noProof/>
          <w:sz w:val="22"/>
          <w:szCs w:val="22"/>
          <w:lang w:val="en-US"/>
        </w:rPr>
      </w:pPr>
      <w:hyperlink w:anchor="_Toc36920523" w:history="1">
        <w:r w:rsidR="004D2477" w:rsidRPr="00267F1B">
          <w:rPr>
            <w:rStyle w:val="Hyperlink"/>
            <w:noProof/>
          </w:rPr>
          <w:t>2.5</w:t>
        </w:r>
        <w:r w:rsidR="004D2477">
          <w:rPr>
            <w:rFonts w:asciiTheme="minorHAnsi" w:eastAsiaTheme="minorEastAsia" w:hAnsiTheme="minorHAnsi" w:cstheme="minorBidi"/>
            <w:noProof/>
            <w:sz w:val="22"/>
            <w:szCs w:val="22"/>
            <w:lang w:val="en-US"/>
          </w:rPr>
          <w:tab/>
        </w:r>
        <w:r w:rsidR="004D2477" w:rsidRPr="00267F1B">
          <w:rPr>
            <w:rStyle w:val="Hyperlink"/>
            <w:noProof/>
          </w:rPr>
          <w:t>Cơ cấu tổ chức</w:t>
        </w:r>
        <w:r w:rsidR="004D2477" w:rsidRPr="00267F1B">
          <w:rPr>
            <w:rStyle w:val="Hyperlink"/>
            <w:noProof/>
            <w:lang w:val="en-US"/>
          </w:rPr>
          <w:t xml:space="preserve"> dự án</w:t>
        </w:r>
        <w:r w:rsidR="004D2477">
          <w:rPr>
            <w:noProof/>
            <w:webHidden/>
          </w:rPr>
          <w:tab/>
        </w:r>
        <w:r w:rsidR="004D2477">
          <w:rPr>
            <w:noProof/>
            <w:webHidden/>
          </w:rPr>
          <w:fldChar w:fldCharType="begin"/>
        </w:r>
        <w:r w:rsidR="004D2477">
          <w:rPr>
            <w:noProof/>
            <w:webHidden/>
          </w:rPr>
          <w:instrText xml:space="preserve"> PAGEREF _Toc36920523 \h </w:instrText>
        </w:r>
        <w:r w:rsidR="004D2477">
          <w:rPr>
            <w:noProof/>
            <w:webHidden/>
          </w:rPr>
        </w:r>
        <w:r w:rsidR="004D2477">
          <w:rPr>
            <w:noProof/>
            <w:webHidden/>
          </w:rPr>
          <w:fldChar w:fldCharType="separate"/>
        </w:r>
        <w:r w:rsidR="004D2477">
          <w:rPr>
            <w:noProof/>
            <w:webHidden/>
          </w:rPr>
          <w:t>7</w:t>
        </w:r>
        <w:r w:rsidR="004D2477">
          <w:rPr>
            <w:noProof/>
            <w:webHidden/>
          </w:rPr>
          <w:fldChar w:fldCharType="end"/>
        </w:r>
      </w:hyperlink>
    </w:p>
    <w:p w14:paraId="65AC462D" w14:textId="41EF5ECF" w:rsidR="004D2477" w:rsidRDefault="00B066B1">
      <w:pPr>
        <w:pStyle w:val="TOC3"/>
        <w:rPr>
          <w:rFonts w:asciiTheme="minorHAnsi" w:eastAsiaTheme="minorEastAsia" w:hAnsiTheme="minorHAnsi" w:cstheme="minorBidi"/>
          <w:noProof/>
          <w:sz w:val="22"/>
          <w:szCs w:val="22"/>
          <w:lang w:val="en-US"/>
        </w:rPr>
      </w:pPr>
      <w:hyperlink w:anchor="_Toc36920524" w:history="1">
        <w:r w:rsidR="004D2477" w:rsidRPr="00267F1B">
          <w:rPr>
            <w:rStyle w:val="Hyperlink"/>
            <w:noProof/>
          </w:rPr>
          <w:t>2.5.1</w:t>
        </w:r>
        <w:r w:rsidR="004D2477">
          <w:rPr>
            <w:rFonts w:asciiTheme="minorHAnsi" w:eastAsiaTheme="minorEastAsia" w:hAnsiTheme="minorHAnsi" w:cstheme="minorBidi"/>
            <w:noProof/>
            <w:sz w:val="22"/>
            <w:szCs w:val="22"/>
            <w:lang w:val="en-US"/>
          </w:rPr>
          <w:tab/>
        </w:r>
        <w:r w:rsidR="004D2477" w:rsidRPr="00267F1B">
          <w:rPr>
            <w:rStyle w:val="Hyperlink"/>
            <w:noProof/>
          </w:rPr>
          <w:t>Tổ chức dự án</w:t>
        </w:r>
        <w:r w:rsidR="004D2477">
          <w:rPr>
            <w:noProof/>
            <w:webHidden/>
          </w:rPr>
          <w:tab/>
        </w:r>
        <w:r w:rsidR="004D2477">
          <w:rPr>
            <w:noProof/>
            <w:webHidden/>
          </w:rPr>
          <w:fldChar w:fldCharType="begin"/>
        </w:r>
        <w:r w:rsidR="004D2477">
          <w:rPr>
            <w:noProof/>
            <w:webHidden/>
          </w:rPr>
          <w:instrText xml:space="preserve"> PAGEREF _Toc36920524 \h </w:instrText>
        </w:r>
        <w:r w:rsidR="004D2477">
          <w:rPr>
            <w:noProof/>
            <w:webHidden/>
          </w:rPr>
        </w:r>
        <w:r w:rsidR="004D2477">
          <w:rPr>
            <w:noProof/>
            <w:webHidden/>
          </w:rPr>
          <w:fldChar w:fldCharType="separate"/>
        </w:r>
        <w:r w:rsidR="004D2477">
          <w:rPr>
            <w:noProof/>
            <w:webHidden/>
          </w:rPr>
          <w:t>7</w:t>
        </w:r>
        <w:r w:rsidR="004D2477">
          <w:rPr>
            <w:noProof/>
            <w:webHidden/>
          </w:rPr>
          <w:fldChar w:fldCharType="end"/>
        </w:r>
      </w:hyperlink>
    </w:p>
    <w:p w14:paraId="1D0D24AF" w14:textId="358CBBA4" w:rsidR="004D2477" w:rsidRDefault="00B066B1">
      <w:pPr>
        <w:pStyle w:val="TOC3"/>
        <w:rPr>
          <w:rFonts w:asciiTheme="minorHAnsi" w:eastAsiaTheme="minorEastAsia" w:hAnsiTheme="minorHAnsi" w:cstheme="minorBidi"/>
          <w:noProof/>
          <w:sz w:val="22"/>
          <w:szCs w:val="22"/>
          <w:lang w:val="en-US"/>
        </w:rPr>
      </w:pPr>
      <w:hyperlink w:anchor="_Toc36920525" w:history="1">
        <w:r w:rsidR="004D2477" w:rsidRPr="00267F1B">
          <w:rPr>
            <w:rStyle w:val="Hyperlink"/>
            <w:noProof/>
            <w:lang w:val="en-US"/>
          </w:rPr>
          <w:t>2.5.2</w:t>
        </w:r>
        <w:r w:rsidR="004D2477">
          <w:rPr>
            <w:rFonts w:asciiTheme="minorHAnsi" w:eastAsiaTheme="minorEastAsia" w:hAnsiTheme="minorHAnsi" w:cstheme="minorBidi"/>
            <w:noProof/>
            <w:sz w:val="22"/>
            <w:szCs w:val="22"/>
            <w:lang w:val="en-US"/>
          </w:rPr>
          <w:tab/>
        </w:r>
        <w:r w:rsidR="004D2477" w:rsidRPr="00267F1B">
          <w:rPr>
            <w:rStyle w:val="Hyperlink"/>
            <w:noProof/>
          </w:rPr>
          <w:t>Vai trò và trách nhiệm</w:t>
        </w:r>
        <w:r w:rsidR="004D2477">
          <w:rPr>
            <w:noProof/>
            <w:webHidden/>
          </w:rPr>
          <w:tab/>
        </w:r>
        <w:r w:rsidR="004D2477">
          <w:rPr>
            <w:noProof/>
            <w:webHidden/>
          </w:rPr>
          <w:fldChar w:fldCharType="begin"/>
        </w:r>
        <w:r w:rsidR="004D2477">
          <w:rPr>
            <w:noProof/>
            <w:webHidden/>
          </w:rPr>
          <w:instrText xml:space="preserve"> PAGEREF _Toc36920525 \h </w:instrText>
        </w:r>
        <w:r w:rsidR="004D2477">
          <w:rPr>
            <w:noProof/>
            <w:webHidden/>
          </w:rPr>
        </w:r>
        <w:r w:rsidR="004D2477">
          <w:rPr>
            <w:noProof/>
            <w:webHidden/>
          </w:rPr>
          <w:fldChar w:fldCharType="separate"/>
        </w:r>
        <w:r w:rsidR="004D2477">
          <w:rPr>
            <w:noProof/>
            <w:webHidden/>
          </w:rPr>
          <w:t>8</w:t>
        </w:r>
        <w:r w:rsidR="004D2477">
          <w:rPr>
            <w:noProof/>
            <w:webHidden/>
          </w:rPr>
          <w:fldChar w:fldCharType="end"/>
        </w:r>
      </w:hyperlink>
    </w:p>
    <w:p w14:paraId="1C451C7A" w14:textId="5F08D6D0" w:rsidR="004D2477" w:rsidRDefault="00B066B1">
      <w:pPr>
        <w:pStyle w:val="TOC1"/>
        <w:rPr>
          <w:rFonts w:asciiTheme="minorHAnsi" w:eastAsiaTheme="minorEastAsia" w:hAnsiTheme="minorHAnsi" w:cstheme="minorBidi"/>
          <w:b w:val="0"/>
          <w:sz w:val="22"/>
          <w:szCs w:val="22"/>
          <w:lang w:val="en-US"/>
        </w:rPr>
      </w:pPr>
      <w:hyperlink w:anchor="_Toc36920526" w:history="1">
        <w:r w:rsidR="004D2477" w:rsidRPr="00267F1B">
          <w:rPr>
            <w:rStyle w:val="Hyperlink"/>
          </w:rPr>
          <w:t>3</w:t>
        </w:r>
        <w:r w:rsidR="004D2477">
          <w:rPr>
            <w:rFonts w:asciiTheme="minorHAnsi" w:eastAsiaTheme="minorEastAsia" w:hAnsiTheme="minorHAnsi" w:cstheme="minorBidi"/>
            <w:b w:val="0"/>
            <w:sz w:val="22"/>
            <w:szCs w:val="22"/>
            <w:lang w:val="en-US"/>
          </w:rPr>
          <w:tab/>
        </w:r>
        <w:r w:rsidR="004D2477" w:rsidRPr="00267F1B">
          <w:rPr>
            <w:rStyle w:val="Hyperlink"/>
            <w:lang w:val="en-US"/>
          </w:rPr>
          <w:t>Quản lý dự án</w:t>
        </w:r>
        <w:r w:rsidR="004D2477">
          <w:rPr>
            <w:webHidden/>
          </w:rPr>
          <w:tab/>
        </w:r>
        <w:r w:rsidR="004D2477">
          <w:rPr>
            <w:webHidden/>
          </w:rPr>
          <w:fldChar w:fldCharType="begin"/>
        </w:r>
        <w:r w:rsidR="004D2477">
          <w:rPr>
            <w:webHidden/>
          </w:rPr>
          <w:instrText xml:space="preserve"> PAGEREF _Toc36920526 \h </w:instrText>
        </w:r>
        <w:r w:rsidR="004D2477">
          <w:rPr>
            <w:webHidden/>
          </w:rPr>
        </w:r>
        <w:r w:rsidR="004D2477">
          <w:rPr>
            <w:webHidden/>
          </w:rPr>
          <w:fldChar w:fldCharType="separate"/>
        </w:r>
        <w:r w:rsidR="004D2477">
          <w:rPr>
            <w:webHidden/>
          </w:rPr>
          <w:t>8</w:t>
        </w:r>
        <w:r w:rsidR="004D2477">
          <w:rPr>
            <w:webHidden/>
          </w:rPr>
          <w:fldChar w:fldCharType="end"/>
        </w:r>
      </w:hyperlink>
    </w:p>
    <w:p w14:paraId="22623210" w14:textId="3161FAC0" w:rsidR="004D2477" w:rsidRDefault="00B066B1">
      <w:pPr>
        <w:pStyle w:val="TOC2"/>
        <w:rPr>
          <w:rFonts w:asciiTheme="minorHAnsi" w:eastAsiaTheme="minorEastAsia" w:hAnsiTheme="minorHAnsi" w:cstheme="minorBidi"/>
          <w:noProof/>
          <w:sz w:val="22"/>
          <w:szCs w:val="22"/>
          <w:lang w:val="en-US"/>
        </w:rPr>
      </w:pPr>
      <w:hyperlink w:anchor="_Toc36920527" w:history="1">
        <w:r w:rsidR="004D2477" w:rsidRPr="00267F1B">
          <w:rPr>
            <w:rStyle w:val="Hyperlink"/>
            <w:noProof/>
          </w:rPr>
          <w:t>3.1</w:t>
        </w:r>
        <w:r w:rsidR="004D2477">
          <w:rPr>
            <w:rFonts w:asciiTheme="minorHAnsi" w:eastAsiaTheme="minorEastAsia" w:hAnsiTheme="minorHAnsi" w:cstheme="minorBidi"/>
            <w:noProof/>
            <w:sz w:val="22"/>
            <w:szCs w:val="22"/>
            <w:lang w:val="en-US"/>
          </w:rPr>
          <w:tab/>
        </w:r>
        <w:r w:rsidR="004D2477" w:rsidRPr="00267F1B">
          <w:rPr>
            <w:rStyle w:val="Hyperlink"/>
            <w:noProof/>
          </w:rPr>
          <w:t>Kế hoạch thực hiện dự án</w:t>
        </w:r>
        <w:r w:rsidR="004D2477">
          <w:rPr>
            <w:noProof/>
            <w:webHidden/>
          </w:rPr>
          <w:tab/>
        </w:r>
        <w:r w:rsidR="004D2477">
          <w:rPr>
            <w:noProof/>
            <w:webHidden/>
          </w:rPr>
          <w:fldChar w:fldCharType="begin"/>
        </w:r>
        <w:r w:rsidR="004D2477">
          <w:rPr>
            <w:noProof/>
            <w:webHidden/>
          </w:rPr>
          <w:instrText xml:space="preserve"> PAGEREF _Toc36920527 \h </w:instrText>
        </w:r>
        <w:r w:rsidR="004D2477">
          <w:rPr>
            <w:noProof/>
            <w:webHidden/>
          </w:rPr>
        </w:r>
        <w:r w:rsidR="004D2477">
          <w:rPr>
            <w:noProof/>
            <w:webHidden/>
          </w:rPr>
          <w:fldChar w:fldCharType="separate"/>
        </w:r>
        <w:r w:rsidR="004D2477">
          <w:rPr>
            <w:noProof/>
            <w:webHidden/>
          </w:rPr>
          <w:t>8</w:t>
        </w:r>
        <w:r w:rsidR="004D2477">
          <w:rPr>
            <w:noProof/>
            <w:webHidden/>
          </w:rPr>
          <w:fldChar w:fldCharType="end"/>
        </w:r>
      </w:hyperlink>
    </w:p>
    <w:p w14:paraId="2C275D11" w14:textId="791CEBA3" w:rsidR="004D2477" w:rsidRDefault="00B066B1">
      <w:pPr>
        <w:pStyle w:val="TOC3"/>
        <w:rPr>
          <w:rFonts w:asciiTheme="minorHAnsi" w:eastAsiaTheme="minorEastAsia" w:hAnsiTheme="minorHAnsi" w:cstheme="minorBidi"/>
          <w:noProof/>
          <w:sz w:val="22"/>
          <w:szCs w:val="22"/>
          <w:lang w:val="en-US"/>
        </w:rPr>
      </w:pPr>
      <w:hyperlink w:anchor="_Toc36920528" w:history="1">
        <w:r w:rsidR="004D2477" w:rsidRPr="00267F1B">
          <w:rPr>
            <w:rStyle w:val="Hyperlink"/>
            <w:noProof/>
          </w:rPr>
          <w:t>3.1.1</w:t>
        </w:r>
        <w:r w:rsidR="004D2477">
          <w:rPr>
            <w:rFonts w:asciiTheme="minorHAnsi" w:eastAsiaTheme="minorEastAsia" w:hAnsiTheme="minorHAnsi" w:cstheme="minorBidi"/>
            <w:noProof/>
            <w:sz w:val="22"/>
            <w:szCs w:val="22"/>
            <w:lang w:val="en-US"/>
          </w:rPr>
          <w:tab/>
        </w:r>
        <w:r w:rsidR="004D2477" w:rsidRPr="00267F1B">
          <w:rPr>
            <w:rStyle w:val="Hyperlink"/>
            <w:noProof/>
          </w:rPr>
          <w:t>Phân rã công việc (WBS)</w:t>
        </w:r>
        <w:r w:rsidR="004D2477">
          <w:rPr>
            <w:noProof/>
            <w:webHidden/>
          </w:rPr>
          <w:tab/>
        </w:r>
        <w:r w:rsidR="004D2477">
          <w:rPr>
            <w:noProof/>
            <w:webHidden/>
          </w:rPr>
          <w:fldChar w:fldCharType="begin"/>
        </w:r>
        <w:r w:rsidR="004D2477">
          <w:rPr>
            <w:noProof/>
            <w:webHidden/>
          </w:rPr>
          <w:instrText xml:space="preserve"> PAGEREF _Toc36920528 \h </w:instrText>
        </w:r>
        <w:r w:rsidR="004D2477">
          <w:rPr>
            <w:noProof/>
            <w:webHidden/>
          </w:rPr>
        </w:r>
        <w:r w:rsidR="004D2477">
          <w:rPr>
            <w:noProof/>
            <w:webHidden/>
          </w:rPr>
          <w:fldChar w:fldCharType="separate"/>
        </w:r>
        <w:r w:rsidR="004D2477">
          <w:rPr>
            <w:noProof/>
            <w:webHidden/>
          </w:rPr>
          <w:t>8</w:t>
        </w:r>
        <w:r w:rsidR="004D2477">
          <w:rPr>
            <w:noProof/>
            <w:webHidden/>
          </w:rPr>
          <w:fldChar w:fldCharType="end"/>
        </w:r>
      </w:hyperlink>
    </w:p>
    <w:p w14:paraId="7D2A1310" w14:textId="6B210965" w:rsidR="004D2477" w:rsidRDefault="00B066B1">
      <w:pPr>
        <w:pStyle w:val="TOC3"/>
        <w:rPr>
          <w:rFonts w:asciiTheme="minorHAnsi" w:eastAsiaTheme="minorEastAsia" w:hAnsiTheme="minorHAnsi" w:cstheme="minorBidi"/>
          <w:noProof/>
          <w:sz w:val="22"/>
          <w:szCs w:val="22"/>
          <w:lang w:val="en-US"/>
        </w:rPr>
      </w:pPr>
      <w:hyperlink w:anchor="_Toc36920529" w:history="1">
        <w:r w:rsidR="004D2477" w:rsidRPr="00267F1B">
          <w:rPr>
            <w:rStyle w:val="Hyperlink"/>
            <w:noProof/>
          </w:rPr>
          <w:t>3.1.2</w:t>
        </w:r>
        <w:r w:rsidR="004D2477">
          <w:rPr>
            <w:rFonts w:asciiTheme="minorHAnsi" w:eastAsiaTheme="minorEastAsia" w:hAnsiTheme="minorHAnsi" w:cstheme="minorBidi"/>
            <w:noProof/>
            <w:sz w:val="22"/>
            <w:szCs w:val="22"/>
            <w:lang w:val="en-US"/>
          </w:rPr>
          <w:tab/>
        </w:r>
        <w:r w:rsidR="004D2477" w:rsidRPr="00267F1B">
          <w:rPr>
            <w:rStyle w:val="Hyperlink"/>
            <w:noProof/>
            <w:lang w:val="en-US"/>
          </w:rPr>
          <w:t xml:space="preserve">Lập </w:t>
        </w:r>
        <w:r w:rsidR="004D2477" w:rsidRPr="00267F1B">
          <w:rPr>
            <w:rStyle w:val="Hyperlink"/>
            <w:noProof/>
          </w:rPr>
          <w:t xml:space="preserve">lịch </w:t>
        </w:r>
        <w:r w:rsidR="004D2477" w:rsidRPr="00267F1B">
          <w:rPr>
            <w:rStyle w:val="Hyperlink"/>
            <w:noProof/>
            <w:lang w:val="en-US"/>
          </w:rPr>
          <w:t>làm việc</w:t>
        </w:r>
        <w:r w:rsidR="004D2477">
          <w:rPr>
            <w:noProof/>
            <w:webHidden/>
          </w:rPr>
          <w:tab/>
        </w:r>
        <w:r w:rsidR="004D2477">
          <w:rPr>
            <w:noProof/>
            <w:webHidden/>
          </w:rPr>
          <w:fldChar w:fldCharType="begin"/>
        </w:r>
        <w:r w:rsidR="004D2477">
          <w:rPr>
            <w:noProof/>
            <w:webHidden/>
          </w:rPr>
          <w:instrText xml:space="preserve"> PAGEREF _Toc36920529 \h </w:instrText>
        </w:r>
        <w:r w:rsidR="004D2477">
          <w:rPr>
            <w:noProof/>
            <w:webHidden/>
          </w:rPr>
        </w:r>
        <w:r w:rsidR="004D2477">
          <w:rPr>
            <w:noProof/>
            <w:webHidden/>
          </w:rPr>
          <w:fldChar w:fldCharType="separate"/>
        </w:r>
        <w:r w:rsidR="004D2477">
          <w:rPr>
            <w:noProof/>
            <w:webHidden/>
          </w:rPr>
          <w:t>8</w:t>
        </w:r>
        <w:r w:rsidR="004D2477">
          <w:rPr>
            <w:noProof/>
            <w:webHidden/>
          </w:rPr>
          <w:fldChar w:fldCharType="end"/>
        </w:r>
      </w:hyperlink>
    </w:p>
    <w:p w14:paraId="522A4E5D" w14:textId="4B6AA097" w:rsidR="004D2477" w:rsidRDefault="00B066B1">
      <w:pPr>
        <w:pStyle w:val="TOC3"/>
        <w:rPr>
          <w:rFonts w:asciiTheme="minorHAnsi" w:eastAsiaTheme="minorEastAsia" w:hAnsiTheme="minorHAnsi" w:cstheme="minorBidi"/>
          <w:noProof/>
          <w:sz w:val="22"/>
          <w:szCs w:val="22"/>
          <w:lang w:val="en-US"/>
        </w:rPr>
      </w:pPr>
      <w:hyperlink w:anchor="_Toc36920530" w:history="1">
        <w:r w:rsidR="004D2477" w:rsidRPr="00267F1B">
          <w:rPr>
            <w:rStyle w:val="Hyperlink"/>
            <w:noProof/>
            <w:lang w:val="en-US"/>
          </w:rPr>
          <w:t>3.1.3</w:t>
        </w:r>
        <w:r w:rsidR="004D2477">
          <w:rPr>
            <w:rFonts w:asciiTheme="minorHAnsi" w:eastAsiaTheme="minorEastAsia" w:hAnsiTheme="minorHAnsi" w:cstheme="minorBidi"/>
            <w:noProof/>
            <w:sz w:val="22"/>
            <w:szCs w:val="22"/>
            <w:lang w:val="en-US"/>
          </w:rPr>
          <w:tab/>
        </w:r>
        <w:r w:rsidR="004D2477" w:rsidRPr="00267F1B">
          <w:rPr>
            <w:rStyle w:val="Hyperlink"/>
            <w:noProof/>
          </w:rPr>
          <w:t xml:space="preserve">Các cột mốc (milestone) và các </w:t>
        </w:r>
        <w:r w:rsidR="004D2477" w:rsidRPr="00267F1B">
          <w:rPr>
            <w:rStyle w:val="Hyperlink"/>
            <w:noProof/>
            <w:lang w:val="en-US"/>
          </w:rPr>
          <w:t>work product</w:t>
        </w:r>
        <w:r w:rsidR="004D2477" w:rsidRPr="00267F1B">
          <w:rPr>
            <w:rStyle w:val="Hyperlink"/>
            <w:noProof/>
          </w:rPr>
          <w:t xml:space="preserve"> </w:t>
        </w:r>
        <w:r w:rsidR="004D2477" w:rsidRPr="00267F1B">
          <w:rPr>
            <w:rStyle w:val="Hyperlink"/>
            <w:noProof/>
            <w:lang w:val="en-US"/>
          </w:rPr>
          <w:t>chính</w:t>
        </w:r>
        <w:r w:rsidR="004D2477">
          <w:rPr>
            <w:noProof/>
            <w:webHidden/>
          </w:rPr>
          <w:tab/>
        </w:r>
        <w:r w:rsidR="004D2477">
          <w:rPr>
            <w:noProof/>
            <w:webHidden/>
          </w:rPr>
          <w:fldChar w:fldCharType="begin"/>
        </w:r>
        <w:r w:rsidR="004D2477">
          <w:rPr>
            <w:noProof/>
            <w:webHidden/>
          </w:rPr>
          <w:instrText xml:space="preserve"> PAGEREF _Toc36920530 \h </w:instrText>
        </w:r>
        <w:r w:rsidR="004D2477">
          <w:rPr>
            <w:noProof/>
            <w:webHidden/>
          </w:rPr>
        </w:r>
        <w:r w:rsidR="004D2477">
          <w:rPr>
            <w:noProof/>
            <w:webHidden/>
          </w:rPr>
          <w:fldChar w:fldCharType="separate"/>
        </w:r>
        <w:r w:rsidR="004D2477">
          <w:rPr>
            <w:noProof/>
            <w:webHidden/>
          </w:rPr>
          <w:t>8</w:t>
        </w:r>
        <w:r w:rsidR="004D2477">
          <w:rPr>
            <w:noProof/>
            <w:webHidden/>
          </w:rPr>
          <w:fldChar w:fldCharType="end"/>
        </w:r>
      </w:hyperlink>
    </w:p>
    <w:p w14:paraId="3C0D21DF" w14:textId="66E4F3B5" w:rsidR="004D2477" w:rsidRDefault="00B066B1">
      <w:pPr>
        <w:pStyle w:val="TOC2"/>
        <w:rPr>
          <w:rFonts w:asciiTheme="minorHAnsi" w:eastAsiaTheme="minorEastAsia" w:hAnsiTheme="minorHAnsi" w:cstheme="minorBidi"/>
          <w:noProof/>
          <w:sz w:val="22"/>
          <w:szCs w:val="22"/>
          <w:lang w:val="en-US"/>
        </w:rPr>
      </w:pPr>
      <w:hyperlink w:anchor="_Toc36920531" w:history="1">
        <w:r w:rsidR="004D2477" w:rsidRPr="00267F1B">
          <w:rPr>
            <w:rStyle w:val="Hyperlink"/>
            <w:noProof/>
          </w:rPr>
          <w:t>3.2</w:t>
        </w:r>
        <w:r w:rsidR="004D2477">
          <w:rPr>
            <w:rFonts w:asciiTheme="minorHAnsi" w:eastAsiaTheme="minorEastAsia" w:hAnsiTheme="minorHAnsi" w:cstheme="minorBidi"/>
            <w:noProof/>
            <w:sz w:val="22"/>
            <w:szCs w:val="22"/>
            <w:lang w:val="en-US"/>
          </w:rPr>
          <w:tab/>
        </w:r>
        <w:r w:rsidR="004D2477" w:rsidRPr="00267F1B">
          <w:rPr>
            <w:rStyle w:val="Hyperlink"/>
            <w:noProof/>
          </w:rPr>
          <w:t>Chi phí dự án</w:t>
        </w:r>
        <w:r w:rsidR="004D2477">
          <w:rPr>
            <w:noProof/>
            <w:webHidden/>
          </w:rPr>
          <w:tab/>
        </w:r>
        <w:r w:rsidR="004D2477">
          <w:rPr>
            <w:noProof/>
            <w:webHidden/>
          </w:rPr>
          <w:fldChar w:fldCharType="begin"/>
        </w:r>
        <w:r w:rsidR="004D2477">
          <w:rPr>
            <w:noProof/>
            <w:webHidden/>
          </w:rPr>
          <w:instrText xml:space="preserve"> PAGEREF _Toc36920531 \h </w:instrText>
        </w:r>
        <w:r w:rsidR="004D2477">
          <w:rPr>
            <w:noProof/>
            <w:webHidden/>
          </w:rPr>
        </w:r>
        <w:r w:rsidR="004D2477">
          <w:rPr>
            <w:noProof/>
            <w:webHidden/>
          </w:rPr>
          <w:fldChar w:fldCharType="separate"/>
        </w:r>
        <w:r w:rsidR="004D2477">
          <w:rPr>
            <w:noProof/>
            <w:webHidden/>
          </w:rPr>
          <w:t>9</w:t>
        </w:r>
        <w:r w:rsidR="004D2477">
          <w:rPr>
            <w:noProof/>
            <w:webHidden/>
          </w:rPr>
          <w:fldChar w:fldCharType="end"/>
        </w:r>
      </w:hyperlink>
    </w:p>
    <w:p w14:paraId="5ED94AEA" w14:textId="05BDBB08" w:rsidR="004D2477" w:rsidRDefault="00B066B1">
      <w:pPr>
        <w:pStyle w:val="TOC2"/>
        <w:rPr>
          <w:rFonts w:asciiTheme="minorHAnsi" w:eastAsiaTheme="minorEastAsia" w:hAnsiTheme="minorHAnsi" w:cstheme="minorBidi"/>
          <w:noProof/>
          <w:sz w:val="22"/>
          <w:szCs w:val="22"/>
          <w:lang w:val="en-US"/>
        </w:rPr>
      </w:pPr>
      <w:hyperlink w:anchor="_Toc36920532" w:history="1">
        <w:r w:rsidR="004D2477" w:rsidRPr="00267F1B">
          <w:rPr>
            <w:rStyle w:val="Hyperlink"/>
            <w:noProof/>
          </w:rPr>
          <w:t>3.3</w:t>
        </w:r>
        <w:r w:rsidR="004D2477">
          <w:rPr>
            <w:rFonts w:asciiTheme="minorHAnsi" w:eastAsiaTheme="minorEastAsia" w:hAnsiTheme="minorHAnsi" w:cstheme="minorBidi"/>
            <w:noProof/>
            <w:sz w:val="22"/>
            <w:szCs w:val="22"/>
            <w:lang w:val="en-US"/>
          </w:rPr>
          <w:tab/>
        </w:r>
        <w:r w:rsidR="004D2477" w:rsidRPr="00267F1B">
          <w:rPr>
            <w:rStyle w:val="Hyperlink"/>
            <w:noProof/>
            <w:lang w:val="en-US"/>
          </w:rPr>
          <w:t>Quản lý rủi ro</w:t>
        </w:r>
        <w:r w:rsidR="004D2477">
          <w:rPr>
            <w:noProof/>
            <w:webHidden/>
          </w:rPr>
          <w:tab/>
        </w:r>
        <w:r w:rsidR="004D2477">
          <w:rPr>
            <w:noProof/>
            <w:webHidden/>
          </w:rPr>
          <w:fldChar w:fldCharType="begin"/>
        </w:r>
        <w:r w:rsidR="004D2477">
          <w:rPr>
            <w:noProof/>
            <w:webHidden/>
          </w:rPr>
          <w:instrText xml:space="preserve"> PAGEREF _Toc36920532 \h </w:instrText>
        </w:r>
        <w:r w:rsidR="004D2477">
          <w:rPr>
            <w:noProof/>
            <w:webHidden/>
          </w:rPr>
        </w:r>
        <w:r w:rsidR="004D2477">
          <w:rPr>
            <w:noProof/>
            <w:webHidden/>
          </w:rPr>
          <w:fldChar w:fldCharType="separate"/>
        </w:r>
        <w:r w:rsidR="004D2477">
          <w:rPr>
            <w:noProof/>
            <w:webHidden/>
          </w:rPr>
          <w:t>9</w:t>
        </w:r>
        <w:r w:rsidR="004D2477">
          <w:rPr>
            <w:noProof/>
            <w:webHidden/>
          </w:rPr>
          <w:fldChar w:fldCharType="end"/>
        </w:r>
      </w:hyperlink>
    </w:p>
    <w:p w14:paraId="511BEA38" w14:textId="39182251" w:rsidR="004D2477" w:rsidRDefault="00B066B1">
      <w:pPr>
        <w:pStyle w:val="TOC2"/>
        <w:rPr>
          <w:rFonts w:asciiTheme="minorHAnsi" w:eastAsiaTheme="minorEastAsia" w:hAnsiTheme="minorHAnsi" w:cstheme="minorBidi"/>
          <w:noProof/>
          <w:sz w:val="22"/>
          <w:szCs w:val="22"/>
          <w:lang w:val="en-US"/>
        </w:rPr>
      </w:pPr>
      <w:hyperlink w:anchor="_Toc36920533" w:history="1">
        <w:r w:rsidR="004D2477" w:rsidRPr="00267F1B">
          <w:rPr>
            <w:rStyle w:val="Hyperlink"/>
            <w:noProof/>
          </w:rPr>
          <w:t>3.4</w:t>
        </w:r>
        <w:r w:rsidR="004D2477">
          <w:rPr>
            <w:rFonts w:asciiTheme="minorHAnsi" w:eastAsiaTheme="minorEastAsia" w:hAnsiTheme="minorHAnsi" w:cstheme="minorBidi"/>
            <w:noProof/>
            <w:sz w:val="22"/>
            <w:szCs w:val="22"/>
            <w:lang w:val="en-US"/>
          </w:rPr>
          <w:tab/>
        </w:r>
        <w:r w:rsidR="004D2477" w:rsidRPr="00267F1B">
          <w:rPr>
            <w:rStyle w:val="Hyperlink"/>
            <w:noProof/>
          </w:rPr>
          <w:t>Quản lý chất lượng</w:t>
        </w:r>
        <w:r w:rsidR="004D2477">
          <w:rPr>
            <w:noProof/>
            <w:webHidden/>
          </w:rPr>
          <w:tab/>
        </w:r>
        <w:r w:rsidR="004D2477">
          <w:rPr>
            <w:noProof/>
            <w:webHidden/>
          </w:rPr>
          <w:fldChar w:fldCharType="begin"/>
        </w:r>
        <w:r w:rsidR="004D2477">
          <w:rPr>
            <w:noProof/>
            <w:webHidden/>
          </w:rPr>
          <w:instrText xml:space="preserve"> PAGEREF _Toc36920533 \h </w:instrText>
        </w:r>
        <w:r w:rsidR="004D2477">
          <w:rPr>
            <w:noProof/>
            <w:webHidden/>
          </w:rPr>
        </w:r>
        <w:r w:rsidR="004D2477">
          <w:rPr>
            <w:noProof/>
            <w:webHidden/>
          </w:rPr>
          <w:fldChar w:fldCharType="separate"/>
        </w:r>
        <w:r w:rsidR="004D2477">
          <w:rPr>
            <w:noProof/>
            <w:webHidden/>
          </w:rPr>
          <w:t>9</w:t>
        </w:r>
        <w:r w:rsidR="004D2477">
          <w:rPr>
            <w:noProof/>
            <w:webHidden/>
          </w:rPr>
          <w:fldChar w:fldCharType="end"/>
        </w:r>
      </w:hyperlink>
    </w:p>
    <w:p w14:paraId="36F53FCF" w14:textId="07CB62C5" w:rsidR="004D2477" w:rsidRDefault="00B066B1">
      <w:pPr>
        <w:pStyle w:val="TOC2"/>
        <w:rPr>
          <w:rFonts w:asciiTheme="minorHAnsi" w:eastAsiaTheme="minorEastAsia" w:hAnsiTheme="minorHAnsi" w:cstheme="minorBidi"/>
          <w:noProof/>
          <w:sz w:val="22"/>
          <w:szCs w:val="22"/>
          <w:lang w:val="en-US"/>
        </w:rPr>
      </w:pPr>
      <w:hyperlink w:anchor="_Toc36920534" w:history="1">
        <w:r w:rsidR="004D2477" w:rsidRPr="00267F1B">
          <w:rPr>
            <w:rStyle w:val="Hyperlink"/>
            <w:noProof/>
          </w:rPr>
          <w:t>3.5</w:t>
        </w:r>
        <w:r w:rsidR="004D2477">
          <w:rPr>
            <w:rFonts w:asciiTheme="minorHAnsi" w:eastAsiaTheme="minorEastAsia" w:hAnsiTheme="minorHAnsi" w:cstheme="minorBidi"/>
            <w:noProof/>
            <w:sz w:val="22"/>
            <w:szCs w:val="22"/>
            <w:lang w:val="en-US"/>
          </w:rPr>
          <w:tab/>
        </w:r>
        <w:r w:rsidR="004D2477" w:rsidRPr="00267F1B">
          <w:rPr>
            <w:rStyle w:val="Hyperlink"/>
            <w:noProof/>
          </w:rPr>
          <w:t>Tiến độ dự án</w:t>
        </w:r>
        <w:r w:rsidR="004D2477">
          <w:rPr>
            <w:noProof/>
            <w:webHidden/>
          </w:rPr>
          <w:tab/>
        </w:r>
        <w:r w:rsidR="004D2477">
          <w:rPr>
            <w:noProof/>
            <w:webHidden/>
          </w:rPr>
          <w:fldChar w:fldCharType="begin"/>
        </w:r>
        <w:r w:rsidR="004D2477">
          <w:rPr>
            <w:noProof/>
            <w:webHidden/>
          </w:rPr>
          <w:instrText xml:space="preserve"> PAGEREF _Toc36920534 \h </w:instrText>
        </w:r>
        <w:r w:rsidR="004D2477">
          <w:rPr>
            <w:noProof/>
            <w:webHidden/>
          </w:rPr>
        </w:r>
        <w:r w:rsidR="004D2477">
          <w:rPr>
            <w:noProof/>
            <w:webHidden/>
          </w:rPr>
          <w:fldChar w:fldCharType="separate"/>
        </w:r>
        <w:r w:rsidR="004D2477">
          <w:rPr>
            <w:noProof/>
            <w:webHidden/>
          </w:rPr>
          <w:t>9</w:t>
        </w:r>
        <w:r w:rsidR="004D2477">
          <w:rPr>
            <w:noProof/>
            <w:webHidden/>
          </w:rPr>
          <w:fldChar w:fldCharType="end"/>
        </w:r>
      </w:hyperlink>
    </w:p>
    <w:p w14:paraId="799DBD64" w14:textId="1FE455F1" w:rsidR="004D2477" w:rsidRDefault="00B066B1">
      <w:pPr>
        <w:pStyle w:val="TOC2"/>
        <w:rPr>
          <w:rFonts w:asciiTheme="minorHAnsi" w:eastAsiaTheme="minorEastAsia" w:hAnsiTheme="minorHAnsi" w:cstheme="minorBidi"/>
          <w:noProof/>
          <w:sz w:val="22"/>
          <w:szCs w:val="22"/>
          <w:lang w:val="en-US"/>
        </w:rPr>
      </w:pPr>
      <w:hyperlink w:anchor="_Toc36920535" w:history="1">
        <w:r w:rsidR="004D2477" w:rsidRPr="00267F1B">
          <w:rPr>
            <w:rStyle w:val="Hyperlink"/>
            <w:noProof/>
            <w:lang w:val="en-US"/>
          </w:rPr>
          <w:t>3.6</w:t>
        </w:r>
        <w:r w:rsidR="004D2477">
          <w:rPr>
            <w:rFonts w:asciiTheme="minorHAnsi" w:eastAsiaTheme="minorEastAsia" w:hAnsiTheme="minorHAnsi" w:cstheme="minorBidi"/>
            <w:noProof/>
            <w:sz w:val="22"/>
            <w:szCs w:val="22"/>
            <w:lang w:val="en-US"/>
          </w:rPr>
          <w:tab/>
        </w:r>
        <w:r w:rsidR="004D2477" w:rsidRPr="00267F1B">
          <w:rPr>
            <w:rStyle w:val="Hyperlink"/>
            <w:noProof/>
          </w:rPr>
          <w:t>Kết thúc dự án</w:t>
        </w:r>
        <w:r w:rsidR="004D2477">
          <w:rPr>
            <w:noProof/>
            <w:webHidden/>
          </w:rPr>
          <w:tab/>
        </w:r>
        <w:r w:rsidR="004D2477">
          <w:rPr>
            <w:noProof/>
            <w:webHidden/>
          </w:rPr>
          <w:fldChar w:fldCharType="begin"/>
        </w:r>
        <w:r w:rsidR="004D2477">
          <w:rPr>
            <w:noProof/>
            <w:webHidden/>
          </w:rPr>
          <w:instrText xml:space="preserve"> PAGEREF _Toc36920535 \h </w:instrText>
        </w:r>
        <w:r w:rsidR="004D2477">
          <w:rPr>
            <w:noProof/>
            <w:webHidden/>
          </w:rPr>
        </w:r>
        <w:r w:rsidR="004D2477">
          <w:rPr>
            <w:noProof/>
            <w:webHidden/>
          </w:rPr>
          <w:fldChar w:fldCharType="separate"/>
        </w:r>
        <w:r w:rsidR="004D2477">
          <w:rPr>
            <w:noProof/>
            <w:webHidden/>
          </w:rPr>
          <w:t>9</w:t>
        </w:r>
        <w:r w:rsidR="004D2477">
          <w:rPr>
            <w:noProof/>
            <w:webHidden/>
          </w:rPr>
          <w:fldChar w:fldCharType="end"/>
        </w:r>
      </w:hyperlink>
    </w:p>
    <w:p w14:paraId="5A5EA3C5" w14:textId="33779353" w:rsidR="00560A66" w:rsidRPr="00217526" w:rsidRDefault="00C311DC" w:rsidP="00C311DC">
      <w:pPr>
        <w:pStyle w:val="TOC1"/>
      </w:pPr>
      <w:r w:rsidRPr="00687471">
        <w:rPr>
          <w:rStyle w:val="Hyperlink"/>
          <w:rFonts w:cs="Tahoma"/>
          <w:lang w:val="en-US"/>
        </w:rPr>
        <w:fldChar w:fldCharType="end"/>
      </w:r>
    </w:p>
    <w:p w14:paraId="7BBDACA8" w14:textId="77777777" w:rsidR="00560A66" w:rsidRPr="00217526" w:rsidRDefault="00560A66" w:rsidP="001645DA">
      <w:r w:rsidRPr="00217526">
        <w:br w:type="page"/>
      </w:r>
    </w:p>
    <w:p w14:paraId="36959F0B" w14:textId="77777777" w:rsidR="00B72945" w:rsidRPr="00217526" w:rsidRDefault="00B72945" w:rsidP="00C311DC">
      <w:pPr>
        <w:pStyle w:val="Heading1"/>
      </w:pPr>
      <w:bookmarkStart w:id="0" w:name="_Toc357686229"/>
      <w:bookmarkStart w:id="1" w:name="_Toc397524570"/>
      <w:bookmarkStart w:id="2" w:name="_Toc397524857"/>
      <w:bookmarkStart w:id="3" w:name="_Toc36920511"/>
      <w:bookmarkStart w:id="4" w:name="_Toc351313942"/>
      <w:bookmarkStart w:id="5" w:name="_Toc355873072"/>
      <w:r w:rsidRPr="00217526">
        <w:lastRenderedPageBreak/>
        <w:t>Giới thiệu</w:t>
      </w:r>
      <w:bookmarkEnd w:id="0"/>
      <w:bookmarkEnd w:id="1"/>
      <w:bookmarkEnd w:id="2"/>
      <w:bookmarkEnd w:id="3"/>
    </w:p>
    <w:p w14:paraId="3AB4B4C4" w14:textId="7CDEFAD8" w:rsidR="00B017A3" w:rsidRPr="00400CD8" w:rsidRDefault="00882EE3" w:rsidP="00882EE3">
      <w:pPr>
        <w:ind w:firstLine="576"/>
        <w:rPr>
          <w:i/>
          <w:lang w:val="vi-VN" w:eastAsia="vi-VN"/>
        </w:rPr>
      </w:pPr>
      <w:bookmarkStart w:id="6" w:name="_Toc357686230"/>
      <w:r w:rsidRPr="00400CD8">
        <w:rPr>
          <w:rFonts w:ascii="Roboto" w:hAnsi="Roboto"/>
          <w:color w:val="000000"/>
          <w:shd w:val="clear" w:color="auto" w:fill="FFFFFF"/>
        </w:rPr>
        <w:t>Ngày nay Công nghệ thông tin đã trở thành một phần tất yếu của cuộc sống con người, có người đã nói rằng nước Mỹ hùng mạnh một phần là nhờ vào Công nghệ thông tin. Nếu lúc trước Công nghệ thông tin là một điều viễn tưởng thì giờ đây nó đã trở thành một phần rất không thể thiếu trong tất cả các lĩnh vực từ y học, kinh doanh đến cả giáo dục… Đất nước ta đang ngày một phát triển, đang cố gắng hòa nhập và rút ngắn khoảng cách với thế giới, việc nước ta trở thành thành viên của WTO đã được các nhà kinh doanh chú ý đến và đâu tư ngày càng nhiều vào Việt Nam. Vì vậy để không bị quá lạc hậu, để rút ngắn khoảng cách với các nước, để đáp ứng yêu cầu tất yếu của các nhà đầu tư vào Việt Nam và để các nhà kinh doanh trong nước có đủ sức cạnh tranh với nước ngoài… thì bắt buộc phải đầu tư cho Công nghệ thông tin mà ở đây chính xác là các phần mềm tin học dùng cho các công ty, bệnh viện v.v… Việc áp dụng các phần mềm tin học vào các lĩnh vực giúp nâng cao tính hiệu quả và chính xác của công việc, ngoài ra còn tiết kiệm thời gian và giảm bớt mệt nhọc cho con người khiến hệ thống công việc hoạt động nhịp nhàng hơn Nhu cầu thực tế của xã hội đòi hỏi con người phải luôn năng động và sáng tạo để tạo ra ngày càng nhiều sản phẩm cho xã hội. Các công ty luôn luôn phát triển, các hồ sơ tuyển vào sẽ nhiều lên vì vậy đòi hỏi phải cần rất nhiều những kho chứa hồ sơ để lưu trữ hồ sơ của nhân viên khi vào công ty. để giảm đi những bất cập trong công tác quản lý nhân sự và lương trong công ty, giải pháp hiệu quả nhất hiện nay là đầu tư công nghệ và thiết bị hiện đại, ứng dụng công nghệ thông tin, tự động hoá trong điều hành và quản lý nhân sự để nâng cao chất lượng phục vụ, đổi mới phương thức quản lý, tăng năng xuất hiệu quả. .. Đó là những nội dung cơ bản đề cập đến trong đề tài này</w:t>
      </w:r>
      <w:r w:rsidR="002762A5" w:rsidRPr="00400CD8">
        <w:rPr>
          <w:i/>
          <w:lang w:val="vi-VN" w:eastAsia="vi-VN"/>
        </w:rPr>
        <w:t>.</w:t>
      </w:r>
    </w:p>
    <w:p w14:paraId="09A657BA" w14:textId="0923600B" w:rsidR="002762A5" w:rsidRPr="00400CD8" w:rsidRDefault="00B017A3" w:rsidP="00882EE3">
      <w:pPr>
        <w:ind w:firstLine="576"/>
        <w:rPr>
          <w:i/>
          <w:lang w:eastAsia="vi-VN"/>
        </w:rPr>
      </w:pPr>
      <w:r w:rsidRPr="00400CD8">
        <w:rPr>
          <w:rFonts w:ascii="Roboto" w:hAnsi="Roboto"/>
          <w:color w:val="000000"/>
          <w:shd w:val="clear" w:color="auto" w:fill="FFFFFF"/>
        </w:rPr>
        <w:t xml:space="preserve">Hôm nay em chọn đề tài </w:t>
      </w:r>
      <w:r w:rsidR="004D2477">
        <w:rPr>
          <w:rFonts w:ascii="Roboto" w:hAnsi="Roboto"/>
          <w:color w:val="000000"/>
          <w:shd w:val="clear" w:color="auto" w:fill="FFFFFF"/>
        </w:rPr>
        <w:t>đồ án</w:t>
      </w:r>
      <w:r w:rsidRPr="00400CD8">
        <w:rPr>
          <w:rFonts w:ascii="Roboto" w:hAnsi="Roboto"/>
          <w:color w:val="000000"/>
          <w:shd w:val="clear" w:color="auto" w:fill="FFFFFF"/>
        </w:rPr>
        <w:t xml:space="preserve"> là “</w:t>
      </w:r>
      <w:r w:rsidR="004D2477">
        <w:rPr>
          <w:rFonts w:ascii="Roboto" w:hAnsi="Roboto"/>
          <w:color w:val="000000"/>
          <w:shd w:val="clear" w:color="auto" w:fill="FFFFFF"/>
        </w:rPr>
        <w:t>xây dựng úng ứng dụng thu thập và chia sẻ thông tin bất động sản</w:t>
      </w:r>
      <w:r w:rsidRPr="00400CD8">
        <w:rPr>
          <w:rFonts w:ascii="Roboto" w:hAnsi="Roboto"/>
          <w:color w:val="000000"/>
          <w:shd w:val="clear" w:color="auto" w:fill="FFFFFF"/>
        </w:rPr>
        <w:t>”. Ai cũng biết</w:t>
      </w:r>
      <w:r w:rsidR="004D2477">
        <w:rPr>
          <w:rFonts w:ascii="Roboto" w:hAnsi="Roboto"/>
          <w:color w:val="000000"/>
          <w:shd w:val="clear" w:color="auto" w:fill="FFFFFF"/>
        </w:rPr>
        <w:t xml:space="preserve"> một gia đình muốn sinh sống và làm việc ổn định sẽ cần đề một ngôi nhà khang trạng tiện nghi</w:t>
      </w:r>
      <w:r w:rsidRPr="00400CD8">
        <w:rPr>
          <w:rFonts w:ascii="Roboto" w:hAnsi="Roboto"/>
          <w:color w:val="000000"/>
          <w:shd w:val="clear" w:color="auto" w:fill="FFFFFF"/>
        </w:rPr>
        <w:t>; Cùng với tốc độ phát triển mạnh mẽ của Công nghệ thông tin các lập trình viên đã phát minh ra nhiều</w:t>
      </w:r>
      <w:r w:rsidR="004D2477">
        <w:rPr>
          <w:rFonts w:ascii="Roboto" w:hAnsi="Roboto"/>
          <w:color w:val="000000"/>
          <w:shd w:val="clear" w:color="auto" w:fill="FFFFFF"/>
        </w:rPr>
        <w:t xml:space="preserve"> ứng dụng thu nhập và chia sẻ thông tin liên quan đến mua bán bất động sản</w:t>
      </w:r>
      <w:r w:rsidRPr="00400CD8">
        <w:rPr>
          <w:rFonts w:ascii="Roboto" w:hAnsi="Roboto"/>
          <w:color w:val="000000"/>
          <w:shd w:val="clear" w:color="auto" w:fill="FFFFFF"/>
        </w:rPr>
        <w:t xml:space="preserve">, nó giúp cho </w:t>
      </w:r>
      <w:r w:rsidR="004D2477">
        <w:rPr>
          <w:rFonts w:ascii="Roboto" w:hAnsi="Roboto"/>
          <w:color w:val="000000"/>
          <w:shd w:val="clear" w:color="auto" w:fill="FFFFFF"/>
        </w:rPr>
        <w:t xml:space="preserve">người mua lẫn người bán tiết kiệm thời gian cũng như công sức trong việc tìm kiếm. </w:t>
      </w:r>
      <w:r w:rsidRPr="00400CD8">
        <w:rPr>
          <w:rFonts w:ascii="Roboto" w:hAnsi="Roboto"/>
          <w:color w:val="000000"/>
          <w:shd w:val="clear" w:color="auto" w:fill="FFFFFF"/>
        </w:rPr>
        <w:t>Đề</w:t>
      </w:r>
      <w:r w:rsidR="004D2477">
        <w:rPr>
          <w:rFonts w:ascii="Roboto" w:hAnsi="Roboto"/>
          <w:color w:val="000000"/>
          <w:shd w:val="clear" w:color="auto" w:fill="FFFFFF"/>
        </w:rPr>
        <w:t xml:space="preserve"> tài xây dựng ứng dụng thu nhập và chia sẻ thông tin mua bán bất động sản</w:t>
      </w:r>
      <w:r w:rsidRPr="00400CD8">
        <w:rPr>
          <w:rFonts w:ascii="Roboto" w:hAnsi="Roboto"/>
          <w:color w:val="000000"/>
          <w:shd w:val="clear" w:color="auto" w:fill="FFFFFF"/>
        </w:rPr>
        <w:t xml:space="preserve"> là một đề tài không phải là mới, hiện tại trên thị trường cũng có rất nhiều các</w:t>
      </w:r>
      <w:r w:rsidR="00C238BB">
        <w:rPr>
          <w:rFonts w:ascii="Roboto" w:hAnsi="Roboto"/>
          <w:color w:val="000000"/>
          <w:shd w:val="clear" w:color="auto" w:fill="FFFFFF"/>
        </w:rPr>
        <w:t xml:space="preserve"> ứng dụng hỗ trợ trong việc này</w:t>
      </w:r>
      <w:r w:rsidRPr="00400CD8">
        <w:rPr>
          <w:i/>
          <w:lang w:eastAsia="vi-VN"/>
        </w:rPr>
        <w:t>.</w:t>
      </w:r>
    </w:p>
    <w:p w14:paraId="4D803816" w14:textId="60A54939" w:rsidR="00E469DD" w:rsidRPr="00217526" w:rsidRDefault="00E469DD" w:rsidP="00C311DC">
      <w:pPr>
        <w:pStyle w:val="Heading2"/>
      </w:pPr>
      <w:bookmarkStart w:id="7" w:name="_Toc352776985"/>
      <w:bookmarkStart w:id="8" w:name="_Toc357064945"/>
      <w:bookmarkStart w:id="9" w:name="_Toc357686237"/>
      <w:bookmarkStart w:id="10" w:name="_Toc397524571"/>
      <w:bookmarkStart w:id="11" w:name="_Toc397524858"/>
      <w:bookmarkStart w:id="12" w:name="_Toc36920512"/>
      <w:r w:rsidRPr="00217526">
        <w:rPr>
          <w:noProof/>
        </w:rPr>
        <w:t>Từ ngữ viết tắt và thuật ngữ</w:t>
      </w:r>
      <w:bookmarkEnd w:id="7"/>
      <w:bookmarkEnd w:id="8"/>
      <w:bookmarkEnd w:id="9"/>
      <w:bookmarkEnd w:id="10"/>
      <w:bookmarkEnd w:id="11"/>
      <w:bookmarkEnd w:id="12"/>
    </w:p>
    <w:tbl>
      <w:tblPr>
        <w:tblStyle w:val="DTSC"/>
        <w:tblW w:w="5000" w:type="pct"/>
        <w:tblLook w:val="04A0" w:firstRow="1" w:lastRow="0" w:firstColumn="1" w:lastColumn="0" w:noHBand="0" w:noVBand="1"/>
      </w:tblPr>
      <w:tblGrid>
        <w:gridCol w:w="1634"/>
        <w:gridCol w:w="8103"/>
      </w:tblGrid>
      <w:tr w:rsidR="00E469DD" w:rsidRPr="00217526" w14:paraId="3B7D7D01" w14:textId="77777777" w:rsidTr="006B5F21">
        <w:trPr>
          <w:cnfStyle w:val="100000000000" w:firstRow="1" w:lastRow="0" w:firstColumn="0" w:lastColumn="0" w:oddVBand="0" w:evenVBand="0" w:oddHBand="0" w:evenHBand="0" w:firstRowFirstColumn="0" w:firstRowLastColumn="0" w:lastRowFirstColumn="0" w:lastRowLastColumn="0"/>
        </w:trPr>
        <w:tc>
          <w:tcPr>
            <w:tcW w:w="839" w:type="pct"/>
            <w:hideMark/>
          </w:tcPr>
          <w:p w14:paraId="4AF482B4" w14:textId="77777777" w:rsidR="00E469DD" w:rsidRPr="00217526" w:rsidRDefault="00E469DD" w:rsidP="001645DA">
            <w:pPr>
              <w:jc w:val="center"/>
              <w:rPr>
                <w:noProof/>
                <w:lang w:val="vi-VN"/>
              </w:rPr>
            </w:pPr>
            <w:r w:rsidRPr="00217526">
              <w:rPr>
                <w:noProof/>
                <w:lang w:val="vi-VN"/>
              </w:rPr>
              <w:t xml:space="preserve">Từ viết tắt </w:t>
            </w:r>
          </w:p>
        </w:tc>
        <w:tc>
          <w:tcPr>
            <w:tcW w:w="4161" w:type="pct"/>
            <w:hideMark/>
          </w:tcPr>
          <w:p w14:paraId="2146FDA6" w14:textId="77777777" w:rsidR="00E469DD" w:rsidRPr="00217526" w:rsidRDefault="00E469DD" w:rsidP="001645DA">
            <w:pPr>
              <w:jc w:val="center"/>
              <w:rPr>
                <w:noProof/>
                <w:lang w:val="vi-VN"/>
              </w:rPr>
            </w:pPr>
            <w:r w:rsidRPr="00217526">
              <w:rPr>
                <w:noProof/>
                <w:lang w:val="vi-VN"/>
              </w:rPr>
              <w:t>Diễn giải</w:t>
            </w:r>
          </w:p>
        </w:tc>
      </w:tr>
      <w:tr w:rsidR="00E469DD" w:rsidRPr="00217526" w14:paraId="4BD9DC1D" w14:textId="77777777" w:rsidTr="006B5F21">
        <w:trPr>
          <w:trHeight w:val="288"/>
        </w:trPr>
        <w:tc>
          <w:tcPr>
            <w:tcW w:w="839" w:type="pct"/>
          </w:tcPr>
          <w:p w14:paraId="583175F0" w14:textId="0AA2A4D2" w:rsidR="00E469DD" w:rsidRPr="004D2477" w:rsidRDefault="00C238BB" w:rsidP="001645DA">
            <w:pPr>
              <w:rPr>
                <w:noProof/>
                <w:color w:val="000000"/>
                <w:lang w:eastAsia="vi-VN"/>
              </w:rPr>
            </w:pPr>
            <w:r>
              <w:rPr>
                <w:noProof/>
                <w:color w:val="000000"/>
                <w:lang w:eastAsia="vi-VN"/>
              </w:rPr>
              <w:t>BĐS</w:t>
            </w:r>
          </w:p>
        </w:tc>
        <w:tc>
          <w:tcPr>
            <w:tcW w:w="4161" w:type="pct"/>
          </w:tcPr>
          <w:p w14:paraId="7C866B93" w14:textId="17BD23C5" w:rsidR="00E469DD" w:rsidRPr="004D2477" w:rsidRDefault="00C238BB" w:rsidP="001645DA">
            <w:pPr>
              <w:rPr>
                <w:noProof/>
                <w:color w:val="000000"/>
                <w:lang w:eastAsia="vi-VN"/>
              </w:rPr>
            </w:pPr>
            <w:r>
              <w:rPr>
                <w:noProof/>
                <w:color w:val="000000"/>
                <w:lang w:eastAsia="vi-VN"/>
              </w:rPr>
              <w:t xml:space="preserve"> Bất động sản</w:t>
            </w:r>
          </w:p>
        </w:tc>
      </w:tr>
      <w:tr w:rsidR="00C74F8D" w:rsidRPr="00217526" w14:paraId="03E36249" w14:textId="77777777" w:rsidTr="006B5F21">
        <w:trPr>
          <w:trHeight w:val="288"/>
        </w:trPr>
        <w:tc>
          <w:tcPr>
            <w:tcW w:w="839" w:type="pct"/>
          </w:tcPr>
          <w:p w14:paraId="7FDE2C28" w14:textId="4E93CCBD" w:rsidR="00C74F8D" w:rsidRPr="00400CD8" w:rsidRDefault="00C238BB" w:rsidP="001645DA">
            <w:pPr>
              <w:rPr>
                <w:noProof/>
                <w:color w:val="000000"/>
                <w:lang w:eastAsia="vi-VN"/>
              </w:rPr>
            </w:pPr>
            <w:r>
              <w:rPr>
                <w:noProof/>
                <w:color w:val="000000"/>
                <w:lang w:eastAsia="vi-VN"/>
              </w:rPr>
              <w:t>ƯD</w:t>
            </w:r>
          </w:p>
        </w:tc>
        <w:tc>
          <w:tcPr>
            <w:tcW w:w="4161" w:type="pct"/>
          </w:tcPr>
          <w:p w14:paraId="095102C1" w14:textId="284A3C53" w:rsidR="00C238BB" w:rsidRPr="00400CD8" w:rsidRDefault="00C238BB" w:rsidP="001645DA">
            <w:pPr>
              <w:rPr>
                <w:noProof/>
                <w:color w:val="000000"/>
                <w:lang w:eastAsia="vi-VN"/>
              </w:rPr>
            </w:pPr>
            <w:r>
              <w:rPr>
                <w:noProof/>
                <w:color w:val="000000"/>
                <w:lang w:eastAsia="vi-VN"/>
              </w:rPr>
              <w:t>Ứng dụng</w:t>
            </w:r>
          </w:p>
        </w:tc>
      </w:tr>
      <w:tr w:rsidR="00C238BB" w:rsidRPr="00217526" w14:paraId="1310E491" w14:textId="77777777" w:rsidTr="006B5F21">
        <w:trPr>
          <w:trHeight w:val="288"/>
        </w:trPr>
        <w:tc>
          <w:tcPr>
            <w:tcW w:w="839" w:type="pct"/>
          </w:tcPr>
          <w:p w14:paraId="3501A002" w14:textId="18146C53" w:rsidR="00C238BB" w:rsidRDefault="00C238BB" w:rsidP="001645DA">
            <w:pPr>
              <w:rPr>
                <w:noProof/>
                <w:color w:val="000000"/>
                <w:lang w:eastAsia="vi-VN"/>
              </w:rPr>
            </w:pPr>
            <w:r>
              <w:rPr>
                <w:noProof/>
                <w:color w:val="000000"/>
                <w:lang w:eastAsia="vi-VN"/>
              </w:rPr>
              <w:t>TT</w:t>
            </w:r>
          </w:p>
        </w:tc>
        <w:tc>
          <w:tcPr>
            <w:tcW w:w="4161" w:type="pct"/>
          </w:tcPr>
          <w:p w14:paraId="1A6440A6" w14:textId="79ACEA1D" w:rsidR="00C238BB" w:rsidRDefault="00C238BB" w:rsidP="001645DA">
            <w:pPr>
              <w:rPr>
                <w:noProof/>
                <w:color w:val="000000"/>
                <w:lang w:eastAsia="vi-VN"/>
              </w:rPr>
            </w:pPr>
            <w:r>
              <w:rPr>
                <w:noProof/>
                <w:color w:val="000000"/>
                <w:lang w:eastAsia="vi-VN"/>
              </w:rPr>
              <w:t>Thông tin</w:t>
            </w:r>
          </w:p>
        </w:tc>
      </w:tr>
      <w:tr w:rsidR="00C238BB" w:rsidRPr="00217526" w14:paraId="4074CD5F" w14:textId="77777777" w:rsidTr="006B5F21">
        <w:trPr>
          <w:trHeight w:val="288"/>
        </w:trPr>
        <w:tc>
          <w:tcPr>
            <w:tcW w:w="839" w:type="pct"/>
          </w:tcPr>
          <w:p w14:paraId="0735652C" w14:textId="116352B4" w:rsidR="00C238BB" w:rsidRDefault="00C238BB" w:rsidP="001645DA">
            <w:pPr>
              <w:rPr>
                <w:noProof/>
                <w:color w:val="000000"/>
                <w:lang w:eastAsia="vi-VN"/>
              </w:rPr>
            </w:pPr>
            <w:r>
              <w:rPr>
                <w:noProof/>
                <w:color w:val="000000"/>
                <w:lang w:eastAsia="vi-VN"/>
              </w:rPr>
              <w:t>MB</w:t>
            </w:r>
          </w:p>
        </w:tc>
        <w:tc>
          <w:tcPr>
            <w:tcW w:w="4161" w:type="pct"/>
          </w:tcPr>
          <w:p w14:paraId="26770E85" w14:textId="03506DBF" w:rsidR="00C238BB" w:rsidRDefault="00C238BB" w:rsidP="001645DA">
            <w:pPr>
              <w:rPr>
                <w:noProof/>
                <w:color w:val="000000"/>
                <w:lang w:eastAsia="vi-VN"/>
              </w:rPr>
            </w:pPr>
            <w:r>
              <w:rPr>
                <w:noProof/>
                <w:color w:val="000000"/>
                <w:lang w:eastAsia="vi-VN"/>
              </w:rPr>
              <w:t>Mua bán</w:t>
            </w:r>
          </w:p>
        </w:tc>
      </w:tr>
    </w:tbl>
    <w:p w14:paraId="453E3887" w14:textId="77777777" w:rsidR="008821AB" w:rsidRPr="00400CD8" w:rsidRDefault="008821AB" w:rsidP="001645DA">
      <w:pPr>
        <w:pStyle w:val="Heading2"/>
      </w:pPr>
      <w:bookmarkStart w:id="13" w:name="_Toc397524572"/>
      <w:bookmarkStart w:id="14" w:name="_Toc397524859"/>
      <w:bookmarkStart w:id="15" w:name="_Toc36920513"/>
      <w:r w:rsidRPr="00400CD8">
        <w:rPr>
          <w:lang w:val="en-US"/>
        </w:rPr>
        <w:t>Tham khảo</w:t>
      </w:r>
      <w:bookmarkEnd w:id="13"/>
      <w:bookmarkEnd w:id="14"/>
      <w:bookmarkEnd w:id="15"/>
    </w:p>
    <w:tbl>
      <w:tblPr>
        <w:tblStyle w:val="DTSC"/>
        <w:tblW w:w="5000" w:type="pct"/>
        <w:tblLayout w:type="fixed"/>
        <w:tblLook w:val="04A0" w:firstRow="1" w:lastRow="0" w:firstColumn="1" w:lastColumn="0" w:noHBand="0" w:noVBand="1"/>
      </w:tblPr>
      <w:tblGrid>
        <w:gridCol w:w="810"/>
        <w:gridCol w:w="4837"/>
        <w:gridCol w:w="4090"/>
      </w:tblGrid>
      <w:tr w:rsidR="008821AB" w:rsidRPr="00217526" w14:paraId="76991B04" w14:textId="77777777" w:rsidTr="00D13A07">
        <w:trPr>
          <w:cnfStyle w:val="100000000000" w:firstRow="1" w:lastRow="0" w:firstColumn="0" w:lastColumn="0" w:oddVBand="0" w:evenVBand="0" w:oddHBand="0" w:evenHBand="0" w:firstRowFirstColumn="0" w:firstRowLastColumn="0" w:lastRowFirstColumn="0" w:lastRowLastColumn="0"/>
          <w:trHeight w:val="255"/>
        </w:trPr>
        <w:tc>
          <w:tcPr>
            <w:tcW w:w="416" w:type="pct"/>
          </w:tcPr>
          <w:p w14:paraId="7F0B5ABF" w14:textId="77777777" w:rsidR="008821AB" w:rsidRPr="00217526" w:rsidRDefault="008821AB" w:rsidP="001645DA">
            <w:pPr>
              <w:jc w:val="center"/>
              <w:rPr>
                <w:rFonts w:cs="Times New Roman"/>
                <w:bCs/>
              </w:rPr>
            </w:pPr>
            <w:r w:rsidRPr="00217526">
              <w:rPr>
                <w:rFonts w:cs="Times New Roman"/>
                <w:bCs/>
              </w:rPr>
              <w:t>STT</w:t>
            </w:r>
          </w:p>
        </w:tc>
        <w:tc>
          <w:tcPr>
            <w:tcW w:w="2484" w:type="pct"/>
            <w:noWrap/>
            <w:hideMark/>
          </w:tcPr>
          <w:p w14:paraId="71A54B11" w14:textId="77777777" w:rsidR="008821AB" w:rsidRPr="00217526" w:rsidRDefault="008821AB" w:rsidP="001645DA">
            <w:pPr>
              <w:rPr>
                <w:rFonts w:cs="Times New Roman"/>
                <w:b w:val="0"/>
                <w:bCs/>
              </w:rPr>
            </w:pPr>
            <w:r w:rsidRPr="00217526">
              <w:rPr>
                <w:rFonts w:cs="Times New Roman"/>
                <w:bCs/>
              </w:rPr>
              <w:t>Tên tài liệu</w:t>
            </w:r>
          </w:p>
        </w:tc>
        <w:tc>
          <w:tcPr>
            <w:tcW w:w="2100" w:type="pct"/>
            <w:noWrap/>
            <w:hideMark/>
          </w:tcPr>
          <w:p w14:paraId="6D3DCAC7" w14:textId="77777777" w:rsidR="008821AB" w:rsidRPr="00217526" w:rsidRDefault="008821AB" w:rsidP="001645DA">
            <w:pPr>
              <w:rPr>
                <w:rFonts w:cs="Times New Roman"/>
                <w:b w:val="0"/>
                <w:bCs/>
              </w:rPr>
            </w:pPr>
            <w:r w:rsidRPr="00217526">
              <w:rPr>
                <w:rFonts w:cs="Times New Roman"/>
                <w:bCs/>
              </w:rPr>
              <w:t>Mô tả</w:t>
            </w:r>
          </w:p>
        </w:tc>
      </w:tr>
      <w:tr w:rsidR="00B9144B" w:rsidRPr="00217526" w14:paraId="72DBF403" w14:textId="77777777" w:rsidTr="00D13A07">
        <w:trPr>
          <w:trHeight w:val="255"/>
        </w:trPr>
        <w:tc>
          <w:tcPr>
            <w:tcW w:w="416" w:type="pct"/>
          </w:tcPr>
          <w:p w14:paraId="6AAE69DA" w14:textId="77777777" w:rsidR="00B9144B" w:rsidRPr="00217526" w:rsidRDefault="00B9144B" w:rsidP="00B9144B">
            <w:pPr>
              <w:pStyle w:val="ListParagraph"/>
              <w:numPr>
                <w:ilvl w:val="0"/>
                <w:numId w:val="46"/>
              </w:numPr>
              <w:jc w:val="center"/>
              <w:rPr>
                <w:rFonts w:cs="Times New Roman"/>
              </w:rPr>
            </w:pPr>
          </w:p>
        </w:tc>
        <w:tc>
          <w:tcPr>
            <w:tcW w:w="2484" w:type="pct"/>
            <w:noWrap/>
          </w:tcPr>
          <w:p w14:paraId="401FC4B6" w14:textId="77777777" w:rsidR="00B9144B" w:rsidRPr="00217526" w:rsidRDefault="00B9144B" w:rsidP="00B9144B">
            <w:pPr>
              <w:rPr>
                <w:rFonts w:cs="Times New Roman"/>
              </w:rPr>
            </w:pPr>
            <w:r>
              <w:rPr>
                <w:rFonts w:cs="Times New Roman"/>
              </w:rPr>
              <w:t>{</w:t>
            </w:r>
            <w:r w:rsidRPr="00896EFB">
              <w:rPr>
                <w:rFonts w:cs="Times New Roman"/>
              </w:rPr>
              <w:t>TenDuAn}_QLRR</w:t>
            </w:r>
            <w:r w:rsidR="00896EFB" w:rsidRPr="00896EFB">
              <w:rPr>
                <w:rFonts w:cs="Times New Roman"/>
              </w:rPr>
              <w:t xml:space="preserve"> </w:t>
            </w:r>
            <w:r w:rsidR="00B254F8" w:rsidRPr="00896EFB">
              <w:rPr>
                <w:rFonts w:cs="Times New Roman"/>
              </w:rPr>
              <w:t>_</w:t>
            </w:r>
            <w:r w:rsidR="000B30C9" w:rsidRPr="00896EFB">
              <w:rPr>
                <w:rFonts w:cs="Times New Roman"/>
              </w:rPr>
              <w:t>A.B</w:t>
            </w:r>
            <w:r w:rsidRPr="00896EFB">
              <w:rPr>
                <w:rFonts w:cs="Times New Roman"/>
              </w:rPr>
              <w:t>.docx</w:t>
            </w:r>
          </w:p>
        </w:tc>
        <w:tc>
          <w:tcPr>
            <w:tcW w:w="2100" w:type="pct"/>
            <w:noWrap/>
          </w:tcPr>
          <w:p w14:paraId="1DCA3EE7" w14:textId="77777777" w:rsidR="00B9144B" w:rsidRPr="00367229" w:rsidRDefault="00B9144B" w:rsidP="00B9144B">
            <w:pPr>
              <w:rPr>
                <w:rFonts w:cs="Times New Roman"/>
              </w:rPr>
            </w:pPr>
            <w:r w:rsidRPr="00367229">
              <w:rPr>
                <w:lang w:eastAsia="vi-VN"/>
              </w:rPr>
              <w:t>Tài liệu quản lý rủi ro</w:t>
            </w:r>
          </w:p>
        </w:tc>
      </w:tr>
      <w:tr w:rsidR="00FF3B36" w:rsidRPr="00217526" w14:paraId="549D09FB" w14:textId="77777777" w:rsidTr="00D13A07">
        <w:trPr>
          <w:trHeight w:val="255"/>
        </w:trPr>
        <w:tc>
          <w:tcPr>
            <w:tcW w:w="416" w:type="pct"/>
          </w:tcPr>
          <w:p w14:paraId="7B2D1DF5" w14:textId="77777777" w:rsidR="00FF3B36" w:rsidRPr="00217526" w:rsidRDefault="00FF3B36" w:rsidP="001645DA">
            <w:pPr>
              <w:pStyle w:val="ListParagraph"/>
              <w:numPr>
                <w:ilvl w:val="0"/>
                <w:numId w:val="46"/>
              </w:numPr>
              <w:jc w:val="center"/>
              <w:rPr>
                <w:rFonts w:cs="Times New Roman"/>
              </w:rPr>
            </w:pPr>
          </w:p>
        </w:tc>
        <w:tc>
          <w:tcPr>
            <w:tcW w:w="2484" w:type="pct"/>
            <w:noWrap/>
          </w:tcPr>
          <w:p w14:paraId="0CE33E69" w14:textId="77777777" w:rsidR="00FF3B36" w:rsidRPr="00896EFB" w:rsidRDefault="00023ED5" w:rsidP="001645DA">
            <w:pPr>
              <w:rPr>
                <w:rFonts w:cs="Times New Roman"/>
              </w:rPr>
            </w:pPr>
            <w:r w:rsidRPr="00896EFB">
              <w:rPr>
                <w:rFonts w:cs="Times New Roman"/>
              </w:rPr>
              <w:t>{TenDuAn}</w:t>
            </w:r>
            <w:r w:rsidRPr="00896EFB">
              <w:rPr>
                <w:lang w:eastAsia="vi-VN"/>
              </w:rPr>
              <w:t>_DinhNghiaMoHinhPhatTrienPhanMem_</w:t>
            </w:r>
            <w:r w:rsidR="00896EFB" w:rsidRPr="00896EFB">
              <w:rPr>
                <w:lang w:eastAsia="vi-VN"/>
              </w:rPr>
              <w:t>A.B</w:t>
            </w:r>
            <w:r w:rsidRPr="00896EFB">
              <w:rPr>
                <w:lang w:eastAsia="vi-VN"/>
              </w:rPr>
              <w:t>.docx</w:t>
            </w:r>
          </w:p>
        </w:tc>
        <w:tc>
          <w:tcPr>
            <w:tcW w:w="2100" w:type="pct"/>
            <w:noWrap/>
          </w:tcPr>
          <w:p w14:paraId="04DE061C" w14:textId="77777777" w:rsidR="00FF3B36" w:rsidRPr="00FB6805" w:rsidRDefault="00023ED5" w:rsidP="001645DA">
            <w:pPr>
              <w:rPr>
                <w:rFonts w:cs="Times New Roman"/>
              </w:rPr>
            </w:pPr>
            <w:r>
              <w:rPr>
                <w:rFonts w:cs="Times New Roman"/>
              </w:rPr>
              <w:t>Định nghĩa mô hình phát triển phần mềm: Water Fall, Scrum,…</w:t>
            </w:r>
          </w:p>
        </w:tc>
      </w:tr>
      <w:tr w:rsidR="00113BFD" w:rsidRPr="00217526" w14:paraId="682C9C9E" w14:textId="77777777" w:rsidTr="00D13A07">
        <w:trPr>
          <w:trHeight w:val="255"/>
        </w:trPr>
        <w:tc>
          <w:tcPr>
            <w:tcW w:w="416" w:type="pct"/>
          </w:tcPr>
          <w:p w14:paraId="2794C9A9" w14:textId="77777777" w:rsidR="00113BFD" w:rsidRPr="00217526" w:rsidRDefault="00113BFD" w:rsidP="001645DA">
            <w:pPr>
              <w:pStyle w:val="ListParagraph"/>
              <w:numPr>
                <w:ilvl w:val="0"/>
                <w:numId w:val="46"/>
              </w:numPr>
              <w:jc w:val="center"/>
              <w:rPr>
                <w:rFonts w:cs="Times New Roman"/>
              </w:rPr>
            </w:pPr>
          </w:p>
        </w:tc>
        <w:tc>
          <w:tcPr>
            <w:tcW w:w="2484" w:type="pct"/>
            <w:noWrap/>
          </w:tcPr>
          <w:p w14:paraId="12092C51" w14:textId="77777777" w:rsidR="00113BFD" w:rsidRPr="00217526" w:rsidRDefault="00113BFD" w:rsidP="001645DA">
            <w:pPr>
              <w:jc w:val="left"/>
              <w:rPr>
                <w:rFonts w:cs="Times New Roman"/>
              </w:rPr>
            </w:pPr>
          </w:p>
        </w:tc>
        <w:tc>
          <w:tcPr>
            <w:tcW w:w="2100" w:type="pct"/>
            <w:noWrap/>
          </w:tcPr>
          <w:p w14:paraId="04F5E3B0" w14:textId="77777777" w:rsidR="00113BFD" w:rsidRPr="00367229" w:rsidRDefault="00113BFD" w:rsidP="001645DA">
            <w:pPr>
              <w:rPr>
                <w:rFonts w:cs="Times New Roman"/>
              </w:rPr>
            </w:pPr>
          </w:p>
        </w:tc>
      </w:tr>
      <w:tr w:rsidR="00C5433B" w:rsidRPr="00217526" w14:paraId="554E63E7" w14:textId="77777777" w:rsidTr="00D13A07">
        <w:trPr>
          <w:trHeight w:val="255"/>
        </w:trPr>
        <w:tc>
          <w:tcPr>
            <w:tcW w:w="416" w:type="pct"/>
          </w:tcPr>
          <w:p w14:paraId="128156C2"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06E9FF89" w14:textId="77777777" w:rsidR="00C5433B" w:rsidRPr="00217526" w:rsidRDefault="00C5433B" w:rsidP="001645DA">
            <w:pPr>
              <w:rPr>
                <w:rFonts w:cs="Times New Roman"/>
              </w:rPr>
            </w:pPr>
          </w:p>
        </w:tc>
        <w:tc>
          <w:tcPr>
            <w:tcW w:w="2100" w:type="pct"/>
            <w:noWrap/>
          </w:tcPr>
          <w:p w14:paraId="59FCE0F1" w14:textId="77777777" w:rsidR="00C5433B" w:rsidRPr="00367229" w:rsidRDefault="00C5433B" w:rsidP="001645DA">
            <w:pPr>
              <w:rPr>
                <w:rFonts w:cs="Times New Roman"/>
              </w:rPr>
            </w:pPr>
          </w:p>
        </w:tc>
      </w:tr>
      <w:tr w:rsidR="00C5433B" w:rsidRPr="00217526" w14:paraId="1BDF61F7" w14:textId="77777777" w:rsidTr="00D13A07">
        <w:trPr>
          <w:trHeight w:val="255"/>
        </w:trPr>
        <w:tc>
          <w:tcPr>
            <w:tcW w:w="416" w:type="pct"/>
          </w:tcPr>
          <w:p w14:paraId="3B5B7367"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3E671221" w14:textId="77777777" w:rsidR="00C5433B" w:rsidRPr="00217526" w:rsidRDefault="00C5433B" w:rsidP="001645DA">
            <w:pPr>
              <w:rPr>
                <w:rFonts w:cs="Times New Roman"/>
              </w:rPr>
            </w:pPr>
          </w:p>
        </w:tc>
        <w:tc>
          <w:tcPr>
            <w:tcW w:w="2100" w:type="pct"/>
            <w:noWrap/>
          </w:tcPr>
          <w:p w14:paraId="132F626B" w14:textId="77777777" w:rsidR="00C5433B" w:rsidRPr="00367229" w:rsidRDefault="00C5433B" w:rsidP="001645DA">
            <w:pPr>
              <w:rPr>
                <w:rFonts w:cs="Times New Roman"/>
              </w:rPr>
            </w:pPr>
          </w:p>
        </w:tc>
      </w:tr>
      <w:tr w:rsidR="00C5433B" w:rsidRPr="00217526" w14:paraId="106A028E" w14:textId="77777777" w:rsidTr="00D13A07">
        <w:trPr>
          <w:trHeight w:val="255"/>
        </w:trPr>
        <w:tc>
          <w:tcPr>
            <w:tcW w:w="416" w:type="pct"/>
          </w:tcPr>
          <w:p w14:paraId="63BDF1F5"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08F82ACF" w14:textId="77777777" w:rsidR="00C5433B" w:rsidRPr="00217526" w:rsidRDefault="00C5433B" w:rsidP="001645DA">
            <w:pPr>
              <w:rPr>
                <w:rFonts w:cs="Times New Roman"/>
              </w:rPr>
            </w:pPr>
          </w:p>
        </w:tc>
        <w:tc>
          <w:tcPr>
            <w:tcW w:w="2100" w:type="pct"/>
            <w:noWrap/>
          </w:tcPr>
          <w:p w14:paraId="338F02C5" w14:textId="77777777" w:rsidR="00C5433B" w:rsidRPr="00367229" w:rsidRDefault="00C5433B" w:rsidP="001645DA">
            <w:pPr>
              <w:rPr>
                <w:rFonts w:cs="Times New Roman"/>
              </w:rPr>
            </w:pPr>
          </w:p>
        </w:tc>
      </w:tr>
      <w:tr w:rsidR="00C5433B" w:rsidRPr="00217526" w14:paraId="728B4D0F" w14:textId="77777777" w:rsidTr="00D13A07">
        <w:trPr>
          <w:trHeight w:val="255"/>
        </w:trPr>
        <w:tc>
          <w:tcPr>
            <w:tcW w:w="416" w:type="pct"/>
          </w:tcPr>
          <w:p w14:paraId="4DF0C3E6"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28981EE1" w14:textId="77777777" w:rsidR="00C5433B" w:rsidRPr="00217526" w:rsidRDefault="00C5433B" w:rsidP="001645DA">
            <w:pPr>
              <w:rPr>
                <w:rFonts w:cs="Times New Roman"/>
              </w:rPr>
            </w:pPr>
          </w:p>
        </w:tc>
        <w:tc>
          <w:tcPr>
            <w:tcW w:w="2100" w:type="pct"/>
            <w:noWrap/>
          </w:tcPr>
          <w:p w14:paraId="6EE56CC9" w14:textId="77777777" w:rsidR="00C5433B" w:rsidRPr="00367229" w:rsidRDefault="00C5433B" w:rsidP="001645DA">
            <w:pPr>
              <w:rPr>
                <w:rFonts w:cs="Times New Roman"/>
              </w:rPr>
            </w:pPr>
          </w:p>
        </w:tc>
      </w:tr>
      <w:tr w:rsidR="00C5433B" w:rsidRPr="00217526" w14:paraId="218DC0CB" w14:textId="77777777" w:rsidTr="00D13A07">
        <w:trPr>
          <w:trHeight w:val="255"/>
        </w:trPr>
        <w:tc>
          <w:tcPr>
            <w:tcW w:w="416" w:type="pct"/>
          </w:tcPr>
          <w:p w14:paraId="651823F8"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6A28D41B" w14:textId="77777777" w:rsidR="00C5433B" w:rsidRPr="00217526" w:rsidRDefault="00C5433B" w:rsidP="001645DA">
            <w:pPr>
              <w:rPr>
                <w:rFonts w:cs="Times New Roman"/>
              </w:rPr>
            </w:pPr>
          </w:p>
        </w:tc>
        <w:tc>
          <w:tcPr>
            <w:tcW w:w="2100" w:type="pct"/>
            <w:noWrap/>
          </w:tcPr>
          <w:p w14:paraId="3B5E090B" w14:textId="77777777" w:rsidR="00C5433B" w:rsidRPr="00367229" w:rsidRDefault="00C5433B" w:rsidP="001645DA">
            <w:pPr>
              <w:rPr>
                <w:rFonts w:cs="Times New Roman"/>
              </w:rPr>
            </w:pPr>
          </w:p>
        </w:tc>
      </w:tr>
      <w:tr w:rsidR="00C5433B" w:rsidRPr="00217526" w14:paraId="3F16AD7C" w14:textId="77777777" w:rsidTr="00D13A07">
        <w:trPr>
          <w:trHeight w:val="255"/>
        </w:trPr>
        <w:tc>
          <w:tcPr>
            <w:tcW w:w="416" w:type="pct"/>
          </w:tcPr>
          <w:p w14:paraId="5629DE66"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1F45C0CE" w14:textId="77777777" w:rsidR="00C5433B" w:rsidRPr="00217526" w:rsidRDefault="00C5433B" w:rsidP="001645DA">
            <w:pPr>
              <w:rPr>
                <w:rFonts w:cs="Times New Roman"/>
              </w:rPr>
            </w:pPr>
          </w:p>
        </w:tc>
        <w:tc>
          <w:tcPr>
            <w:tcW w:w="2100" w:type="pct"/>
            <w:noWrap/>
          </w:tcPr>
          <w:p w14:paraId="520258D4" w14:textId="77777777" w:rsidR="00C5433B" w:rsidRPr="00367229" w:rsidRDefault="00C5433B" w:rsidP="001645DA">
            <w:pPr>
              <w:rPr>
                <w:rFonts w:cs="Times New Roman"/>
              </w:rPr>
            </w:pPr>
          </w:p>
        </w:tc>
      </w:tr>
      <w:tr w:rsidR="00C5433B" w:rsidRPr="00217526" w14:paraId="5B15A613" w14:textId="77777777" w:rsidTr="00D13A07">
        <w:trPr>
          <w:trHeight w:val="255"/>
        </w:trPr>
        <w:tc>
          <w:tcPr>
            <w:tcW w:w="416" w:type="pct"/>
          </w:tcPr>
          <w:p w14:paraId="640A3A2C"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776698CD" w14:textId="77777777" w:rsidR="00C5433B" w:rsidRDefault="00C5433B" w:rsidP="001645DA"/>
        </w:tc>
        <w:tc>
          <w:tcPr>
            <w:tcW w:w="2100" w:type="pct"/>
            <w:noWrap/>
          </w:tcPr>
          <w:p w14:paraId="3600E31D" w14:textId="77777777" w:rsidR="00C5433B" w:rsidRPr="00367229" w:rsidRDefault="00C5433B" w:rsidP="001645DA">
            <w:pPr>
              <w:rPr>
                <w:rFonts w:cs="Times New Roman"/>
                <w:color w:val="000000"/>
              </w:rPr>
            </w:pPr>
          </w:p>
        </w:tc>
      </w:tr>
      <w:tr w:rsidR="00C5433B" w:rsidRPr="00217526" w14:paraId="6C8431D6" w14:textId="77777777" w:rsidTr="00D13A07">
        <w:trPr>
          <w:trHeight w:val="255"/>
        </w:trPr>
        <w:tc>
          <w:tcPr>
            <w:tcW w:w="416" w:type="pct"/>
          </w:tcPr>
          <w:p w14:paraId="68911F3C"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22683610" w14:textId="77777777" w:rsidR="00C5433B" w:rsidRPr="00217526" w:rsidRDefault="00C5433B" w:rsidP="001645DA">
            <w:pPr>
              <w:rPr>
                <w:rFonts w:cs="Times New Roman"/>
              </w:rPr>
            </w:pPr>
          </w:p>
        </w:tc>
        <w:tc>
          <w:tcPr>
            <w:tcW w:w="2100" w:type="pct"/>
            <w:noWrap/>
          </w:tcPr>
          <w:p w14:paraId="12EEC18E" w14:textId="77777777" w:rsidR="00C5433B" w:rsidRPr="00367229" w:rsidRDefault="00C5433B" w:rsidP="001645DA">
            <w:pPr>
              <w:jc w:val="left"/>
              <w:rPr>
                <w:rFonts w:cs="Times New Roman"/>
              </w:rPr>
            </w:pPr>
          </w:p>
        </w:tc>
      </w:tr>
      <w:tr w:rsidR="00C5433B" w:rsidRPr="00217526" w14:paraId="2C889E7B" w14:textId="77777777" w:rsidTr="00D13A07">
        <w:trPr>
          <w:trHeight w:val="255"/>
        </w:trPr>
        <w:tc>
          <w:tcPr>
            <w:tcW w:w="416" w:type="pct"/>
          </w:tcPr>
          <w:p w14:paraId="2678C300"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01DD8BFA" w14:textId="77777777" w:rsidR="00C5433B" w:rsidRPr="00217526" w:rsidRDefault="00C5433B" w:rsidP="001645DA">
            <w:pPr>
              <w:rPr>
                <w:rFonts w:cs="Times New Roman"/>
              </w:rPr>
            </w:pPr>
          </w:p>
        </w:tc>
        <w:tc>
          <w:tcPr>
            <w:tcW w:w="2100" w:type="pct"/>
            <w:noWrap/>
          </w:tcPr>
          <w:p w14:paraId="2B4FB968" w14:textId="77777777" w:rsidR="00C5433B" w:rsidRPr="00367229" w:rsidRDefault="00C5433B" w:rsidP="001645DA">
            <w:pPr>
              <w:rPr>
                <w:rFonts w:cs="Times New Roman"/>
              </w:rPr>
            </w:pPr>
          </w:p>
        </w:tc>
      </w:tr>
      <w:tr w:rsidR="00C5433B" w:rsidRPr="00217526" w14:paraId="167DDF80" w14:textId="77777777" w:rsidTr="00D13A07">
        <w:trPr>
          <w:trHeight w:val="255"/>
        </w:trPr>
        <w:tc>
          <w:tcPr>
            <w:tcW w:w="416" w:type="pct"/>
          </w:tcPr>
          <w:p w14:paraId="10349B0B"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4D2CBDFA" w14:textId="77777777" w:rsidR="00C5433B" w:rsidRPr="001177B7" w:rsidRDefault="00C5433B" w:rsidP="001645DA">
            <w:pPr>
              <w:rPr>
                <w:rFonts w:cs="Times New Roman"/>
              </w:rPr>
            </w:pPr>
          </w:p>
        </w:tc>
        <w:tc>
          <w:tcPr>
            <w:tcW w:w="2100" w:type="pct"/>
            <w:noWrap/>
          </w:tcPr>
          <w:p w14:paraId="4880F683" w14:textId="77777777" w:rsidR="00C5433B" w:rsidRPr="00367229" w:rsidRDefault="00C5433B" w:rsidP="001645DA">
            <w:pPr>
              <w:rPr>
                <w:rFonts w:cs="Times New Roman"/>
              </w:rPr>
            </w:pPr>
          </w:p>
        </w:tc>
      </w:tr>
      <w:tr w:rsidR="00C5433B" w:rsidRPr="00217526" w14:paraId="6D37F821" w14:textId="77777777" w:rsidTr="00D13A07">
        <w:trPr>
          <w:trHeight w:val="255"/>
        </w:trPr>
        <w:tc>
          <w:tcPr>
            <w:tcW w:w="416" w:type="pct"/>
          </w:tcPr>
          <w:p w14:paraId="75F3F828"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2B83FB63" w14:textId="77777777" w:rsidR="00C5433B" w:rsidRPr="00217526" w:rsidRDefault="00C5433B" w:rsidP="001645DA">
            <w:pPr>
              <w:rPr>
                <w:rFonts w:cs="Times New Roman"/>
              </w:rPr>
            </w:pPr>
          </w:p>
        </w:tc>
        <w:tc>
          <w:tcPr>
            <w:tcW w:w="2100" w:type="pct"/>
            <w:noWrap/>
          </w:tcPr>
          <w:p w14:paraId="014FCB54" w14:textId="77777777" w:rsidR="00C5433B" w:rsidRPr="00367229" w:rsidRDefault="00C5433B" w:rsidP="001645DA">
            <w:pPr>
              <w:rPr>
                <w:rFonts w:cs="Times New Roman"/>
              </w:rPr>
            </w:pPr>
          </w:p>
        </w:tc>
      </w:tr>
      <w:tr w:rsidR="00C5433B" w:rsidRPr="00217526" w14:paraId="36B6AB18" w14:textId="77777777" w:rsidTr="00D13A07">
        <w:trPr>
          <w:trHeight w:val="255"/>
        </w:trPr>
        <w:tc>
          <w:tcPr>
            <w:tcW w:w="416" w:type="pct"/>
          </w:tcPr>
          <w:p w14:paraId="1737070C"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35161C85" w14:textId="77777777" w:rsidR="00C5433B" w:rsidRPr="00217526" w:rsidRDefault="00C5433B" w:rsidP="001645DA">
            <w:pPr>
              <w:rPr>
                <w:rFonts w:cs="Times New Roman"/>
              </w:rPr>
            </w:pPr>
          </w:p>
        </w:tc>
        <w:tc>
          <w:tcPr>
            <w:tcW w:w="2100" w:type="pct"/>
            <w:noWrap/>
          </w:tcPr>
          <w:p w14:paraId="2C50E6E5" w14:textId="77777777" w:rsidR="00C5433B" w:rsidRPr="00367229" w:rsidRDefault="00C5433B" w:rsidP="001645DA">
            <w:pPr>
              <w:rPr>
                <w:rFonts w:cs="Times New Roman"/>
              </w:rPr>
            </w:pPr>
          </w:p>
        </w:tc>
      </w:tr>
      <w:tr w:rsidR="00C5433B" w:rsidRPr="00217526" w14:paraId="64171B98" w14:textId="77777777" w:rsidTr="00D13A07">
        <w:trPr>
          <w:trHeight w:val="255"/>
        </w:trPr>
        <w:tc>
          <w:tcPr>
            <w:tcW w:w="416" w:type="pct"/>
          </w:tcPr>
          <w:p w14:paraId="18CE91A3"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47B5CC7E" w14:textId="77777777" w:rsidR="00C5433B" w:rsidRDefault="00C5433B" w:rsidP="001645DA"/>
        </w:tc>
        <w:tc>
          <w:tcPr>
            <w:tcW w:w="2100" w:type="pct"/>
            <w:noWrap/>
          </w:tcPr>
          <w:p w14:paraId="2472D30B" w14:textId="77777777" w:rsidR="00C5433B" w:rsidRPr="00367229" w:rsidRDefault="00C5433B" w:rsidP="001645DA"/>
        </w:tc>
      </w:tr>
      <w:tr w:rsidR="00C5433B" w:rsidRPr="00217526" w14:paraId="1B5CEC10" w14:textId="77777777" w:rsidTr="00D13A07">
        <w:trPr>
          <w:trHeight w:val="255"/>
        </w:trPr>
        <w:tc>
          <w:tcPr>
            <w:tcW w:w="416" w:type="pct"/>
          </w:tcPr>
          <w:p w14:paraId="658A84D0"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0E15FD4D" w14:textId="77777777" w:rsidR="00C5433B" w:rsidRDefault="00C5433B" w:rsidP="001645DA"/>
        </w:tc>
        <w:tc>
          <w:tcPr>
            <w:tcW w:w="2100" w:type="pct"/>
            <w:noWrap/>
          </w:tcPr>
          <w:p w14:paraId="7CA32F5D" w14:textId="77777777" w:rsidR="00C5433B" w:rsidRPr="00367229" w:rsidRDefault="00C5433B" w:rsidP="001645DA"/>
        </w:tc>
      </w:tr>
      <w:tr w:rsidR="00C5433B" w:rsidRPr="00217526" w14:paraId="10A26B8B" w14:textId="77777777" w:rsidTr="00D13A07">
        <w:trPr>
          <w:trHeight w:val="255"/>
        </w:trPr>
        <w:tc>
          <w:tcPr>
            <w:tcW w:w="416" w:type="pct"/>
          </w:tcPr>
          <w:p w14:paraId="56D8DD3B"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58ABFBD8" w14:textId="77777777" w:rsidR="00C5433B" w:rsidRPr="00217526" w:rsidRDefault="00C5433B" w:rsidP="001645DA">
            <w:pPr>
              <w:rPr>
                <w:rFonts w:cs="Times New Roman"/>
              </w:rPr>
            </w:pPr>
          </w:p>
        </w:tc>
        <w:tc>
          <w:tcPr>
            <w:tcW w:w="2100" w:type="pct"/>
            <w:noWrap/>
          </w:tcPr>
          <w:p w14:paraId="58E97E62" w14:textId="77777777" w:rsidR="00C5433B" w:rsidRPr="00367229" w:rsidRDefault="00C5433B" w:rsidP="001645DA">
            <w:pPr>
              <w:rPr>
                <w:rFonts w:cs="Times New Roman"/>
              </w:rPr>
            </w:pPr>
          </w:p>
        </w:tc>
      </w:tr>
      <w:tr w:rsidR="00C5433B" w:rsidRPr="00217526" w14:paraId="77091C52" w14:textId="77777777" w:rsidTr="00D13A07">
        <w:trPr>
          <w:trHeight w:val="255"/>
        </w:trPr>
        <w:tc>
          <w:tcPr>
            <w:tcW w:w="416" w:type="pct"/>
          </w:tcPr>
          <w:p w14:paraId="4204633A" w14:textId="77777777" w:rsidR="00C5433B" w:rsidRPr="00217526" w:rsidRDefault="00C5433B" w:rsidP="001645DA">
            <w:pPr>
              <w:pStyle w:val="ListParagraph"/>
              <w:numPr>
                <w:ilvl w:val="0"/>
                <w:numId w:val="46"/>
              </w:numPr>
              <w:jc w:val="center"/>
              <w:rPr>
                <w:rFonts w:cs="Times New Roman"/>
              </w:rPr>
            </w:pPr>
          </w:p>
        </w:tc>
        <w:tc>
          <w:tcPr>
            <w:tcW w:w="2484" w:type="pct"/>
            <w:noWrap/>
          </w:tcPr>
          <w:p w14:paraId="3D5F7698" w14:textId="77777777" w:rsidR="00C5433B" w:rsidRPr="00217526" w:rsidRDefault="00C5433B" w:rsidP="001645DA">
            <w:pPr>
              <w:rPr>
                <w:rFonts w:cs="Times New Roman"/>
              </w:rPr>
            </w:pPr>
          </w:p>
        </w:tc>
        <w:tc>
          <w:tcPr>
            <w:tcW w:w="2100" w:type="pct"/>
            <w:noWrap/>
          </w:tcPr>
          <w:p w14:paraId="12558CD9" w14:textId="77777777" w:rsidR="00C5433B" w:rsidRPr="00367229" w:rsidRDefault="00C5433B" w:rsidP="001645DA">
            <w:pPr>
              <w:rPr>
                <w:rFonts w:cs="Times New Roman"/>
              </w:rPr>
            </w:pPr>
          </w:p>
        </w:tc>
      </w:tr>
    </w:tbl>
    <w:p w14:paraId="33907E89" w14:textId="081E5021" w:rsidR="0012191B" w:rsidRPr="00217526" w:rsidRDefault="00D87B3E" w:rsidP="001645DA">
      <w:pPr>
        <w:pStyle w:val="Heading2"/>
      </w:pPr>
      <w:bookmarkStart w:id="16" w:name="_Toc36920514"/>
      <w:bookmarkEnd w:id="4"/>
      <w:bookmarkEnd w:id="5"/>
      <w:bookmarkEnd w:id="6"/>
      <w:r>
        <w:rPr>
          <w:lang w:val="en-US"/>
        </w:rPr>
        <w:t>Phát biểu bài toán</w:t>
      </w:r>
      <w:bookmarkEnd w:id="16"/>
    </w:p>
    <w:p w14:paraId="133DBEB6" w14:textId="3477895B" w:rsidR="00B72945" w:rsidRPr="00400CD8" w:rsidRDefault="00400CD8" w:rsidP="00400CD8">
      <w:pPr>
        <w:pStyle w:val="ListParagraph"/>
        <w:ind w:left="851"/>
        <w:rPr>
          <w:i/>
          <w:lang w:eastAsia="vi-VN"/>
        </w:rPr>
      </w:pPr>
      <w:r w:rsidRPr="00400CD8">
        <w:rPr>
          <w:i/>
          <w:lang w:val="vi-VN" w:eastAsia="vi-VN"/>
        </w:rPr>
        <w:t xml:space="preserve">Đối với </w:t>
      </w:r>
      <w:r w:rsidR="00C238BB">
        <w:rPr>
          <w:i/>
          <w:lang w:eastAsia="vi-VN"/>
        </w:rPr>
        <w:t>người mua nhà cũng như người bán bất động sản</w:t>
      </w:r>
      <w:r w:rsidRPr="00400CD8">
        <w:rPr>
          <w:i/>
          <w:lang w:val="vi-VN" w:eastAsia="vi-VN"/>
        </w:rPr>
        <w:t xml:space="preserve">, </w:t>
      </w:r>
      <w:r w:rsidR="00C238BB">
        <w:rPr>
          <w:i/>
          <w:lang w:eastAsia="vi-VN"/>
        </w:rPr>
        <w:t>Việc tìm kiếm cũng như đăng tải thông tin bất động sản là một vấn đề lớn đối với họ</w:t>
      </w:r>
      <w:r w:rsidRPr="00400CD8">
        <w:rPr>
          <w:i/>
          <w:lang w:val="vi-VN" w:eastAsia="vi-VN"/>
        </w:rPr>
        <w:t xml:space="preserve">. </w:t>
      </w:r>
      <w:r w:rsidR="00C238BB">
        <w:rPr>
          <w:i/>
          <w:lang w:eastAsia="vi-VN"/>
        </w:rPr>
        <w:t>ƯD thu thập và chia sẻ TT BĐS là một ứng dụng giúp người bán và người mua dễ dàng trong việc tìm kiếm cũng như trao đổi</w:t>
      </w:r>
      <w:r>
        <w:rPr>
          <w:i/>
          <w:lang w:eastAsia="vi-VN"/>
        </w:rPr>
        <w:t xml:space="preserve">. </w:t>
      </w:r>
      <w:r w:rsidRPr="00400CD8">
        <w:rPr>
          <w:i/>
          <w:lang w:eastAsia="vi-VN"/>
        </w:rPr>
        <w:t xml:space="preserve">Nhờ những công cụ đo lường thông minh, chỉ bằng vài thao tác nhỏ </w:t>
      </w:r>
      <w:r w:rsidR="00C238BB">
        <w:rPr>
          <w:b/>
          <w:bCs/>
          <w:i/>
          <w:lang w:eastAsia="vi-VN"/>
        </w:rPr>
        <w:t xml:space="preserve">ƯD thu thập và chia sẻ TT BĐS </w:t>
      </w:r>
      <w:r w:rsidR="00221F2D">
        <w:rPr>
          <w:b/>
          <w:bCs/>
          <w:i/>
          <w:lang w:eastAsia="vi-VN"/>
        </w:rPr>
        <w:t xml:space="preserve"> </w:t>
      </w:r>
      <w:r w:rsidRPr="00221F2D">
        <w:rPr>
          <w:i/>
          <w:lang w:eastAsia="vi-VN"/>
        </w:rPr>
        <w:t>có</w:t>
      </w:r>
      <w:r w:rsidRPr="00400CD8">
        <w:rPr>
          <w:i/>
          <w:lang w:eastAsia="vi-VN"/>
        </w:rPr>
        <w:t xml:space="preserve"> thể nắm bắt được </w:t>
      </w:r>
      <w:r w:rsidR="00C238BB">
        <w:rPr>
          <w:i/>
          <w:lang w:eastAsia="vi-VN"/>
        </w:rPr>
        <w:t>nhu cầu</w:t>
      </w:r>
      <w:r w:rsidRPr="00400CD8">
        <w:rPr>
          <w:i/>
          <w:lang w:eastAsia="vi-VN"/>
        </w:rPr>
        <w:t xml:space="preserve"> và hiệu quả </w:t>
      </w:r>
      <w:r w:rsidR="00C238BB">
        <w:rPr>
          <w:i/>
          <w:lang w:eastAsia="vi-VN"/>
        </w:rPr>
        <w:t>trong việc tìm kiếm TT</w:t>
      </w:r>
      <w:r w:rsidR="00D87B3E" w:rsidRPr="00D87B3E">
        <w:rPr>
          <w:i/>
          <w:lang w:val="vi-VN" w:eastAsia="vi-VN"/>
        </w:rPr>
        <w:t>.</w:t>
      </w:r>
      <w:r>
        <w:rPr>
          <w:i/>
          <w:lang w:eastAsia="vi-VN"/>
        </w:rPr>
        <w:t xml:space="preserve"> Sử dụng</w:t>
      </w:r>
      <w:r w:rsidR="00C238BB">
        <w:rPr>
          <w:i/>
          <w:lang w:eastAsia="vi-VN"/>
        </w:rPr>
        <w:t xml:space="preserve"> ƯD thu thập và chia sẻ TT BĐS </w:t>
      </w:r>
      <w:r>
        <w:rPr>
          <w:i/>
          <w:lang w:eastAsia="vi-VN"/>
        </w:rPr>
        <w:t xml:space="preserve"> giúp người </w:t>
      </w:r>
      <w:r w:rsidR="00C238BB">
        <w:rPr>
          <w:i/>
          <w:lang w:eastAsia="vi-VN"/>
        </w:rPr>
        <w:t>mua tìm được những căn nhà ưa thích cũng như người bán tìm được đối tác trong việc mua bán, cùng với sự trao đổi liên lạc dễ dàng</w:t>
      </w:r>
      <w:r>
        <w:rPr>
          <w:i/>
          <w:lang w:eastAsia="vi-VN"/>
        </w:rPr>
        <w:t xml:space="preserve">. Từ đó đưa ra những quyết </w:t>
      </w:r>
      <w:r w:rsidR="00C238BB">
        <w:rPr>
          <w:i/>
          <w:lang w:eastAsia="vi-VN"/>
        </w:rPr>
        <w:t>định trong việc lựa chọn cũng như liên lạc giữa đôi bên</w:t>
      </w:r>
    </w:p>
    <w:p w14:paraId="42CA1A91" w14:textId="77777777" w:rsidR="00B72945" w:rsidRPr="005274AF" w:rsidRDefault="00B72945" w:rsidP="001645DA">
      <w:pPr>
        <w:pStyle w:val="Heading2"/>
      </w:pPr>
      <w:bookmarkStart w:id="17" w:name="_Toc351313943"/>
      <w:bookmarkStart w:id="18" w:name="_Toc355873073"/>
      <w:bookmarkStart w:id="19" w:name="_Toc357686231"/>
      <w:bookmarkStart w:id="20" w:name="_Toc397524574"/>
      <w:bookmarkStart w:id="21" w:name="_Toc397524861"/>
      <w:bookmarkStart w:id="22" w:name="_Toc36920515"/>
      <w:r w:rsidRPr="00217526">
        <w:t>Phạm vi, mục tiêu dự án</w:t>
      </w:r>
      <w:bookmarkEnd w:id="17"/>
      <w:bookmarkEnd w:id="18"/>
      <w:bookmarkEnd w:id="19"/>
      <w:bookmarkEnd w:id="20"/>
      <w:bookmarkEnd w:id="21"/>
      <w:bookmarkEnd w:id="22"/>
    </w:p>
    <w:p w14:paraId="4311649E" w14:textId="65908528" w:rsidR="00D87B3E" w:rsidRPr="00B54F8A" w:rsidRDefault="00C238BB" w:rsidP="00B54F8A">
      <w:pPr>
        <w:pStyle w:val="ListParagraph"/>
        <w:rPr>
          <w:i/>
          <w:lang w:val="vi-VN" w:eastAsia="vi-VN"/>
        </w:rPr>
      </w:pPr>
      <w:r>
        <w:rPr>
          <w:i/>
          <w:lang w:eastAsia="vi-VN"/>
        </w:rPr>
        <w:t>Mục tiêu của dự án là nhằm tạo ra một môi trường trao đổi thông tin về bất động sản</w:t>
      </w:r>
      <w:r w:rsidR="00F77746">
        <w:rPr>
          <w:i/>
          <w:lang w:eastAsia="vi-VN"/>
        </w:rPr>
        <w:t>. Tạo điều kiện thuận lợi cũng như hiệu quả trong việc tìm kiếm thông tin. Ứng dụng được thực hiện nhắm tới những đối tượng cần tìm kiếm nhà cửa cũng như các thông tin bất động sản cùng với cá</w:t>
      </w:r>
      <w:r w:rsidR="00B066B1">
        <w:rPr>
          <w:i/>
          <w:lang w:eastAsia="vi-VN"/>
        </w:rPr>
        <w:t>c cá nhân hay doanh nghiệp có nhu cầu liên quan đến bất động sản. Ứng dụng sử dụng công nghệ mới, quy trình phát triển tiên tiến cùng với việc sử dụng các ngôn ngữ lập trình tiên tiến hiện tại như Angular,….</w:t>
      </w:r>
      <w:bookmarkStart w:id="23" w:name="_GoBack"/>
      <w:bookmarkEnd w:id="23"/>
    </w:p>
    <w:p w14:paraId="63EFE689" w14:textId="77777777" w:rsidR="00B358CF" w:rsidRPr="005274AF" w:rsidRDefault="00B358CF" w:rsidP="001645DA">
      <w:pPr>
        <w:pStyle w:val="Heading2"/>
      </w:pPr>
      <w:bookmarkStart w:id="24" w:name="_Toc389473392"/>
      <w:bookmarkStart w:id="25" w:name="_Toc397524575"/>
      <w:bookmarkStart w:id="26" w:name="_Toc397524862"/>
      <w:bookmarkStart w:id="27" w:name="_Toc36920516"/>
      <w:bookmarkStart w:id="28" w:name="_Toc351313945"/>
      <w:bookmarkStart w:id="29" w:name="_Toc355873075"/>
      <w:bookmarkStart w:id="30" w:name="_Toc357686233"/>
      <w:r w:rsidRPr="005274AF">
        <w:lastRenderedPageBreak/>
        <w:t>Các bên liên quan và nhân sự chính</w:t>
      </w:r>
      <w:bookmarkEnd w:id="24"/>
      <w:bookmarkEnd w:id="25"/>
      <w:bookmarkEnd w:id="26"/>
      <w:bookmarkEnd w:id="27"/>
      <w:r w:rsidRPr="00217526">
        <w:t xml:space="preserve"> </w:t>
      </w:r>
    </w:p>
    <w:tbl>
      <w:tblPr>
        <w:tblStyle w:val="DTSC"/>
        <w:tblW w:w="9895" w:type="dxa"/>
        <w:tblLook w:val="04A0" w:firstRow="1" w:lastRow="0" w:firstColumn="1" w:lastColumn="0" w:noHBand="0" w:noVBand="1"/>
      </w:tblPr>
      <w:tblGrid>
        <w:gridCol w:w="782"/>
        <w:gridCol w:w="2723"/>
        <w:gridCol w:w="1608"/>
        <w:gridCol w:w="2181"/>
        <w:gridCol w:w="2601"/>
      </w:tblGrid>
      <w:tr w:rsidR="00B358CF" w14:paraId="6C9DA992" w14:textId="77777777" w:rsidTr="00AD5815">
        <w:trPr>
          <w:cnfStyle w:val="100000000000" w:firstRow="1" w:lastRow="0" w:firstColumn="0" w:lastColumn="0" w:oddVBand="0" w:evenVBand="0" w:oddHBand="0" w:evenHBand="0" w:firstRowFirstColumn="0" w:firstRowLastColumn="0" w:lastRowFirstColumn="0" w:lastRowLastColumn="0"/>
        </w:trPr>
        <w:tc>
          <w:tcPr>
            <w:tcW w:w="782" w:type="dxa"/>
          </w:tcPr>
          <w:p w14:paraId="056BF84E" w14:textId="77777777" w:rsidR="00B358CF" w:rsidRDefault="00B358CF" w:rsidP="001645DA">
            <w:pPr>
              <w:rPr>
                <w:lang w:eastAsia="vi-VN"/>
              </w:rPr>
            </w:pPr>
            <w:r>
              <w:rPr>
                <w:lang w:eastAsia="vi-VN"/>
              </w:rPr>
              <w:t>STT</w:t>
            </w:r>
          </w:p>
        </w:tc>
        <w:tc>
          <w:tcPr>
            <w:tcW w:w="2723" w:type="dxa"/>
          </w:tcPr>
          <w:p w14:paraId="1A217658" w14:textId="77777777" w:rsidR="00B358CF" w:rsidRDefault="00B358CF" w:rsidP="001645DA">
            <w:pPr>
              <w:rPr>
                <w:lang w:eastAsia="vi-VN"/>
              </w:rPr>
            </w:pPr>
            <w:r>
              <w:rPr>
                <w:lang w:eastAsia="vi-VN"/>
              </w:rPr>
              <w:t>Họ Tên</w:t>
            </w:r>
          </w:p>
        </w:tc>
        <w:tc>
          <w:tcPr>
            <w:tcW w:w="1608" w:type="dxa"/>
          </w:tcPr>
          <w:p w14:paraId="10C5D5AE" w14:textId="77777777" w:rsidR="00B358CF" w:rsidRDefault="00B358CF" w:rsidP="001645DA">
            <w:pPr>
              <w:rPr>
                <w:lang w:eastAsia="vi-VN"/>
              </w:rPr>
            </w:pPr>
            <w:r w:rsidRPr="00B8473D">
              <w:rPr>
                <w:lang w:eastAsia="vi-VN"/>
              </w:rPr>
              <w:t xml:space="preserve">Bộ phận </w:t>
            </w:r>
          </w:p>
        </w:tc>
        <w:tc>
          <w:tcPr>
            <w:tcW w:w="2181" w:type="dxa"/>
          </w:tcPr>
          <w:p w14:paraId="10A3212C" w14:textId="77777777" w:rsidR="00B358CF" w:rsidRDefault="00B358CF" w:rsidP="001645DA">
            <w:pPr>
              <w:rPr>
                <w:lang w:eastAsia="vi-VN"/>
              </w:rPr>
            </w:pPr>
            <w:r>
              <w:rPr>
                <w:lang w:eastAsia="vi-VN"/>
              </w:rPr>
              <w:t>Vai trò &amp; trách nhiệm</w:t>
            </w:r>
          </w:p>
        </w:tc>
        <w:tc>
          <w:tcPr>
            <w:tcW w:w="2601" w:type="dxa"/>
          </w:tcPr>
          <w:p w14:paraId="5D3C47DC" w14:textId="77777777" w:rsidR="00B358CF" w:rsidRDefault="00B358CF" w:rsidP="001645DA">
            <w:pPr>
              <w:rPr>
                <w:lang w:eastAsia="vi-VN"/>
              </w:rPr>
            </w:pPr>
            <w:r>
              <w:rPr>
                <w:lang w:eastAsia="vi-VN"/>
              </w:rPr>
              <w:t>Liên lạc</w:t>
            </w:r>
          </w:p>
        </w:tc>
      </w:tr>
      <w:tr w:rsidR="00AD5815" w14:paraId="753DD286" w14:textId="77777777" w:rsidTr="00AD5815">
        <w:tc>
          <w:tcPr>
            <w:tcW w:w="782" w:type="dxa"/>
          </w:tcPr>
          <w:p w14:paraId="777F4065" w14:textId="77777777" w:rsidR="00AD5815" w:rsidRDefault="00AD5815" w:rsidP="00AD5815">
            <w:pPr>
              <w:rPr>
                <w:lang w:eastAsia="vi-VN"/>
              </w:rPr>
            </w:pPr>
            <w:r>
              <w:rPr>
                <w:lang w:eastAsia="vi-VN"/>
              </w:rPr>
              <w:t>1</w:t>
            </w:r>
          </w:p>
        </w:tc>
        <w:tc>
          <w:tcPr>
            <w:tcW w:w="2723" w:type="dxa"/>
          </w:tcPr>
          <w:p w14:paraId="67D6545B" w14:textId="77777777" w:rsidR="00AD5815" w:rsidRDefault="00AD5815" w:rsidP="00AD5815">
            <w:pPr>
              <w:jc w:val="left"/>
              <w:rPr>
                <w:lang w:eastAsia="vi-VN"/>
              </w:rPr>
            </w:pPr>
            <w:r>
              <w:rPr>
                <w:lang w:eastAsia="vi-VN"/>
              </w:rPr>
              <w:t>{Bên khách hàng}</w:t>
            </w:r>
          </w:p>
        </w:tc>
        <w:tc>
          <w:tcPr>
            <w:tcW w:w="1608" w:type="dxa"/>
          </w:tcPr>
          <w:p w14:paraId="246F1608" w14:textId="77777777" w:rsidR="00AD5815" w:rsidRDefault="00AD5815" w:rsidP="00AD5815">
            <w:pPr>
              <w:rPr>
                <w:lang w:eastAsia="vi-VN"/>
              </w:rPr>
            </w:pPr>
          </w:p>
        </w:tc>
        <w:tc>
          <w:tcPr>
            <w:tcW w:w="2181" w:type="dxa"/>
          </w:tcPr>
          <w:p w14:paraId="54ACE4C1" w14:textId="77777777" w:rsidR="00AD5815" w:rsidRDefault="00AD5815" w:rsidP="00AD5815">
            <w:pPr>
              <w:rPr>
                <w:lang w:eastAsia="vi-VN"/>
              </w:rPr>
            </w:pPr>
          </w:p>
        </w:tc>
        <w:tc>
          <w:tcPr>
            <w:tcW w:w="2601" w:type="dxa"/>
          </w:tcPr>
          <w:p w14:paraId="07D0B4A1" w14:textId="77777777" w:rsidR="00AD5815" w:rsidRDefault="00AD5815" w:rsidP="00AD5815">
            <w:r>
              <w:t>Email:</w:t>
            </w:r>
          </w:p>
          <w:p w14:paraId="6CAE4945" w14:textId="77777777" w:rsidR="00AD5815" w:rsidRDefault="00AD5815" w:rsidP="00AD5815">
            <w:pPr>
              <w:rPr>
                <w:lang w:eastAsia="vi-VN"/>
              </w:rPr>
            </w:pPr>
            <w:r>
              <w:t>SĐT:</w:t>
            </w:r>
          </w:p>
        </w:tc>
      </w:tr>
      <w:tr w:rsidR="00AD5815" w14:paraId="1C2F0121" w14:textId="77777777" w:rsidTr="00AD5815">
        <w:tc>
          <w:tcPr>
            <w:tcW w:w="782" w:type="dxa"/>
          </w:tcPr>
          <w:p w14:paraId="5FC265A0" w14:textId="77777777" w:rsidR="00AD5815" w:rsidRDefault="00AD5815" w:rsidP="00AD5815">
            <w:pPr>
              <w:rPr>
                <w:lang w:eastAsia="vi-VN"/>
              </w:rPr>
            </w:pPr>
            <w:r>
              <w:rPr>
                <w:lang w:eastAsia="vi-VN"/>
              </w:rPr>
              <w:t>2</w:t>
            </w:r>
          </w:p>
        </w:tc>
        <w:tc>
          <w:tcPr>
            <w:tcW w:w="2723" w:type="dxa"/>
          </w:tcPr>
          <w:p w14:paraId="3FC18A36" w14:textId="77777777" w:rsidR="00AD5815" w:rsidRDefault="00AD5815" w:rsidP="00AD5815">
            <w:pPr>
              <w:jc w:val="left"/>
              <w:rPr>
                <w:lang w:eastAsia="vi-VN"/>
              </w:rPr>
            </w:pPr>
            <w:r>
              <w:rPr>
                <w:lang w:eastAsia="vi-VN"/>
              </w:rPr>
              <w:t>{Bên đối tác} (nếu có)</w:t>
            </w:r>
          </w:p>
        </w:tc>
        <w:tc>
          <w:tcPr>
            <w:tcW w:w="1608" w:type="dxa"/>
          </w:tcPr>
          <w:p w14:paraId="7EE00059" w14:textId="77777777" w:rsidR="00AD5815" w:rsidRDefault="00AD5815" w:rsidP="00AD5815">
            <w:pPr>
              <w:rPr>
                <w:lang w:eastAsia="vi-VN"/>
              </w:rPr>
            </w:pPr>
          </w:p>
        </w:tc>
        <w:tc>
          <w:tcPr>
            <w:tcW w:w="2181" w:type="dxa"/>
          </w:tcPr>
          <w:p w14:paraId="727A4227" w14:textId="77777777" w:rsidR="00AD5815" w:rsidRDefault="00AD5815" w:rsidP="00AD5815">
            <w:pPr>
              <w:rPr>
                <w:lang w:eastAsia="vi-VN"/>
              </w:rPr>
            </w:pPr>
          </w:p>
        </w:tc>
        <w:tc>
          <w:tcPr>
            <w:tcW w:w="2601" w:type="dxa"/>
          </w:tcPr>
          <w:p w14:paraId="5748BAB1" w14:textId="77777777" w:rsidR="00AD5815" w:rsidRDefault="00AD5815" w:rsidP="00AD5815">
            <w:pPr>
              <w:rPr>
                <w:lang w:eastAsia="vi-VN"/>
              </w:rPr>
            </w:pPr>
          </w:p>
        </w:tc>
      </w:tr>
    </w:tbl>
    <w:p w14:paraId="524B06E2" w14:textId="77777777" w:rsidR="00B358CF" w:rsidRPr="00B358CF" w:rsidRDefault="00B358CF" w:rsidP="001645DA">
      <w:pPr>
        <w:rPr>
          <w:lang w:eastAsia="vi-VN"/>
        </w:rPr>
      </w:pPr>
    </w:p>
    <w:p w14:paraId="2353F946" w14:textId="77777777" w:rsidR="00B72945" w:rsidRPr="00217526" w:rsidRDefault="00B72945" w:rsidP="001645DA">
      <w:pPr>
        <w:pStyle w:val="Heading2"/>
      </w:pPr>
      <w:bookmarkStart w:id="31" w:name="_Toc357686235"/>
      <w:bookmarkStart w:id="32" w:name="_Toc397524576"/>
      <w:bookmarkStart w:id="33" w:name="_Toc397524863"/>
      <w:bookmarkStart w:id="34" w:name="_Toc36920517"/>
      <w:bookmarkEnd w:id="28"/>
      <w:bookmarkEnd w:id="29"/>
      <w:bookmarkEnd w:id="30"/>
      <w:r w:rsidRPr="00217526">
        <w:t>Điều phối dự án</w:t>
      </w:r>
      <w:bookmarkEnd w:id="31"/>
      <w:bookmarkEnd w:id="32"/>
      <w:bookmarkEnd w:id="33"/>
      <w:bookmarkEnd w:id="34"/>
    </w:p>
    <w:p w14:paraId="678EBEDB" w14:textId="77777777" w:rsidR="00C74F8D" w:rsidRPr="005274AF" w:rsidRDefault="00480411" w:rsidP="001645DA">
      <w:pPr>
        <w:ind w:firstLine="576"/>
        <w:rPr>
          <w:lang w:val="vi-VN" w:eastAsia="vi-VN"/>
        </w:rPr>
      </w:pPr>
      <w:r w:rsidRPr="005274AF">
        <w:rPr>
          <w:i/>
          <w:lang w:val="vi-VN" w:eastAsia="vi-VN"/>
        </w:rPr>
        <w:t>[</w:t>
      </w:r>
      <w:r w:rsidR="00B3059D" w:rsidRPr="005274AF">
        <w:rPr>
          <w:i/>
          <w:lang w:val="vi-VN" w:eastAsia="vi-VN"/>
        </w:rPr>
        <w:t>Liệt kê tất cả các mục sẽ được chuyển giao cho khách hàng, ngày giao hàng, địa điểm giao hàng và số lượng cần thiết để đáp ứng các điều khoản của thỏa thuận dự án</w:t>
      </w:r>
      <w:r w:rsidR="00B3059D" w:rsidRPr="005274AF">
        <w:rPr>
          <w:lang w:val="vi-VN" w:eastAsia="vi-VN"/>
        </w:rPr>
        <w:t>.</w:t>
      </w:r>
      <w:r w:rsidRPr="005274AF">
        <w:rPr>
          <w:lang w:val="vi-VN" w:eastAsia="vi-VN"/>
        </w:rPr>
        <w:t>]</w:t>
      </w:r>
    </w:p>
    <w:p w14:paraId="6A3CBBE3" w14:textId="77777777" w:rsidR="00B8473D" w:rsidRDefault="00B8473D" w:rsidP="001645DA">
      <w:pPr>
        <w:ind w:firstLine="576"/>
        <w:rPr>
          <w:lang w:eastAsia="vi-VN"/>
        </w:rPr>
      </w:pPr>
      <w:r w:rsidRPr="00F77746">
        <w:rPr>
          <w:lang w:eastAsia="vi-VN"/>
        </w:rPr>
        <w:t>Ví dụ minh họa:</w:t>
      </w:r>
    </w:p>
    <w:tbl>
      <w:tblPr>
        <w:tblStyle w:val="DTSC"/>
        <w:tblW w:w="5000" w:type="pct"/>
        <w:tblLook w:val="04A0" w:firstRow="1" w:lastRow="0" w:firstColumn="1" w:lastColumn="0" w:noHBand="0" w:noVBand="1"/>
      </w:tblPr>
      <w:tblGrid>
        <w:gridCol w:w="750"/>
        <w:gridCol w:w="2997"/>
        <w:gridCol w:w="2164"/>
        <w:gridCol w:w="1762"/>
        <w:gridCol w:w="2064"/>
      </w:tblGrid>
      <w:tr w:rsidR="00440861" w:rsidRPr="007314EE" w14:paraId="1D3A50D5" w14:textId="77777777" w:rsidTr="005F5CEF">
        <w:trPr>
          <w:cnfStyle w:val="100000000000" w:firstRow="1" w:lastRow="0" w:firstColumn="0" w:lastColumn="0" w:oddVBand="0" w:evenVBand="0" w:oddHBand="0" w:evenHBand="0" w:firstRowFirstColumn="0" w:firstRowLastColumn="0" w:lastRowFirstColumn="0" w:lastRowLastColumn="0"/>
        </w:trPr>
        <w:tc>
          <w:tcPr>
            <w:tcW w:w="385" w:type="pct"/>
          </w:tcPr>
          <w:p w14:paraId="3700D59F" w14:textId="77777777" w:rsidR="00440861" w:rsidRPr="007314EE" w:rsidRDefault="00440861" w:rsidP="001645DA">
            <w:r w:rsidRPr="007314EE">
              <w:t>STT</w:t>
            </w:r>
          </w:p>
        </w:tc>
        <w:tc>
          <w:tcPr>
            <w:tcW w:w="1539" w:type="pct"/>
          </w:tcPr>
          <w:p w14:paraId="36100CA7" w14:textId="77777777" w:rsidR="00440861" w:rsidRPr="007314EE" w:rsidRDefault="00440861" w:rsidP="001645DA">
            <w:r w:rsidRPr="007314EE">
              <w:t>Hạng mục</w:t>
            </w:r>
          </w:p>
        </w:tc>
        <w:tc>
          <w:tcPr>
            <w:tcW w:w="1111" w:type="pct"/>
          </w:tcPr>
          <w:p w14:paraId="20C23EFB" w14:textId="77777777" w:rsidR="00440861" w:rsidRPr="007314EE" w:rsidRDefault="00440861" w:rsidP="001645DA">
            <w:r w:rsidRPr="007314EE">
              <w:t>Thời gian chuyển giao</w:t>
            </w:r>
          </w:p>
        </w:tc>
        <w:tc>
          <w:tcPr>
            <w:tcW w:w="905" w:type="pct"/>
          </w:tcPr>
          <w:p w14:paraId="56F6F4A1" w14:textId="77777777" w:rsidR="00440861" w:rsidRPr="007314EE" w:rsidRDefault="00440861" w:rsidP="00023ED5">
            <w:pPr>
              <w:jc w:val="left"/>
            </w:pPr>
            <w:r w:rsidRPr="007314EE">
              <w:t>Địa điểm chuyển giao</w:t>
            </w:r>
          </w:p>
        </w:tc>
        <w:tc>
          <w:tcPr>
            <w:tcW w:w="1060" w:type="pct"/>
          </w:tcPr>
          <w:p w14:paraId="5B13AF56" w14:textId="77777777" w:rsidR="00440861" w:rsidRPr="007314EE" w:rsidRDefault="00440861" w:rsidP="001645DA">
            <w:r w:rsidRPr="007314EE">
              <w:t>Ghi chú</w:t>
            </w:r>
          </w:p>
        </w:tc>
      </w:tr>
      <w:tr w:rsidR="00440861" w:rsidRPr="007314EE" w14:paraId="0D4E6BD8" w14:textId="77777777" w:rsidTr="005F5CEF">
        <w:tc>
          <w:tcPr>
            <w:tcW w:w="385" w:type="pct"/>
          </w:tcPr>
          <w:p w14:paraId="613BC601" w14:textId="77777777" w:rsidR="00440861" w:rsidRPr="007314EE" w:rsidRDefault="00440861" w:rsidP="001645DA">
            <w:r w:rsidRPr="007314EE">
              <w:t>1</w:t>
            </w:r>
          </w:p>
        </w:tc>
        <w:tc>
          <w:tcPr>
            <w:tcW w:w="1539" w:type="pct"/>
          </w:tcPr>
          <w:p w14:paraId="4D281145" w14:textId="77777777" w:rsidR="00440861" w:rsidRPr="007314EE" w:rsidRDefault="00440861" w:rsidP="001645DA">
            <w:r>
              <w:t>Tài liệu YCND</w:t>
            </w:r>
          </w:p>
        </w:tc>
        <w:tc>
          <w:tcPr>
            <w:tcW w:w="1111" w:type="pct"/>
          </w:tcPr>
          <w:p w14:paraId="152B560A" w14:textId="77777777" w:rsidR="00440861" w:rsidRPr="007314EE" w:rsidRDefault="00440861" w:rsidP="001645DA">
            <w:pPr>
              <w:jc w:val="center"/>
            </w:pPr>
            <w:r>
              <w:t>Tuần 4, 07/2013</w:t>
            </w:r>
          </w:p>
        </w:tc>
        <w:tc>
          <w:tcPr>
            <w:tcW w:w="905" w:type="pct"/>
          </w:tcPr>
          <w:p w14:paraId="3A908C88" w14:textId="77777777" w:rsidR="00440861" w:rsidRPr="007314EE" w:rsidRDefault="00440861" w:rsidP="001645DA"/>
        </w:tc>
        <w:tc>
          <w:tcPr>
            <w:tcW w:w="1060" w:type="pct"/>
          </w:tcPr>
          <w:p w14:paraId="566C2182" w14:textId="77777777" w:rsidR="00440861" w:rsidRPr="007314EE" w:rsidRDefault="00440861" w:rsidP="001645DA">
            <w:r>
              <w:t>Chuyển qua email</w:t>
            </w:r>
          </w:p>
        </w:tc>
      </w:tr>
      <w:tr w:rsidR="00440861" w:rsidRPr="007314EE" w14:paraId="2DDE110A" w14:textId="77777777" w:rsidTr="005F5CEF">
        <w:trPr>
          <w:trHeight w:val="332"/>
        </w:trPr>
        <w:tc>
          <w:tcPr>
            <w:tcW w:w="385" w:type="pct"/>
          </w:tcPr>
          <w:p w14:paraId="148BFB5D" w14:textId="77777777" w:rsidR="00440861" w:rsidRPr="007314EE" w:rsidRDefault="00440861" w:rsidP="001645DA">
            <w:r w:rsidRPr="007314EE">
              <w:t>2</w:t>
            </w:r>
          </w:p>
        </w:tc>
        <w:tc>
          <w:tcPr>
            <w:tcW w:w="1539" w:type="pct"/>
          </w:tcPr>
          <w:p w14:paraId="5936D39C" w14:textId="77777777" w:rsidR="00440861" w:rsidRPr="007314EE" w:rsidRDefault="00440861" w:rsidP="001645DA">
            <w:r>
              <w:t>Tài liệu danh sách giao diện</w:t>
            </w:r>
          </w:p>
        </w:tc>
        <w:tc>
          <w:tcPr>
            <w:tcW w:w="1111" w:type="pct"/>
          </w:tcPr>
          <w:p w14:paraId="2760E3B0" w14:textId="77777777" w:rsidR="00440861" w:rsidRPr="007314EE" w:rsidRDefault="00440861" w:rsidP="001645DA">
            <w:pPr>
              <w:jc w:val="center"/>
            </w:pPr>
            <w:r>
              <w:t>Tuần 1, 08/2013</w:t>
            </w:r>
          </w:p>
        </w:tc>
        <w:tc>
          <w:tcPr>
            <w:tcW w:w="905" w:type="pct"/>
          </w:tcPr>
          <w:p w14:paraId="4B0B8C83" w14:textId="77777777" w:rsidR="00440861" w:rsidRPr="007314EE" w:rsidRDefault="00440861" w:rsidP="001645DA"/>
        </w:tc>
        <w:tc>
          <w:tcPr>
            <w:tcW w:w="1060" w:type="pct"/>
          </w:tcPr>
          <w:p w14:paraId="151A5290" w14:textId="77777777" w:rsidR="00440861" w:rsidRPr="007314EE" w:rsidRDefault="00440861" w:rsidP="001645DA">
            <w:r>
              <w:t>Chuyển qua email</w:t>
            </w:r>
          </w:p>
        </w:tc>
      </w:tr>
      <w:tr w:rsidR="00440861" w:rsidRPr="007314EE" w14:paraId="7C19636D" w14:textId="77777777" w:rsidTr="005F5CEF">
        <w:trPr>
          <w:trHeight w:val="332"/>
        </w:trPr>
        <w:tc>
          <w:tcPr>
            <w:tcW w:w="385" w:type="pct"/>
          </w:tcPr>
          <w:p w14:paraId="3B408559" w14:textId="77777777" w:rsidR="00440861" w:rsidRPr="007314EE" w:rsidRDefault="00440861" w:rsidP="001645DA"/>
        </w:tc>
        <w:tc>
          <w:tcPr>
            <w:tcW w:w="1539" w:type="pct"/>
          </w:tcPr>
          <w:p w14:paraId="35488392" w14:textId="77777777" w:rsidR="00440861" w:rsidRDefault="00440861" w:rsidP="001645DA">
            <w:r>
              <w:t>Xác nhận tài liệu YCND</w:t>
            </w:r>
          </w:p>
        </w:tc>
        <w:tc>
          <w:tcPr>
            <w:tcW w:w="1111" w:type="pct"/>
          </w:tcPr>
          <w:p w14:paraId="39EC4285" w14:textId="77777777" w:rsidR="00440861" w:rsidRDefault="00440861" w:rsidP="001645DA">
            <w:pPr>
              <w:jc w:val="center"/>
            </w:pPr>
            <w:r>
              <w:t>Tuần 4, 07/2013</w:t>
            </w:r>
          </w:p>
        </w:tc>
        <w:tc>
          <w:tcPr>
            <w:tcW w:w="905" w:type="pct"/>
          </w:tcPr>
          <w:p w14:paraId="37C0B0EC" w14:textId="77777777" w:rsidR="00440861" w:rsidRDefault="00440861" w:rsidP="001645DA"/>
        </w:tc>
        <w:tc>
          <w:tcPr>
            <w:tcW w:w="1060" w:type="pct"/>
          </w:tcPr>
          <w:p w14:paraId="765027F2" w14:textId="77777777" w:rsidR="00440861" w:rsidRDefault="00440861" w:rsidP="001645DA"/>
        </w:tc>
      </w:tr>
      <w:tr w:rsidR="00440861" w:rsidRPr="007314EE" w14:paraId="68DB948E" w14:textId="77777777" w:rsidTr="005F5CEF">
        <w:tc>
          <w:tcPr>
            <w:tcW w:w="385" w:type="pct"/>
          </w:tcPr>
          <w:p w14:paraId="750837D1" w14:textId="77777777" w:rsidR="00440861" w:rsidRPr="007314EE" w:rsidRDefault="00440861" w:rsidP="001645DA">
            <w:r>
              <w:t>3</w:t>
            </w:r>
          </w:p>
        </w:tc>
        <w:tc>
          <w:tcPr>
            <w:tcW w:w="1539" w:type="pct"/>
          </w:tcPr>
          <w:p w14:paraId="57524A6E" w14:textId="77777777" w:rsidR="00440861" w:rsidRDefault="00440861" w:rsidP="001645DA">
            <w:r>
              <w:t>Tài liệu thư viện dữ liệu</w:t>
            </w:r>
          </w:p>
        </w:tc>
        <w:tc>
          <w:tcPr>
            <w:tcW w:w="1111" w:type="pct"/>
          </w:tcPr>
          <w:p w14:paraId="0AFE4165" w14:textId="77777777" w:rsidR="00440861" w:rsidRDefault="00440861" w:rsidP="001645DA">
            <w:r>
              <w:t>Tuần 1, 08/2013</w:t>
            </w:r>
          </w:p>
        </w:tc>
        <w:tc>
          <w:tcPr>
            <w:tcW w:w="905" w:type="pct"/>
          </w:tcPr>
          <w:p w14:paraId="571F7497" w14:textId="77777777" w:rsidR="00440861" w:rsidRDefault="00440861" w:rsidP="001645DA"/>
        </w:tc>
        <w:tc>
          <w:tcPr>
            <w:tcW w:w="1060" w:type="pct"/>
          </w:tcPr>
          <w:p w14:paraId="6CC8A7D5" w14:textId="77777777" w:rsidR="00440861" w:rsidRPr="007314EE" w:rsidRDefault="00440861" w:rsidP="001645DA">
            <w:r>
              <w:t>Chuyển qua email</w:t>
            </w:r>
          </w:p>
        </w:tc>
      </w:tr>
      <w:tr w:rsidR="00440861" w:rsidRPr="007314EE" w14:paraId="4FD688B3" w14:textId="77777777" w:rsidTr="005F5CEF">
        <w:tc>
          <w:tcPr>
            <w:tcW w:w="385" w:type="pct"/>
          </w:tcPr>
          <w:p w14:paraId="4ADF074B" w14:textId="77777777" w:rsidR="00440861" w:rsidRPr="007314EE" w:rsidRDefault="00440861" w:rsidP="001645DA">
            <w:r>
              <w:t>4</w:t>
            </w:r>
          </w:p>
        </w:tc>
        <w:tc>
          <w:tcPr>
            <w:tcW w:w="1539" w:type="pct"/>
          </w:tcPr>
          <w:p w14:paraId="69279DD0" w14:textId="77777777" w:rsidR="00440861" w:rsidRDefault="00440861" w:rsidP="001645DA">
            <w:r>
              <w:t>Tài liệu hướng dẫn sử dụng</w:t>
            </w:r>
          </w:p>
        </w:tc>
        <w:tc>
          <w:tcPr>
            <w:tcW w:w="1111" w:type="pct"/>
          </w:tcPr>
          <w:p w14:paraId="2FDE1F09" w14:textId="77777777" w:rsidR="00440861" w:rsidRDefault="00440861" w:rsidP="001645DA">
            <w:pPr>
              <w:jc w:val="center"/>
            </w:pPr>
            <w:r>
              <w:t>Tuân 3, 11/2013</w:t>
            </w:r>
          </w:p>
        </w:tc>
        <w:tc>
          <w:tcPr>
            <w:tcW w:w="905" w:type="pct"/>
          </w:tcPr>
          <w:p w14:paraId="77597A60" w14:textId="77777777" w:rsidR="00440861" w:rsidRDefault="00440861" w:rsidP="001645DA"/>
        </w:tc>
        <w:tc>
          <w:tcPr>
            <w:tcW w:w="1060" w:type="pct"/>
          </w:tcPr>
          <w:p w14:paraId="3EB8BA79" w14:textId="77777777" w:rsidR="00440861" w:rsidRPr="007314EE" w:rsidRDefault="00440861" w:rsidP="001645DA">
            <w:r>
              <w:t>Chuyển qua email</w:t>
            </w:r>
          </w:p>
        </w:tc>
      </w:tr>
      <w:tr w:rsidR="00440861" w:rsidRPr="007314EE" w14:paraId="57C1E6DE" w14:textId="77777777" w:rsidTr="005F5CEF">
        <w:tc>
          <w:tcPr>
            <w:tcW w:w="385" w:type="pct"/>
          </w:tcPr>
          <w:p w14:paraId="74472593" w14:textId="77777777" w:rsidR="00440861" w:rsidRPr="007314EE" w:rsidRDefault="00440861" w:rsidP="001645DA">
            <w:r>
              <w:t>5</w:t>
            </w:r>
          </w:p>
        </w:tc>
        <w:tc>
          <w:tcPr>
            <w:tcW w:w="1539" w:type="pct"/>
          </w:tcPr>
          <w:p w14:paraId="68795D7A" w14:textId="77777777" w:rsidR="00440861" w:rsidRDefault="00440861" w:rsidP="001645DA">
            <w:r>
              <w:t>Tài liệu hướng dẫn cài đặt</w:t>
            </w:r>
          </w:p>
        </w:tc>
        <w:tc>
          <w:tcPr>
            <w:tcW w:w="1111" w:type="pct"/>
          </w:tcPr>
          <w:p w14:paraId="130412E0" w14:textId="77777777" w:rsidR="00440861" w:rsidRDefault="00440861" w:rsidP="001645DA">
            <w:pPr>
              <w:jc w:val="center"/>
            </w:pPr>
            <w:r>
              <w:t>Tuần 3, 11/2013</w:t>
            </w:r>
          </w:p>
        </w:tc>
        <w:tc>
          <w:tcPr>
            <w:tcW w:w="905" w:type="pct"/>
          </w:tcPr>
          <w:p w14:paraId="1E54D107" w14:textId="77777777" w:rsidR="00440861" w:rsidRDefault="00440861" w:rsidP="001645DA"/>
        </w:tc>
        <w:tc>
          <w:tcPr>
            <w:tcW w:w="1060" w:type="pct"/>
          </w:tcPr>
          <w:p w14:paraId="36E3AF1E" w14:textId="77777777" w:rsidR="00440861" w:rsidRDefault="00440861" w:rsidP="001645DA">
            <w:r>
              <w:t>Chuyển qua email</w:t>
            </w:r>
          </w:p>
        </w:tc>
      </w:tr>
      <w:tr w:rsidR="00440861" w:rsidRPr="007314EE" w14:paraId="107F3D8F" w14:textId="77777777" w:rsidTr="005F5CEF">
        <w:tc>
          <w:tcPr>
            <w:tcW w:w="385" w:type="pct"/>
          </w:tcPr>
          <w:p w14:paraId="44C2ABBD" w14:textId="77777777" w:rsidR="00440861" w:rsidRPr="007314EE" w:rsidRDefault="00440861" w:rsidP="001645DA">
            <w:r>
              <w:t>6</w:t>
            </w:r>
          </w:p>
        </w:tc>
        <w:tc>
          <w:tcPr>
            <w:tcW w:w="1539" w:type="pct"/>
          </w:tcPr>
          <w:p w14:paraId="7B434A5F" w14:textId="77777777" w:rsidR="00440861" w:rsidRPr="00E9617B" w:rsidRDefault="00440861" w:rsidP="001645DA">
            <w:r w:rsidRPr="00E9617B">
              <w:t>Tài liệu kỹ thuật</w:t>
            </w:r>
          </w:p>
        </w:tc>
        <w:tc>
          <w:tcPr>
            <w:tcW w:w="1111" w:type="pct"/>
          </w:tcPr>
          <w:p w14:paraId="5F89211C" w14:textId="77777777" w:rsidR="00440861" w:rsidRDefault="00440861" w:rsidP="001645DA">
            <w:pPr>
              <w:jc w:val="center"/>
            </w:pPr>
            <w:r>
              <w:t>Tuần 3, 11/2013</w:t>
            </w:r>
          </w:p>
        </w:tc>
        <w:tc>
          <w:tcPr>
            <w:tcW w:w="905" w:type="pct"/>
          </w:tcPr>
          <w:p w14:paraId="2AC82017" w14:textId="77777777" w:rsidR="00440861" w:rsidRDefault="00440861" w:rsidP="001645DA"/>
        </w:tc>
        <w:tc>
          <w:tcPr>
            <w:tcW w:w="1060" w:type="pct"/>
          </w:tcPr>
          <w:p w14:paraId="5A83E1EE" w14:textId="77777777" w:rsidR="00440861" w:rsidRPr="007314EE" w:rsidRDefault="00440861" w:rsidP="001645DA">
            <w:r>
              <w:t>Chuyển qua email</w:t>
            </w:r>
          </w:p>
        </w:tc>
      </w:tr>
      <w:tr w:rsidR="00440861" w:rsidRPr="007314EE" w14:paraId="55E4AD23" w14:textId="77777777" w:rsidTr="005F5CEF">
        <w:tc>
          <w:tcPr>
            <w:tcW w:w="385" w:type="pct"/>
          </w:tcPr>
          <w:p w14:paraId="7C693F1C" w14:textId="77777777" w:rsidR="00440861" w:rsidRPr="007314EE" w:rsidRDefault="00440861" w:rsidP="001645DA">
            <w:r>
              <w:t>7</w:t>
            </w:r>
          </w:p>
        </w:tc>
        <w:tc>
          <w:tcPr>
            <w:tcW w:w="1539" w:type="pct"/>
          </w:tcPr>
          <w:p w14:paraId="6CA6FCCC" w14:textId="77777777" w:rsidR="00440861" w:rsidRPr="00E9617B" w:rsidRDefault="00440861" w:rsidP="001645DA">
            <w:r w:rsidRPr="00E9617B">
              <w:t xml:space="preserve">Tài liệu xác nhận triển khai kỹ thuật </w:t>
            </w:r>
          </w:p>
        </w:tc>
        <w:tc>
          <w:tcPr>
            <w:tcW w:w="1111" w:type="pct"/>
          </w:tcPr>
          <w:p w14:paraId="5D3D000A" w14:textId="77777777" w:rsidR="00440861" w:rsidRDefault="00440861" w:rsidP="001645DA">
            <w:pPr>
              <w:jc w:val="center"/>
            </w:pPr>
            <w:r>
              <w:t>Tuần 3, 11/2013</w:t>
            </w:r>
          </w:p>
          <w:p w14:paraId="08376910" w14:textId="77777777" w:rsidR="00440861" w:rsidRDefault="00440861" w:rsidP="001645DA"/>
        </w:tc>
        <w:tc>
          <w:tcPr>
            <w:tcW w:w="905" w:type="pct"/>
          </w:tcPr>
          <w:p w14:paraId="50C62DBA" w14:textId="77777777" w:rsidR="00440861" w:rsidRDefault="00440861" w:rsidP="001645DA"/>
        </w:tc>
        <w:tc>
          <w:tcPr>
            <w:tcW w:w="1060" w:type="pct"/>
          </w:tcPr>
          <w:p w14:paraId="5DD52B22" w14:textId="77777777" w:rsidR="00440861" w:rsidRDefault="00440861" w:rsidP="001645DA">
            <w:r>
              <w:t>Chuyển qua email</w:t>
            </w:r>
          </w:p>
        </w:tc>
      </w:tr>
      <w:tr w:rsidR="00440861" w:rsidRPr="007314EE" w14:paraId="0314698A" w14:textId="77777777" w:rsidTr="005F5CEF">
        <w:tc>
          <w:tcPr>
            <w:tcW w:w="385" w:type="pct"/>
          </w:tcPr>
          <w:p w14:paraId="40D3063C" w14:textId="77777777" w:rsidR="00440861" w:rsidRDefault="00440861" w:rsidP="001645DA"/>
        </w:tc>
        <w:tc>
          <w:tcPr>
            <w:tcW w:w="1539" w:type="pct"/>
          </w:tcPr>
          <w:p w14:paraId="7AA30290" w14:textId="77777777" w:rsidR="00440861" w:rsidRPr="00E9617B" w:rsidRDefault="00440861" w:rsidP="001645DA">
            <w:r w:rsidRPr="00E9617B">
              <w:t>Biên bản nghiệm thu</w:t>
            </w:r>
          </w:p>
        </w:tc>
        <w:tc>
          <w:tcPr>
            <w:tcW w:w="1111" w:type="pct"/>
          </w:tcPr>
          <w:p w14:paraId="5AA63530" w14:textId="77777777" w:rsidR="00440861" w:rsidRDefault="00440861" w:rsidP="001645DA">
            <w:pPr>
              <w:jc w:val="center"/>
            </w:pPr>
            <w:r>
              <w:t>Tuần 2, 12/2013</w:t>
            </w:r>
          </w:p>
        </w:tc>
        <w:tc>
          <w:tcPr>
            <w:tcW w:w="905" w:type="pct"/>
          </w:tcPr>
          <w:p w14:paraId="35535B6A" w14:textId="77777777" w:rsidR="00440861" w:rsidRDefault="00440861" w:rsidP="001645DA"/>
        </w:tc>
        <w:tc>
          <w:tcPr>
            <w:tcW w:w="1060" w:type="pct"/>
          </w:tcPr>
          <w:p w14:paraId="59E6B757" w14:textId="77777777" w:rsidR="00440861" w:rsidRDefault="00440861" w:rsidP="001645DA"/>
        </w:tc>
      </w:tr>
      <w:tr w:rsidR="00440861" w:rsidRPr="007314EE" w14:paraId="0B4A267E" w14:textId="77777777" w:rsidTr="005F5CEF">
        <w:tc>
          <w:tcPr>
            <w:tcW w:w="385" w:type="pct"/>
          </w:tcPr>
          <w:p w14:paraId="412179F2" w14:textId="77777777" w:rsidR="00440861" w:rsidRPr="007314EE" w:rsidRDefault="00440861" w:rsidP="001645DA">
            <w:r>
              <w:t>8</w:t>
            </w:r>
          </w:p>
        </w:tc>
        <w:tc>
          <w:tcPr>
            <w:tcW w:w="1539" w:type="pct"/>
          </w:tcPr>
          <w:p w14:paraId="3C501634" w14:textId="77777777" w:rsidR="00440861" w:rsidRDefault="00440861" w:rsidP="001645DA">
            <w:r>
              <w:t>Tài liệu kế hoạch UAT</w:t>
            </w:r>
          </w:p>
        </w:tc>
        <w:tc>
          <w:tcPr>
            <w:tcW w:w="1111" w:type="pct"/>
          </w:tcPr>
          <w:p w14:paraId="677098D6" w14:textId="77777777" w:rsidR="00440861" w:rsidRDefault="00440861" w:rsidP="001645DA">
            <w:pPr>
              <w:jc w:val="center"/>
            </w:pPr>
            <w:r>
              <w:t>Tuần 1, 11/2013</w:t>
            </w:r>
          </w:p>
        </w:tc>
        <w:tc>
          <w:tcPr>
            <w:tcW w:w="905" w:type="pct"/>
          </w:tcPr>
          <w:p w14:paraId="65A442AD" w14:textId="77777777" w:rsidR="00440861" w:rsidRDefault="00440861" w:rsidP="001645DA"/>
        </w:tc>
        <w:tc>
          <w:tcPr>
            <w:tcW w:w="1060" w:type="pct"/>
          </w:tcPr>
          <w:p w14:paraId="699EC721" w14:textId="77777777" w:rsidR="00440861" w:rsidRDefault="00440861" w:rsidP="001645DA">
            <w:r>
              <w:t>Chuyển qua Jira</w:t>
            </w:r>
          </w:p>
        </w:tc>
      </w:tr>
      <w:tr w:rsidR="00440861" w:rsidRPr="007314EE" w14:paraId="40B0633B" w14:textId="77777777" w:rsidTr="005F5CEF">
        <w:tc>
          <w:tcPr>
            <w:tcW w:w="385" w:type="pct"/>
          </w:tcPr>
          <w:p w14:paraId="36B359A9" w14:textId="77777777" w:rsidR="00440861" w:rsidRPr="007314EE" w:rsidRDefault="00440861" w:rsidP="001645DA">
            <w:r>
              <w:t>9</w:t>
            </w:r>
          </w:p>
        </w:tc>
        <w:tc>
          <w:tcPr>
            <w:tcW w:w="1539" w:type="pct"/>
          </w:tcPr>
          <w:p w14:paraId="1983707A" w14:textId="77777777" w:rsidR="00440861" w:rsidRPr="007314EE" w:rsidRDefault="00440861" w:rsidP="001645DA">
            <w:r>
              <w:t>Triển khai UAT</w:t>
            </w:r>
          </w:p>
        </w:tc>
        <w:tc>
          <w:tcPr>
            <w:tcW w:w="1111" w:type="pct"/>
          </w:tcPr>
          <w:p w14:paraId="627EC81E" w14:textId="77777777" w:rsidR="00440861" w:rsidRPr="007314EE" w:rsidRDefault="00440861" w:rsidP="001645DA">
            <w:pPr>
              <w:jc w:val="center"/>
            </w:pPr>
            <w:r>
              <w:t>Tuần 3, 11/2013</w:t>
            </w:r>
          </w:p>
        </w:tc>
        <w:tc>
          <w:tcPr>
            <w:tcW w:w="905" w:type="pct"/>
          </w:tcPr>
          <w:p w14:paraId="34D011E6" w14:textId="77777777" w:rsidR="00440861" w:rsidRPr="007314EE" w:rsidRDefault="00440861" w:rsidP="001645DA"/>
        </w:tc>
        <w:tc>
          <w:tcPr>
            <w:tcW w:w="1060" w:type="pct"/>
          </w:tcPr>
          <w:p w14:paraId="2D4B66B8" w14:textId="77777777" w:rsidR="00440861" w:rsidRPr="007314EE" w:rsidRDefault="00440861" w:rsidP="001645DA">
            <w:r>
              <w:t xml:space="preserve">Chat </w:t>
            </w:r>
          </w:p>
        </w:tc>
      </w:tr>
      <w:tr w:rsidR="00440861" w:rsidRPr="007314EE" w14:paraId="15494311" w14:textId="77777777" w:rsidTr="005F5CEF">
        <w:tc>
          <w:tcPr>
            <w:tcW w:w="385" w:type="pct"/>
          </w:tcPr>
          <w:p w14:paraId="49DBA5BA" w14:textId="77777777" w:rsidR="00440861" w:rsidRDefault="00440861" w:rsidP="001645DA">
            <w:r>
              <w:t>10</w:t>
            </w:r>
          </w:p>
        </w:tc>
        <w:tc>
          <w:tcPr>
            <w:tcW w:w="1539" w:type="pct"/>
          </w:tcPr>
          <w:p w14:paraId="0A719B81" w14:textId="77777777" w:rsidR="00440861" w:rsidRDefault="00440861" w:rsidP="001645DA">
            <w:r>
              <w:t>NV trả build UAT</w:t>
            </w:r>
          </w:p>
        </w:tc>
        <w:tc>
          <w:tcPr>
            <w:tcW w:w="1111" w:type="pct"/>
          </w:tcPr>
          <w:p w14:paraId="4367498D" w14:textId="77777777" w:rsidR="00440861" w:rsidRDefault="00440861" w:rsidP="001645DA">
            <w:pPr>
              <w:jc w:val="center"/>
            </w:pPr>
            <w:r>
              <w:t>Tuần 4, 12/2013</w:t>
            </w:r>
          </w:p>
        </w:tc>
        <w:tc>
          <w:tcPr>
            <w:tcW w:w="905" w:type="pct"/>
          </w:tcPr>
          <w:p w14:paraId="6C7D8E12" w14:textId="77777777" w:rsidR="00440861" w:rsidRDefault="00440861" w:rsidP="001645DA"/>
        </w:tc>
        <w:tc>
          <w:tcPr>
            <w:tcW w:w="1060" w:type="pct"/>
          </w:tcPr>
          <w:p w14:paraId="27C03F4D" w14:textId="77777777" w:rsidR="00440861" w:rsidRDefault="00440861" w:rsidP="001645DA">
            <w:r>
              <w:t>Chuyển qua Jira</w:t>
            </w:r>
          </w:p>
        </w:tc>
      </w:tr>
      <w:tr w:rsidR="00440861" w:rsidRPr="007314EE" w14:paraId="4B43F6DD" w14:textId="77777777" w:rsidTr="005F5CEF">
        <w:tc>
          <w:tcPr>
            <w:tcW w:w="385" w:type="pct"/>
          </w:tcPr>
          <w:p w14:paraId="369EB1B4" w14:textId="77777777" w:rsidR="00440861" w:rsidRPr="007314EE" w:rsidRDefault="00440861" w:rsidP="001645DA">
            <w:r>
              <w:t>11</w:t>
            </w:r>
          </w:p>
        </w:tc>
        <w:tc>
          <w:tcPr>
            <w:tcW w:w="1539" w:type="pct"/>
          </w:tcPr>
          <w:p w14:paraId="011407A8" w14:textId="77777777" w:rsidR="00440861" w:rsidRPr="007314EE" w:rsidRDefault="00440861" w:rsidP="001645DA">
            <w:r>
              <w:t>Triển khai GoLive</w:t>
            </w:r>
          </w:p>
        </w:tc>
        <w:tc>
          <w:tcPr>
            <w:tcW w:w="1111" w:type="pct"/>
          </w:tcPr>
          <w:p w14:paraId="78767385" w14:textId="77777777" w:rsidR="00440861" w:rsidRPr="007314EE" w:rsidRDefault="00440861" w:rsidP="001645DA">
            <w:pPr>
              <w:jc w:val="center"/>
            </w:pPr>
            <w:r>
              <w:t>Tuần 1, 01/2014</w:t>
            </w:r>
          </w:p>
        </w:tc>
        <w:tc>
          <w:tcPr>
            <w:tcW w:w="905" w:type="pct"/>
          </w:tcPr>
          <w:p w14:paraId="733ABE0F" w14:textId="77777777" w:rsidR="00440861" w:rsidRPr="007314EE" w:rsidRDefault="00440861" w:rsidP="001645DA"/>
        </w:tc>
        <w:tc>
          <w:tcPr>
            <w:tcW w:w="1060" w:type="pct"/>
          </w:tcPr>
          <w:p w14:paraId="2F9A3DDC" w14:textId="77777777" w:rsidR="00440861" w:rsidRPr="007314EE" w:rsidRDefault="00440861" w:rsidP="001645DA">
            <w:r>
              <w:t xml:space="preserve">Chat </w:t>
            </w:r>
          </w:p>
        </w:tc>
      </w:tr>
    </w:tbl>
    <w:p w14:paraId="0962633E" w14:textId="3D883CF7" w:rsidR="00FD0562" w:rsidRDefault="005274AF" w:rsidP="001645DA">
      <w:pPr>
        <w:pStyle w:val="Heading1"/>
        <w:spacing w:line="360" w:lineRule="auto"/>
        <w:rPr>
          <w:lang w:val="en-US"/>
        </w:rPr>
      </w:pPr>
      <w:bookmarkStart w:id="35" w:name="_Toc36920518"/>
      <w:r>
        <w:rPr>
          <w:lang w:val="en-US"/>
        </w:rPr>
        <w:t>Khởi động dự án</w:t>
      </w:r>
      <w:bookmarkEnd w:id="35"/>
    </w:p>
    <w:p w14:paraId="2E97A560" w14:textId="6E9A1810" w:rsidR="005274AF" w:rsidRDefault="005274AF" w:rsidP="005274AF">
      <w:pPr>
        <w:pStyle w:val="Heading2"/>
      </w:pPr>
      <w:bookmarkStart w:id="36" w:name="_Toc36920519"/>
      <w:r>
        <w:t>Hình thành nhóm</w:t>
      </w:r>
      <w:bookmarkEnd w:id="36"/>
    </w:p>
    <w:p w14:paraId="289A0F7B" w14:textId="27CE0346" w:rsidR="005274AF" w:rsidRDefault="005274AF" w:rsidP="005274AF">
      <w:pPr>
        <w:rPr>
          <w:lang w:val="vi-VN" w:eastAsia="vi-VN"/>
        </w:rPr>
      </w:pPr>
      <w:r w:rsidRPr="005274AF">
        <w:rPr>
          <w:lang w:val="vi-VN" w:eastAsia="vi-VN"/>
        </w:rPr>
        <w:t>Dùng mô hình tính điểm có trọng số để chọn trưởng dự án.</w:t>
      </w:r>
    </w:p>
    <w:p w14:paraId="25606A26" w14:textId="4AA9F01D" w:rsidR="005274AF" w:rsidRDefault="005274AF" w:rsidP="005274AF">
      <w:pPr>
        <w:rPr>
          <w:lang w:val="vi-VN" w:eastAsia="vi-VN"/>
        </w:rPr>
      </w:pPr>
      <w:r w:rsidRPr="005274AF">
        <w:rPr>
          <w:lang w:val="vi-VN" w:eastAsia="vi-VN"/>
        </w:rPr>
        <w:t>Xác định quy tắc, cách thức làm việc nhóm.</w:t>
      </w:r>
    </w:p>
    <w:p w14:paraId="746D6644" w14:textId="1F29D5EE" w:rsidR="005274AF" w:rsidRDefault="005274AF" w:rsidP="005274AF">
      <w:pPr>
        <w:pStyle w:val="Heading2"/>
      </w:pPr>
      <w:bookmarkStart w:id="37" w:name="_Toc36920520"/>
      <w:r>
        <w:lastRenderedPageBreak/>
        <w:t>Project Charter (Tuyên bố dự án)</w:t>
      </w:r>
      <w:bookmarkEnd w:id="37"/>
    </w:p>
    <w:p w14:paraId="2300CA7A" w14:textId="75F8F80A" w:rsidR="005274AF" w:rsidRPr="005274AF" w:rsidRDefault="005274AF" w:rsidP="005274AF">
      <w:pPr>
        <w:pStyle w:val="Heading2"/>
        <w:rPr>
          <w:lang w:val="en-US"/>
        </w:rPr>
      </w:pPr>
      <w:bookmarkStart w:id="38" w:name="_Toc36920521"/>
      <w:r>
        <w:t>Scope statement (Phát biểu phạm vi)</w:t>
      </w:r>
      <w:bookmarkEnd w:id="38"/>
    </w:p>
    <w:p w14:paraId="1E85E4AB" w14:textId="77777777" w:rsidR="00CC3902" w:rsidRPr="00217526" w:rsidRDefault="00CC3902" w:rsidP="001645DA">
      <w:pPr>
        <w:pStyle w:val="Heading2"/>
      </w:pPr>
      <w:bookmarkStart w:id="39" w:name="_Toc357686240"/>
      <w:bookmarkStart w:id="40" w:name="_Toc397524578"/>
      <w:bookmarkStart w:id="41" w:name="_Toc397524865"/>
      <w:bookmarkStart w:id="42" w:name="_Toc36920522"/>
      <w:bookmarkStart w:id="43" w:name="_Toc351313950"/>
      <w:bookmarkStart w:id="44" w:name="_Toc355873080"/>
      <w:r w:rsidRPr="00217526">
        <w:t>Mô hình phát triển phần mềm</w:t>
      </w:r>
      <w:bookmarkEnd w:id="39"/>
      <w:bookmarkEnd w:id="40"/>
      <w:bookmarkEnd w:id="41"/>
      <w:bookmarkEnd w:id="42"/>
    </w:p>
    <w:p w14:paraId="11A22EDE" w14:textId="77777777" w:rsidR="00CC3902" w:rsidRPr="005274AF" w:rsidRDefault="00480411" w:rsidP="001645DA">
      <w:pPr>
        <w:ind w:firstLine="576"/>
        <w:rPr>
          <w:i/>
          <w:lang w:val="vi-VN" w:eastAsia="vi-VN"/>
        </w:rPr>
      </w:pPr>
      <w:r w:rsidRPr="005274AF">
        <w:rPr>
          <w:i/>
          <w:lang w:val="vi-VN" w:eastAsia="vi-VN"/>
        </w:rPr>
        <w:t>[</w:t>
      </w:r>
      <w:r w:rsidR="00CC3902" w:rsidRPr="005274AF">
        <w:rPr>
          <w:i/>
          <w:lang w:val="vi-VN" w:eastAsia="vi-VN"/>
        </w:rPr>
        <w:t>Xác định mô hình phát triển phần mềm (vòng đời) của dự án, mô tả cấu trúc tổ chức dự án, xác định ranh giới tổ chức và giao diện, và xác định trách nhiệm cá nhân hoặc các bên liên quan cho các yếu tố phát triển phần mềm khác nhau.</w:t>
      </w:r>
      <w:r w:rsidRPr="005274AF">
        <w:rPr>
          <w:i/>
          <w:lang w:val="vi-VN" w:eastAsia="vi-VN"/>
        </w:rPr>
        <w:t>]</w:t>
      </w:r>
    </w:p>
    <w:p w14:paraId="15ECBDB6" w14:textId="77777777" w:rsidR="0024352C" w:rsidRPr="005274AF" w:rsidRDefault="0024352C" w:rsidP="001645DA">
      <w:pPr>
        <w:ind w:firstLine="576"/>
        <w:rPr>
          <w:lang w:val="vi-VN" w:eastAsia="vi-VN"/>
        </w:rPr>
      </w:pPr>
      <w:r w:rsidRPr="005274AF">
        <w:rPr>
          <w:lang w:val="vi-VN" w:eastAsia="vi-VN"/>
        </w:rPr>
        <w:t>Dự án này sử dụng mô hình Prototype. Các giai đoạn thực hiện có thể được thực hiện song song để rút ngắn thời gian phát triển dự án.</w:t>
      </w:r>
    </w:p>
    <w:p w14:paraId="3636B866" w14:textId="77777777" w:rsidR="0024352C" w:rsidRDefault="0024352C" w:rsidP="001645DA">
      <w:pPr>
        <w:ind w:firstLine="576"/>
        <w:jc w:val="center"/>
        <w:rPr>
          <w:lang w:eastAsia="vi-VN"/>
        </w:rPr>
      </w:pPr>
      <w:r>
        <w:rPr>
          <w:noProof/>
        </w:rPr>
        <w:drawing>
          <wp:inline distT="0" distB="0" distL="0" distR="0" wp14:anchorId="3D470F05" wp14:editId="6A18060F">
            <wp:extent cx="5740400" cy="2965450"/>
            <wp:effectExtent l="0" t="0" r="0" b="635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2965450"/>
                    </a:xfrm>
                    <a:prstGeom prst="rect">
                      <a:avLst/>
                    </a:prstGeom>
                    <a:noFill/>
                    <a:ln>
                      <a:noFill/>
                    </a:ln>
                  </pic:spPr>
                </pic:pic>
              </a:graphicData>
            </a:graphic>
          </wp:inline>
        </w:drawing>
      </w:r>
    </w:p>
    <w:p w14:paraId="6C4CED41" w14:textId="77777777" w:rsidR="0024352C" w:rsidRPr="00217526" w:rsidRDefault="0024352C" w:rsidP="001645DA">
      <w:pPr>
        <w:ind w:firstLine="576"/>
        <w:rPr>
          <w:i/>
          <w:lang w:eastAsia="vi-VN"/>
        </w:rPr>
      </w:pPr>
      <w:r>
        <w:rPr>
          <w:lang w:eastAsia="vi-VN"/>
        </w:rPr>
        <w:t xml:space="preserve">Chi tiết xem trong file </w:t>
      </w:r>
      <w:r w:rsidR="00896EFB" w:rsidRPr="00896EFB">
        <w:rPr>
          <w:rFonts w:cs="Times New Roman"/>
          <w:b/>
        </w:rPr>
        <w:t>{TenDuAn}</w:t>
      </w:r>
      <w:r w:rsidR="00896EFB" w:rsidRPr="00896EFB">
        <w:rPr>
          <w:b/>
          <w:lang w:eastAsia="vi-VN"/>
        </w:rPr>
        <w:t>_DinhNghiaMoHinhPhatTrienPhanMem_A.B.docx</w:t>
      </w:r>
    </w:p>
    <w:p w14:paraId="5E36CC66" w14:textId="77777777" w:rsidR="001B7023" w:rsidRPr="00217526" w:rsidRDefault="001B7023" w:rsidP="001645DA">
      <w:pPr>
        <w:pStyle w:val="Heading2"/>
      </w:pPr>
      <w:bookmarkStart w:id="45" w:name="_Toc357686247"/>
      <w:bookmarkStart w:id="46" w:name="_Toc397524579"/>
      <w:bookmarkStart w:id="47" w:name="_Toc397524866"/>
      <w:bookmarkStart w:id="48" w:name="_Toc36920523"/>
      <w:bookmarkEnd w:id="43"/>
      <w:bookmarkEnd w:id="44"/>
      <w:r w:rsidRPr="00217526">
        <w:t>Cơ cấu tổ chức</w:t>
      </w:r>
      <w:bookmarkEnd w:id="45"/>
      <w:r w:rsidR="00F405B4" w:rsidRPr="00217526">
        <w:rPr>
          <w:lang w:val="en-US"/>
        </w:rPr>
        <w:t xml:space="preserve"> dự án</w:t>
      </w:r>
      <w:bookmarkEnd w:id="46"/>
      <w:bookmarkEnd w:id="47"/>
      <w:bookmarkEnd w:id="48"/>
    </w:p>
    <w:p w14:paraId="774C5392" w14:textId="77777777" w:rsidR="00161A1A" w:rsidRPr="000C7321" w:rsidRDefault="0038309F" w:rsidP="00C311DC">
      <w:pPr>
        <w:pStyle w:val="Heading3"/>
      </w:pPr>
      <w:bookmarkStart w:id="49" w:name="_Toc357686248"/>
      <w:bookmarkStart w:id="50" w:name="_Toc397524580"/>
      <w:bookmarkStart w:id="51" w:name="_Toc397524867"/>
      <w:bookmarkStart w:id="52" w:name="_Toc36920524"/>
      <w:r w:rsidRPr="000C7321">
        <w:t>Tổ chức dự án</w:t>
      </w:r>
      <w:bookmarkEnd w:id="49"/>
      <w:bookmarkEnd w:id="50"/>
      <w:bookmarkEnd w:id="51"/>
      <w:bookmarkEnd w:id="52"/>
    </w:p>
    <w:p w14:paraId="462F052B" w14:textId="77777777" w:rsidR="00896EFB" w:rsidRPr="000C7321" w:rsidRDefault="00896EFB" w:rsidP="00896EFB">
      <w:pPr>
        <w:rPr>
          <w:lang w:eastAsia="vi-VN"/>
        </w:rPr>
      </w:pPr>
      <w:r w:rsidRPr="000C7321">
        <w:rPr>
          <w:highlight w:val="yellow"/>
          <w:lang w:eastAsia="vi-VN"/>
        </w:rPr>
        <w:t>Minh họa bên dưới</w:t>
      </w:r>
    </w:p>
    <w:p w14:paraId="14E629A7" w14:textId="77777777" w:rsidR="00943675" w:rsidRPr="000C7321" w:rsidRDefault="000C7321" w:rsidP="001645DA">
      <w:pPr>
        <w:jc w:val="center"/>
        <w:rPr>
          <w:lang w:eastAsia="vi-VN"/>
        </w:rPr>
      </w:pPr>
      <w:r w:rsidRPr="000C7321">
        <w:rPr>
          <w:lang w:eastAsia="vi-VN"/>
        </w:rPr>
        <w:object w:dxaOrig="6780" w:dyaOrig="2115" w14:anchorId="36AD6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8pt;height:150pt" o:ole="">
            <v:imagedata r:id="rId10" o:title=""/>
          </v:shape>
          <o:OLEObject Type="Embed" ProgID="Visio.Drawing.11" ShapeID="_x0000_i1025" DrawAspect="Content" ObjectID="_1647537285" r:id="rId11"/>
        </w:object>
      </w:r>
    </w:p>
    <w:p w14:paraId="5CD895C7" w14:textId="77777777" w:rsidR="00943675" w:rsidRPr="000C7321" w:rsidRDefault="0038309F" w:rsidP="001645DA">
      <w:pPr>
        <w:pStyle w:val="Heading3"/>
        <w:rPr>
          <w:lang w:val="en-US"/>
        </w:rPr>
      </w:pPr>
      <w:bookmarkStart w:id="53" w:name="_Toc357686249"/>
      <w:bookmarkStart w:id="54" w:name="_Toc397524581"/>
      <w:bookmarkStart w:id="55" w:name="_Toc397524868"/>
      <w:bookmarkStart w:id="56" w:name="_Toc36920525"/>
      <w:r w:rsidRPr="000C7321">
        <w:lastRenderedPageBreak/>
        <w:t>Vai trò và trách nhiệm</w:t>
      </w:r>
      <w:bookmarkEnd w:id="53"/>
      <w:bookmarkEnd w:id="54"/>
      <w:bookmarkEnd w:id="55"/>
      <w:bookmarkEnd w:id="56"/>
    </w:p>
    <w:tbl>
      <w:tblPr>
        <w:tblStyle w:val="DTSC"/>
        <w:tblW w:w="0" w:type="auto"/>
        <w:tblLook w:val="04A0" w:firstRow="1" w:lastRow="0" w:firstColumn="1" w:lastColumn="0" w:noHBand="0" w:noVBand="1"/>
      </w:tblPr>
      <w:tblGrid>
        <w:gridCol w:w="878"/>
        <w:gridCol w:w="2971"/>
        <w:gridCol w:w="2835"/>
        <w:gridCol w:w="3053"/>
      </w:tblGrid>
      <w:tr w:rsidR="00B17EF7" w:rsidRPr="00C10573" w14:paraId="1CFDCAF5" w14:textId="77777777" w:rsidTr="005F5CEF">
        <w:trPr>
          <w:cnfStyle w:val="100000000000" w:firstRow="1" w:lastRow="0" w:firstColumn="0" w:lastColumn="0" w:oddVBand="0" w:evenVBand="0" w:oddHBand="0" w:evenHBand="0" w:firstRowFirstColumn="0" w:firstRowLastColumn="0" w:lastRowFirstColumn="0" w:lastRowLastColumn="0"/>
        </w:trPr>
        <w:tc>
          <w:tcPr>
            <w:tcW w:w="878" w:type="dxa"/>
          </w:tcPr>
          <w:p w14:paraId="7BF6D047" w14:textId="77777777" w:rsidR="00B17EF7" w:rsidRPr="00C10573" w:rsidRDefault="00896EFB" w:rsidP="001645DA">
            <w:pPr>
              <w:rPr>
                <w:lang w:eastAsia="vi-VN"/>
              </w:rPr>
            </w:pPr>
            <w:r>
              <w:rPr>
                <w:lang w:eastAsia="vi-VN"/>
              </w:rPr>
              <w:t>STT</w:t>
            </w:r>
          </w:p>
        </w:tc>
        <w:tc>
          <w:tcPr>
            <w:tcW w:w="2971" w:type="dxa"/>
          </w:tcPr>
          <w:p w14:paraId="46A11D97" w14:textId="77777777" w:rsidR="00B17EF7" w:rsidRPr="00C10573" w:rsidRDefault="00B17EF7" w:rsidP="001645DA">
            <w:pPr>
              <w:rPr>
                <w:lang w:eastAsia="vi-VN"/>
              </w:rPr>
            </w:pPr>
            <w:r>
              <w:rPr>
                <w:lang w:eastAsia="vi-VN"/>
              </w:rPr>
              <w:t>Họ Tên</w:t>
            </w:r>
          </w:p>
        </w:tc>
        <w:tc>
          <w:tcPr>
            <w:tcW w:w="2835" w:type="dxa"/>
          </w:tcPr>
          <w:p w14:paraId="2DF915FA" w14:textId="77777777" w:rsidR="00B17EF7" w:rsidRPr="00C10573" w:rsidRDefault="00B17EF7" w:rsidP="001645DA">
            <w:pPr>
              <w:rPr>
                <w:lang w:eastAsia="vi-VN"/>
              </w:rPr>
            </w:pPr>
            <w:r>
              <w:rPr>
                <w:lang w:eastAsia="vi-VN"/>
              </w:rPr>
              <w:t xml:space="preserve">Vai trò </w:t>
            </w:r>
          </w:p>
        </w:tc>
        <w:tc>
          <w:tcPr>
            <w:tcW w:w="3053" w:type="dxa"/>
          </w:tcPr>
          <w:p w14:paraId="47CCF5C8" w14:textId="77777777" w:rsidR="00B17EF7" w:rsidRPr="00C10573" w:rsidRDefault="00B17EF7" w:rsidP="001645DA">
            <w:pPr>
              <w:rPr>
                <w:lang w:eastAsia="vi-VN"/>
              </w:rPr>
            </w:pPr>
            <w:r>
              <w:rPr>
                <w:lang w:eastAsia="vi-VN"/>
              </w:rPr>
              <w:t>Trách nhiệm chính</w:t>
            </w:r>
          </w:p>
        </w:tc>
      </w:tr>
      <w:tr w:rsidR="00B17EF7" w:rsidRPr="00795B27" w14:paraId="5D723A3F" w14:textId="77777777" w:rsidTr="005F5CEF">
        <w:tc>
          <w:tcPr>
            <w:tcW w:w="878" w:type="dxa"/>
          </w:tcPr>
          <w:p w14:paraId="4F5FCF8D" w14:textId="77777777" w:rsidR="00B17EF7" w:rsidRPr="00C10573" w:rsidRDefault="00B17EF7" w:rsidP="001645DA">
            <w:pPr>
              <w:rPr>
                <w:lang w:eastAsia="vi-VN"/>
              </w:rPr>
            </w:pPr>
          </w:p>
        </w:tc>
        <w:tc>
          <w:tcPr>
            <w:tcW w:w="2971" w:type="dxa"/>
          </w:tcPr>
          <w:p w14:paraId="29AA370E" w14:textId="77777777" w:rsidR="00B17EF7" w:rsidRPr="00C10573" w:rsidRDefault="00B17EF7" w:rsidP="001645DA">
            <w:pPr>
              <w:rPr>
                <w:lang w:eastAsia="vi-VN"/>
              </w:rPr>
            </w:pPr>
          </w:p>
        </w:tc>
        <w:tc>
          <w:tcPr>
            <w:tcW w:w="2835" w:type="dxa"/>
          </w:tcPr>
          <w:p w14:paraId="020EDDF8" w14:textId="77777777" w:rsidR="00B17EF7" w:rsidRPr="00C10573" w:rsidRDefault="00B17EF7" w:rsidP="001645DA">
            <w:pPr>
              <w:rPr>
                <w:lang w:eastAsia="vi-VN"/>
              </w:rPr>
            </w:pPr>
          </w:p>
        </w:tc>
        <w:tc>
          <w:tcPr>
            <w:tcW w:w="3053" w:type="dxa"/>
          </w:tcPr>
          <w:p w14:paraId="0F662A52" w14:textId="77777777" w:rsidR="00B17EF7" w:rsidRPr="00795B27" w:rsidRDefault="00B17EF7" w:rsidP="001645DA">
            <w:pPr>
              <w:rPr>
                <w:lang w:eastAsia="vi-VN"/>
              </w:rPr>
            </w:pPr>
          </w:p>
        </w:tc>
      </w:tr>
    </w:tbl>
    <w:p w14:paraId="0231650C" w14:textId="77777777" w:rsidR="00B17EF7" w:rsidRPr="00217526" w:rsidRDefault="00B17EF7" w:rsidP="001645DA">
      <w:pPr>
        <w:ind w:firstLine="720"/>
        <w:rPr>
          <w:lang w:eastAsia="vi-VN"/>
        </w:rPr>
      </w:pPr>
    </w:p>
    <w:p w14:paraId="3BFE2EE3" w14:textId="77777777" w:rsidR="007C6A51" w:rsidRPr="00217526" w:rsidRDefault="001346D6" w:rsidP="001645DA">
      <w:pPr>
        <w:pStyle w:val="Heading1"/>
        <w:spacing w:line="360" w:lineRule="auto"/>
      </w:pPr>
      <w:bookmarkStart w:id="57" w:name="_Toc351313957"/>
      <w:bookmarkStart w:id="58" w:name="_Toc355873087"/>
      <w:bookmarkStart w:id="59" w:name="_Toc357686251"/>
      <w:bookmarkStart w:id="60" w:name="_Toc397524582"/>
      <w:bookmarkStart w:id="61" w:name="_Toc397524869"/>
      <w:bookmarkStart w:id="62" w:name="_Toc36920526"/>
      <w:r w:rsidRPr="00217526">
        <w:rPr>
          <w:lang w:val="en-US"/>
        </w:rPr>
        <w:t>Q</w:t>
      </w:r>
      <w:bookmarkEnd w:id="57"/>
      <w:bookmarkEnd w:id="58"/>
      <w:r w:rsidRPr="00217526">
        <w:rPr>
          <w:lang w:val="en-US"/>
        </w:rPr>
        <w:t>uản lý dự án</w:t>
      </w:r>
      <w:bookmarkEnd w:id="59"/>
      <w:bookmarkEnd w:id="60"/>
      <w:bookmarkEnd w:id="61"/>
      <w:bookmarkEnd w:id="62"/>
    </w:p>
    <w:p w14:paraId="215996C8" w14:textId="77777777" w:rsidR="009D537B" w:rsidRPr="00217526" w:rsidRDefault="009D537B" w:rsidP="001645DA">
      <w:pPr>
        <w:pStyle w:val="Heading2"/>
      </w:pPr>
      <w:bookmarkStart w:id="63" w:name="_Toc351313963"/>
      <w:bookmarkStart w:id="64" w:name="_Toc355873092"/>
      <w:bookmarkStart w:id="65" w:name="_Toc357686256"/>
      <w:bookmarkStart w:id="66" w:name="_Toc397524591"/>
      <w:bookmarkStart w:id="67" w:name="_Toc397524878"/>
      <w:bookmarkStart w:id="68" w:name="_Toc36920527"/>
      <w:r w:rsidRPr="00217526">
        <w:t>Kế hoạch thực hiện dự án</w:t>
      </w:r>
      <w:bookmarkEnd w:id="63"/>
      <w:bookmarkEnd w:id="64"/>
      <w:bookmarkEnd w:id="65"/>
      <w:bookmarkEnd w:id="66"/>
      <w:bookmarkEnd w:id="67"/>
      <w:bookmarkEnd w:id="68"/>
    </w:p>
    <w:p w14:paraId="04FA38BF" w14:textId="77777777" w:rsidR="009D537B" w:rsidRDefault="009D537B" w:rsidP="001645DA">
      <w:pPr>
        <w:pStyle w:val="Heading3"/>
      </w:pPr>
      <w:bookmarkStart w:id="69" w:name="_Toc351313964"/>
      <w:bookmarkStart w:id="70" w:name="_Toc355873093"/>
      <w:bookmarkStart w:id="71" w:name="_Toc357686257"/>
      <w:bookmarkStart w:id="72" w:name="_Toc397524592"/>
      <w:bookmarkStart w:id="73" w:name="_Toc397524879"/>
      <w:bookmarkStart w:id="74" w:name="_Toc36920528"/>
      <w:r w:rsidRPr="00217526">
        <w:t xml:space="preserve">Phân rã </w:t>
      </w:r>
      <w:r w:rsidR="007205E8" w:rsidRPr="005274AF">
        <w:t xml:space="preserve">công việc </w:t>
      </w:r>
      <w:r w:rsidRPr="00217526">
        <w:t>(WBS)</w:t>
      </w:r>
      <w:bookmarkEnd w:id="69"/>
      <w:bookmarkEnd w:id="70"/>
      <w:bookmarkEnd w:id="71"/>
      <w:bookmarkEnd w:id="72"/>
      <w:bookmarkEnd w:id="73"/>
      <w:bookmarkEnd w:id="74"/>
    </w:p>
    <w:p w14:paraId="0E5FB2CF" w14:textId="77777777" w:rsidR="00687471" w:rsidRPr="005274AF" w:rsidRDefault="00687471" w:rsidP="00687471">
      <w:pPr>
        <w:rPr>
          <w:lang w:val="vi-VN" w:eastAsia="vi-VN"/>
        </w:rPr>
      </w:pPr>
      <w:r w:rsidRPr="005274AF">
        <w:rPr>
          <w:highlight w:val="yellow"/>
          <w:lang w:val="vi-VN" w:eastAsia="vi-VN"/>
        </w:rPr>
        <w:t>Phân tích nghiệp vụ đề tài(tối thiểu 3 cấp)</w:t>
      </w:r>
    </w:p>
    <w:p w14:paraId="085B6441" w14:textId="77777777" w:rsidR="008A74CA" w:rsidRPr="005274AF" w:rsidRDefault="008A74CA" w:rsidP="00687471">
      <w:pPr>
        <w:rPr>
          <w:lang w:val="vi-VN" w:eastAsia="vi-VN"/>
        </w:rPr>
      </w:pPr>
      <w:r w:rsidRPr="005274AF">
        <w:rPr>
          <w:lang w:val="vi-VN" w:eastAsia="vi-VN"/>
        </w:rPr>
        <w:t>(</w:t>
      </w:r>
      <w:r w:rsidRPr="005274AF">
        <w:rPr>
          <w:rFonts w:ascii="Tahoma" w:hAnsi="Tahoma"/>
          <w:sz w:val="26"/>
          <w:szCs w:val="26"/>
          <w:lang w:val="vi-VN"/>
        </w:rPr>
        <w:t>Xây dựng WBS dạng phân cấp ở mức chi tiết (từ 3 cấ</w:t>
      </w:r>
      <w:r w:rsidR="00591261" w:rsidRPr="005274AF">
        <w:rPr>
          <w:rFonts w:ascii="Tahoma" w:hAnsi="Tahoma"/>
          <w:sz w:val="26"/>
          <w:szCs w:val="26"/>
          <w:lang w:val="vi-VN"/>
        </w:rPr>
        <w:t xml:space="preserve">p trở lên): </w:t>
      </w:r>
      <w:r w:rsidRPr="005274AF">
        <w:rPr>
          <w:rFonts w:ascii="Tahoma" w:hAnsi="Tahoma"/>
          <w:sz w:val="26"/>
          <w:szCs w:val="26"/>
          <w:lang w:val="vi-VN"/>
        </w:rPr>
        <w:t xml:space="preserve">liệt kê các </w:t>
      </w:r>
      <w:r w:rsidR="00591261" w:rsidRPr="005274AF">
        <w:rPr>
          <w:rFonts w:ascii="Tahoma" w:hAnsi="Tahoma"/>
          <w:sz w:val="26"/>
          <w:szCs w:val="26"/>
          <w:lang w:val="vi-VN"/>
        </w:rPr>
        <w:t>công việc, ước lượng thời gian thực hiện</w:t>
      </w:r>
      <w:r w:rsidRPr="005274AF">
        <w:rPr>
          <w:rFonts w:ascii="Tahoma" w:hAnsi="Tahoma"/>
          <w:sz w:val="26"/>
          <w:szCs w:val="26"/>
          <w:lang w:val="vi-VN"/>
        </w:rPr>
        <w:t>.)</w:t>
      </w:r>
    </w:p>
    <w:p w14:paraId="3521B5CE" w14:textId="77777777" w:rsidR="009D537B" w:rsidRPr="00217526" w:rsidRDefault="00FF0BA8" w:rsidP="001645DA">
      <w:pPr>
        <w:pStyle w:val="Heading3"/>
      </w:pPr>
      <w:bookmarkStart w:id="75" w:name="_Toc351313965"/>
      <w:bookmarkStart w:id="76" w:name="_Toc355873094"/>
      <w:bookmarkStart w:id="77" w:name="_Toc357686258"/>
      <w:bookmarkStart w:id="78" w:name="_Toc397524593"/>
      <w:bookmarkStart w:id="79" w:name="_Toc397524880"/>
      <w:bookmarkStart w:id="80" w:name="_Toc36920529"/>
      <w:r w:rsidRPr="00217526">
        <w:rPr>
          <w:lang w:val="en-US"/>
        </w:rPr>
        <w:t xml:space="preserve">Lập </w:t>
      </w:r>
      <w:r w:rsidR="009D537B" w:rsidRPr="00217526">
        <w:t xml:space="preserve">lịch </w:t>
      </w:r>
      <w:bookmarkEnd w:id="75"/>
      <w:bookmarkEnd w:id="76"/>
      <w:r w:rsidRPr="00217526">
        <w:rPr>
          <w:lang w:val="en-US"/>
        </w:rPr>
        <w:t>làm việc</w:t>
      </w:r>
      <w:bookmarkEnd w:id="77"/>
      <w:bookmarkEnd w:id="78"/>
      <w:bookmarkEnd w:id="79"/>
      <w:bookmarkEnd w:id="80"/>
    </w:p>
    <w:p w14:paraId="69486F68" w14:textId="77777777" w:rsidR="00984300" w:rsidRPr="005274AF" w:rsidRDefault="00480411" w:rsidP="001645DA">
      <w:pPr>
        <w:pStyle w:val="Bullet4"/>
        <w:numPr>
          <w:ilvl w:val="0"/>
          <w:numId w:val="30"/>
        </w:numPr>
        <w:spacing w:after="0" w:line="360" w:lineRule="auto"/>
        <w:rPr>
          <w:rFonts w:ascii="Verdana" w:hAnsi="Verdana" w:cs="Tahoma"/>
          <w:i/>
          <w:sz w:val="20"/>
          <w:lang w:val="vi-VN"/>
        </w:rPr>
      </w:pPr>
      <w:r w:rsidRPr="005274AF">
        <w:rPr>
          <w:rFonts w:ascii="Verdana" w:hAnsi="Verdana" w:cs="Tahoma"/>
          <w:i/>
          <w:sz w:val="20"/>
          <w:lang w:val="vi-VN"/>
        </w:rPr>
        <w:t>[</w:t>
      </w:r>
      <w:r w:rsidR="00984300" w:rsidRPr="005274AF">
        <w:rPr>
          <w:rFonts w:ascii="Verdana" w:hAnsi="Verdana" w:cs="Tahoma"/>
          <w:i/>
          <w:sz w:val="20"/>
          <w:lang w:val="vi-VN"/>
        </w:rPr>
        <w:t xml:space="preserve">Xác định </w:t>
      </w:r>
      <w:r w:rsidR="00175BB6" w:rsidRPr="005274AF">
        <w:rPr>
          <w:rFonts w:ascii="Verdana" w:hAnsi="Verdana" w:cs="Tahoma"/>
          <w:i/>
          <w:sz w:val="20"/>
          <w:lang w:val="vi-VN"/>
        </w:rPr>
        <w:t xml:space="preserve">công việc và </w:t>
      </w:r>
      <w:r w:rsidR="00984300" w:rsidRPr="005274AF">
        <w:rPr>
          <w:rFonts w:ascii="Verdana" w:hAnsi="Verdana" w:cs="Tahoma"/>
          <w:i/>
          <w:sz w:val="20"/>
          <w:lang w:val="vi-VN"/>
        </w:rPr>
        <w:t>các mối quan hệ</w:t>
      </w:r>
      <w:r w:rsidR="00175BB6" w:rsidRPr="005274AF">
        <w:rPr>
          <w:rFonts w:ascii="Verdana" w:hAnsi="Verdana" w:cs="Tahoma"/>
          <w:i/>
          <w:sz w:val="20"/>
          <w:lang w:val="vi-VN"/>
        </w:rPr>
        <w:t>, xác định khả năng làm song song giữa các công việc</w:t>
      </w:r>
      <w:r w:rsidR="00984300" w:rsidRPr="005274AF">
        <w:rPr>
          <w:rFonts w:ascii="Verdana" w:hAnsi="Verdana" w:cs="Tahoma"/>
          <w:i/>
          <w:sz w:val="20"/>
          <w:lang w:val="vi-VN"/>
        </w:rPr>
        <w:t>.</w:t>
      </w:r>
    </w:p>
    <w:p w14:paraId="1AE6E53D" w14:textId="77777777" w:rsidR="00984300" w:rsidRPr="005274AF" w:rsidRDefault="00984300" w:rsidP="001645DA">
      <w:pPr>
        <w:pStyle w:val="Bullet4"/>
        <w:numPr>
          <w:ilvl w:val="0"/>
          <w:numId w:val="30"/>
        </w:numPr>
        <w:spacing w:after="0" w:line="360" w:lineRule="auto"/>
        <w:rPr>
          <w:rFonts w:ascii="Verdana" w:hAnsi="Verdana" w:cs="Tahoma"/>
          <w:i/>
          <w:sz w:val="20"/>
          <w:lang w:val="vi-VN"/>
        </w:rPr>
      </w:pPr>
      <w:r w:rsidRPr="005274AF">
        <w:rPr>
          <w:rFonts w:ascii="Verdana" w:hAnsi="Verdana" w:cs="Tahoma"/>
          <w:i/>
          <w:sz w:val="20"/>
          <w:lang w:val="vi-VN"/>
        </w:rPr>
        <w:t xml:space="preserve">Xác định </w:t>
      </w:r>
      <w:r w:rsidR="00B63C55" w:rsidRPr="005274AF">
        <w:rPr>
          <w:rFonts w:ascii="Verdana" w:hAnsi="Verdana" w:cs="Tahoma"/>
          <w:i/>
          <w:sz w:val="20"/>
          <w:lang w:val="vi-VN"/>
        </w:rPr>
        <w:t>cột mốc quan trọng trong lịch làm việc</w:t>
      </w:r>
      <w:r w:rsidRPr="005274AF">
        <w:rPr>
          <w:rFonts w:ascii="Verdana" w:hAnsi="Verdana" w:cs="Tahoma"/>
          <w:i/>
          <w:sz w:val="20"/>
          <w:lang w:val="vi-VN"/>
        </w:rPr>
        <w:t>.</w:t>
      </w:r>
    </w:p>
    <w:p w14:paraId="26F523B0" w14:textId="77777777" w:rsidR="00984300" w:rsidRPr="005274AF" w:rsidRDefault="00B63C55" w:rsidP="001645DA">
      <w:pPr>
        <w:pStyle w:val="Bullet4"/>
        <w:numPr>
          <w:ilvl w:val="0"/>
          <w:numId w:val="30"/>
        </w:numPr>
        <w:spacing w:after="0" w:line="360" w:lineRule="auto"/>
        <w:rPr>
          <w:rFonts w:ascii="Verdana" w:hAnsi="Verdana" w:cs="Tahoma"/>
          <w:i/>
          <w:sz w:val="20"/>
          <w:lang w:val="vi-VN"/>
        </w:rPr>
      </w:pPr>
      <w:r w:rsidRPr="005274AF">
        <w:rPr>
          <w:rFonts w:ascii="Verdana" w:hAnsi="Verdana" w:cs="Tahoma"/>
          <w:i/>
          <w:sz w:val="20"/>
          <w:lang w:val="vi-VN"/>
        </w:rPr>
        <w:t>Xác định các yếu tố bên ngoài ảnh hướng đến lịch làm việc</w:t>
      </w:r>
      <w:r w:rsidR="00984300" w:rsidRPr="005274AF">
        <w:rPr>
          <w:rFonts w:ascii="Verdana" w:hAnsi="Verdana" w:cs="Tahoma"/>
          <w:i/>
          <w:sz w:val="20"/>
          <w:lang w:val="vi-VN"/>
        </w:rPr>
        <w:t>.</w:t>
      </w:r>
    </w:p>
    <w:p w14:paraId="2566D834" w14:textId="77777777" w:rsidR="00984300" w:rsidRPr="005274AF" w:rsidRDefault="00984300" w:rsidP="001645DA">
      <w:pPr>
        <w:pStyle w:val="Bullet4"/>
        <w:numPr>
          <w:ilvl w:val="0"/>
          <w:numId w:val="30"/>
        </w:numPr>
        <w:spacing w:after="0" w:line="360" w:lineRule="auto"/>
        <w:rPr>
          <w:rFonts w:ascii="Verdana" w:hAnsi="Verdana" w:cs="Tahoma"/>
          <w:i/>
          <w:sz w:val="20"/>
          <w:lang w:val="vi-VN"/>
        </w:rPr>
      </w:pPr>
      <w:r w:rsidRPr="005274AF">
        <w:rPr>
          <w:rFonts w:ascii="Verdana" w:hAnsi="Verdana" w:cs="Tahoma"/>
          <w:i/>
          <w:sz w:val="20"/>
          <w:lang w:val="vi-VN"/>
        </w:rPr>
        <w:t>Xác định mốc thời gian phù hợp để đánh giá phạm vi và chất lượng sản phẩm công việc dự án và tình trạng tích dự án.</w:t>
      </w:r>
    </w:p>
    <w:p w14:paraId="7580FE61" w14:textId="77777777" w:rsidR="00984300" w:rsidRDefault="00830C30" w:rsidP="001645DA">
      <w:pPr>
        <w:pStyle w:val="Bullet4"/>
        <w:numPr>
          <w:ilvl w:val="0"/>
          <w:numId w:val="30"/>
        </w:numPr>
        <w:spacing w:after="0" w:line="360" w:lineRule="auto"/>
        <w:rPr>
          <w:rFonts w:ascii="Verdana" w:hAnsi="Verdana" w:cs="Tahoma"/>
          <w:i/>
          <w:sz w:val="20"/>
        </w:rPr>
      </w:pPr>
      <w:r>
        <w:rPr>
          <w:rFonts w:ascii="Verdana" w:hAnsi="Verdana" w:cs="Tahoma"/>
          <w:i/>
          <w:sz w:val="20"/>
        </w:rPr>
        <w:t>Lập</w:t>
      </w:r>
      <w:r w:rsidR="00582CC4" w:rsidRPr="00217526">
        <w:rPr>
          <w:rFonts w:ascii="Verdana" w:hAnsi="Verdana" w:cs="Tahoma"/>
          <w:i/>
          <w:sz w:val="20"/>
        </w:rPr>
        <w:t xml:space="preserve"> sơ đồ Gantt.</w:t>
      </w:r>
      <w:r w:rsidR="00480411">
        <w:rPr>
          <w:rFonts w:ascii="Verdana" w:hAnsi="Verdana" w:cs="Tahoma"/>
          <w:i/>
          <w:sz w:val="20"/>
        </w:rPr>
        <w:t>]</w:t>
      </w:r>
    </w:p>
    <w:p w14:paraId="70ABD7FB" w14:textId="77777777" w:rsidR="00591261" w:rsidRPr="00C212F1" w:rsidRDefault="00C212F1" w:rsidP="00591261">
      <w:pPr>
        <w:pStyle w:val="Bullet4"/>
        <w:numPr>
          <w:ilvl w:val="0"/>
          <w:numId w:val="0"/>
        </w:numPr>
        <w:spacing w:after="0" w:line="360" w:lineRule="auto"/>
        <w:rPr>
          <w:rFonts w:ascii="Tahoma" w:hAnsi="Tahoma" w:cs="Tahoma"/>
          <w:sz w:val="26"/>
          <w:szCs w:val="26"/>
        </w:rPr>
      </w:pPr>
      <w:r w:rsidRPr="00C212F1">
        <w:rPr>
          <w:rFonts w:ascii="Tahoma" w:hAnsi="Tahoma" w:cs="Tahoma"/>
          <w:sz w:val="26"/>
          <w:szCs w:val="26"/>
        </w:rPr>
        <w:t>(Sắp xếp thứ tự)</w:t>
      </w:r>
    </w:p>
    <w:p w14:paraId="0B89A50F" w14:textId="77777777" w:rsidR="00790A32" w:rsidRDefault="00790A32" w:rsidP="001645DA">
      <w:pPr>
        <w:pStyle w:val="Heading3"/>
        <w:rPr>
          <w:lang w:val="en-US"/>
        </w:rPr>
      </w:pPr>
      <w:bookmarkStart w:id="81" w:name="_Toc389473411"/>
      <w:bookmarkStart w:id="82" w:name="_Toc397524594"/>
      <w:bookmarkStart w:id="83" w:name="_Toc397524881"/>
      <w:bookmarkStart w:id="84" w:name="_Toc36920530"/>
      <w:bookmarkStart w:id="85" w:name="_Toc351313966"/>
      <w:bookmarkStart w:id="86" w:name="_Toc355873095"/>
      <w:bookmarkStart w:id="87" w:name="_Toc357686260"/>
      <w:r>
        <w:t xml:space="preserve">Các cột mốc (milestone) và các </w:t>
      </w:r>
      <w:r>
        <w:rPr>
          <w:lang w:val="en-US"/>
        </w:rPr>
        <w:t>work product</w:t>
      </w:r>
      <w:r>
        <w:t xml:space="preserve"> </w:t>
      </w:r>
      <w:r>
        <w:rPr>
          <w:lang w:val="en-US"/>
        </w:rPr>
        <w:t>chính</w:t>
      </w:r>
      <w:bookmarkEnd w:id="81"/>
      <w:bookmarkEnd w:id="82"/>
      <w:bookmarkEnd w:id="83"/>
      <w:bookmarkEnd w:id="84"/>
    </w:p>
    <w:p w14:paraId="3A8DE114" w14:textId="77777777" w:rsidR="00790A32" w:rsidRPr="00744CA3" w:rsidRDefault="00744CA3" w:rsidP="001645DA">
      <w:pPr>
        <w:rPr>
          <w:lang w:eastAsia="vi-VN"/>
        </w:rPr>
      </w:pPr>
      <w:r w:rsidRPr="00744CA3">
        <w:rPr>
          <w:highlight w:val="yellow"/>
          <w:lang w:eastAsia="vi-VN"/>
        </w:rPr>
        <w:t>Minh họa bên dưới</w:t>
      </w:r>
    </w:p>
    <w:tbl>
      <w:tblPr>
        <w:tblStyle w:val="DTSC"/>
        <w:tblW w:w="0" w:type="auto"/>
        <w:tblLook w:val="04A0" w:firstRow="1" w:lastRow="0" w:firstColumn="1" w:lastColumn="0" w:noHBand="0" w:noVBand="1"/>
      </w:tblPr>
      <w:tblGrid>
        <w:gridCol w:w="3539"/>
        <w:gridCol w:w="4253"/>
        <w:gridCol w:w="1945"/>
      </w:tblGrid>
      <w:tr w:rsidR="00790A32" w14:paraId="3522A609" w14:textId="77777777" w:rsidTr="005F5CEF">
        <w:trPr>
          <w:cnfStyle w:val="100000000000" w:firstRow="1" w:lastRow="0" w:firstColumn="0" w:lastColumn="0" w:oddVBand="0" w:evenVBand="0" w:oddHBand="0" w:evenHBand="0" w:firstRowFirstColumn="0" w:firstRowLastColumn="0" w:lastRowFirstColumn="0" w:lastRowLastColumn="0"/>
        </w:trPr>
        <w:tc>
          <w:tcPr>
            <w:tcW w:w="3539" w:type="dxa"/>
          </w:tcPr>
          <w:p w14:paraId="700091AE" w14:textId="77777777" w:rsidR="00790A32" w:rsidRDefault="00790A32" w:rsidP="001645DA">
            <w:pPr>
              <w:rPr>
                <w:lang w:eastAsia="vi-VN"/>
              </w:rPr>
            </w:pPr>
            <w:r>
              <w:rPr>
                <w:lang w:eastAsia="vi-VN"/>
              </w:rPr>
              <w:t xml:space="preserve">Giai đoạn </w:t>
            </w:r>
          </w:p>
        </w:tc>
        <w:tc>
          <w:tcPr>
            <w:tcW w:w="4253" w:type="dxa"/>
          </w:tcPr>
          <w:p w14:paraId="60E1C31C" w14:textId="77777777" w:rsidR="00790A32" w:rsidRDefault="00790A32" w:rsidP="001645DA">
            <w:pPr>
              <w:rPr>
                <w:lang w:eastAsia="vi-VN"/>
              </w:rPr>
            </w:pPr>
            <w:r>
              <w:rPr>
                <w:lang w:eastAsia="vi-VN"/>
              </w:rPr>
              <w:t xml:space="preserve">Tài liệu </w:t>
            </w:r>
          </w:p>
        </w:tc>
        <w:tc>
          <w:tcPr>
            <w:tcW w:w="1945" w:type="dxa"/>
          </w:tcPr>
          <w:p w14:paraId="5006EF99" w14:textId="77777777" w:rsidR="00790A32" w:rsidRDefault="00790A32" w:rsidP="001645DA">
            <w:pPr>
              <w:rPr>
                <w:lang w:eastAsia="vi-VN"/>
              </w:rPr>
            </w:pPr>
            <w:r>
              <w:rPr>
                <w:lang w:eastAsia="vi-VN"/>
              </w:rPr>
              <w:t>Ghi chú</w:t>
            </w:r>
          </w:p>
        </w:tc>
      </w:tr>
      <w:tr w:rsidR="00790A32" w14:paraId="2F1EBD7D" w14:textId="77777777" w:rsidTr="005F5CEF">
        <w:tc>
          <w:tcPr>
            <w:tcW w:w="3539" w:type="dxa"/>
            <w:vAlign w:val="bottom"/>
          </w:tcPr>
          <w:p w14:paraId="0D487EDD" w14:textId="77777777" w:rsidR="00790A32" w:rsidRDefault="00790A32" w:rsidP="001645DA">
            <w:pPr>
              <w:rPr>
                <w:lang w:eastAsia="vi-VN"/>
              </w:rPr>
            </w:pPr>
            <w:r w:rsidRPr="00020C6F">
              <w:rPr>
                <w:rFonts w:ascii="Arial" w:hAnsi="Arial" w:cs="Arial"/>
                <w:bCs/>
                <w:color w:val="000000"/>
                <w:sz w:val="22"/>
                <w:szCs w:val="22"/>
                <w:lang w:val="vi-VN" w:eastAsia="vi-VN"/>
              </w:rPr>
              <w:t>Giai đoạn 1: Lập kế hoạch dự án</w:t>
            </w:r>
          </w:p>
        </w:tc>
        <w:tc>
          <w:tcPr>
            <w:tcW w:w="4253" w:type="dxa"/>
          </w:tcPr>
          <w:p w14:paraId="3137A4BA" w14:textId="77777777" w:rsidR="00790A32" w:rsidRDefault="00790A32" w:rsidP="001645DA">
            <w:pPr>
              <w:rPr>
                <w:lang w:eastAsia="vi-VN"/>
              </w:rPr>
            </w:pPr>
            <w:r>
              <w:rPr>
                <w:lang w:eastAsia="vi-VN"/>
              </w:rPr>
              <w:t xml:space="preserve">- Tài liệu đề xuất </w:t>
            </w:r>
          </w:p>
          <w:p w14:paraId="3EB72F24" w14:textId="77777777" w:rsidR="00790A32" w:rsidRDefault="00790A32" w:rsidP="001645DA">
            <w:pPr>
              <w:rPr>
                <w:lang w:eastAsia="vi-VN"/>
              </w:rPr>
            </w:pPr>
            <w:r>
              <w:rPr>
                <w:lang w:eastAsia="vi-VN"/>
              </w:rPr>
              <w:t>- Ước lượng dự án</w:t>
            </w:r>
          </w:p>
        </w:tc>
        <w:tc>
          <w:tcPr>
            <w:tcW w:w="1945" w:type="dxa"/>
          </w:tcPr>
          <w:p w14:paraId="14983B11" w14:textId="77777777" w:rsidR="00790A32" w:rsidRDefault="00790A32" w:rsidP="001645DA">
            <w:pPr>
              <w:rPr>
                <w:lang w:eastAsia="vi-VN"/>
              </w:rPr>
            </w:pPr>
          </w:p>
        </w:tc>
      </w:tr>
      <w:tr w:rsidR="00790A32" w14:paraId="616CA919" w14:textId="77777777" w:rsidTr="005F5CEF">
        <w:tc>
          <w:tcPr>
            <w:tcW w:w="3539" w:type="dxa"/>
            <w:vAlign w:val="bottom"/>
          </w:tcPr>
          <w:p w14:paraId="495834BC" w14:textId="77777777" w:rsidR="00790A32" w:rsidRDefault="00790A32" w:rsidP="001645DA">
            <w:pPr>
              <w:rPr>
                <w:lang w:eastAsia="vi-VN"/>
              </w:rPr>
            </w:pPr>
            <w:r w:rsidRPr="00020C6F">
              <w:rPr>
                <w:rFonts w:ascii="Arial" w:hAnsi="Arial" w:cs="Arial"/>
                <w:bCs/>
                <w:color w:val="000000"/>
                <w:sz w:val="22"/>
                <w:szCs w:val="22"/>
                <w:lang w:val="vi-VN" w:eastAsia="vi-VN"/>
              </w:rPr>
              <w:t>Giai đoạn 2: Lấy yêu cầu khách hàng</w:t>
            </w:r>
          </w:p>
        </w:tc>
        <w:tc>
          <w:tcPr>
            <w:tcW w:w="4253" w:type="dxa"/>
          </w:tcPr>
          <w:p w14:paraId="57EBDF58" w14:textId="77777777" w:rsidR="00790A32" w:rsidRDefault="00790A32" w:rsidP="001645DA">
            <w:pPr>
              <w:rPr>
                <w:lang w:eastAsia="vi-VN"/>
              </w:rPr>
            </w:pPr>
          </w:p>
        </w:tc>
        <w:tc>
          <w:tcPr>
            <w:tcW w:w="1945" w:type="dxa"/>
          </w:tcPr>
          <w:p w14:paraId="0EE42503" w14:textId="77777777" w:rsidR="00790A32" w:rsidRDefault="00790A32" w:rsidP="001645DA">
            <w:pPr>
              <w:rPr>
                <w:lang w:eastAsia="vi-VN"/>
              </w:rPr>
            </w:pPr>
          </w:p>
        </w:tc>
      </w:tr>
      <w:tr w:rsidR="00790A32" w14:paraId="3C9C3F6C" w14:textId="77777777" w:rsidTr="005F5CEF">
        <w:tc>
          <w:tcPr>
            <w:tcW w:w="3539" w:type="dxa"/>
            <w:vAlign w:val="bottom"/>
          </w:tcPr>
          <w:p w14:paraId="20A00916" w14:textId="77777777" w:rsidR="00790A32" w:rsidRDefault="00790A32" w:rsidP="001645DA">
            <w:pPr>
              <w:rPr>
                <w:lang w:eastAsia="vi-VN"/>
              </w:rPr>
            </w:pPr>
            <w:r w:rsidRPr="00020C6F">
              <w:rPr>
                <w:rFonts w:ascii="Arial" w:hAnsi="Arial" w:cs="Arial"/>
                <w:bCs/>
                <w:color w:val="000000"/>
                <w:sz w:val="22"/>
                <w:szCs w:val="22"/>
                <w:lang w:val="vi-VN" w:eastAsia="vi-VN"/>
              </w:rPr>
              <w:t>Giai đoạn 3: Phân tích YCND</w:t>
            </w:r>
          </w:p>
        </w:tc>
        <w:tc>
          <w:tcPr>
            <w:tcW w:w="4253" w:type="dxa"/>
          </w:tcPr>
          <w:p w14:paraId="36896523" w14:textId="77777777" w:rsidR="00790A32" w:rsidRDefault="00790A32" w:rsidP="001645DA">
            <w:pPr>
              <w:rPr>
                <w:lang w:eastAsia="vi-VN"/>
              </w:rPr>
            </w:pPr>
            <w:r>
              <w:rPr>
                <w:lang w:eastAsia="vi-VN"/>
              </w:rPr>
              <w:t>- Tài liệu YCND</w:t>
            </w:r>
          </w:p>
        </w:tc>
        <w:tc>
          <w:tcPr>
            <w:tcW w:w="1945" w:type="dxa"/>
          </w:tcPr>
          <w:p w14:paraId="4FF9C8E1" w14:textId="77777777" w:rsidR="00790A32" w:rsidRDefault="00790A32" w:rsidP="001645DA">
            <w:pPr>
              <w:rPr>
                <w:lang w:eastAsia="vi-VN"/>
              </w:rPr>
            </w:pPr>
          </w:p>
        </w:tc>
      </w:tr>
      <w:tr w:rsidR="00790A32" w14:paraId="7A0655CB" w14:textId="77777777" w:rsidTr="005F5CEF">
        <w:tc>
          <w:tcPr>
            <w:tcW w:w="3539" w:type="dxa"/>
            <w:vAlign w:val="bottom"/>
          </w:tcPr>
          <w:p w14:paraId="5139EA59" w14:textId="77777777" w:rsidR="00790A32" w:rsidRDefault="00790A32" w:rsidP="001645DA">
            <w:pPr>
              <w:rPr>
                <w:lang w:eastAsia="vi-VN"/>
              </w:rPr>
            </w:pPr>
            <w:r w:rsidRPr="00020C6F">
              <w:rPr>
                <w:rFonts w:ascii="Arial" w:hAnsi="Arial" w:cs="Arial"/>
                <w:bCs/>
                <w:color w:val="000000"/>
                <w:sz w:val="22"/>
                <w:szCs w:val="22"/>
                <w:lang w:val="vi-VN" w:eastAsia="vi-VN"/>
              </w:rPr>
              <w:t>Giai đoạn 4: Thiết kế prototype &amp; viết tài liệu</w:t>
            </w:r>
          </w:p>
        </w:tc>
        <w:tc>
          <w:tcPr>
            <w:tcW w:w="4253" w:type="dxa"/>
          </w:tcPr>
          <w:p w14:paraId="35E0498D" w14:textId="77777777" w:rsidR="00790A32" w:rsidRDefault="00790A32" w:rsidP="001645DA">
            <w:pPr>
              <w:rPr>
                <w:lang w:eastAsia="vi-VN"/>
              </w:rPr>
            </w:pPr>
            <w:r>
              <w:rPr>
                <w:lang w:eastAsia="vi-VN"/>
              </w:rPr>
              <w:t>- Prototype</w:t>
            </w:r>
          </w:p>
          <w:p w14:paraId="78726B4E" w14:textId="77777777" w:rsidR="00790A32" w:rsidRDefault="00790A32" w:rsidP="001645DA">
            <w:pPr>
              <w:rPr>
                <w:lang w:eastAsia="vi-VN"/>
              </w:rPr>
            </w:pPr>
            <w:r>
              <w:rPr>
                <w:lang w:eastAsia="vi-VN"/>
              </w:rPr>
              <w:t>- Hợp đồng kinh tế</w:t>
            </w:r>
          </w:p>
        </w:tc>
        <w:tc>
          <w:tcPr>
            <w:tcW w:w="1945" w:type="dxa"/>
          </w:tcPr>
          <w:p w14:paraId="588B7B4E" w14:textId="77777777" w:rsidR="00790A32" w:rsidRDefault="00790A32" w:rsidP="001645DA">
            <w:pPr>
              <w:rPr>
                <w:lang w:eastAsia="vi-VN"/>
              </w:rPr>
            </w:pPr>
          </w:p>
        </w:tc>
      </w:tr>
      <w:tr w:rsidR="00790A32" w14:paraId="3949C5ED" w14:textId="77777777" w:rsidTr="005F5CEF">
        <w:tc>
          <w:tcPr>
            <w:tcW w:w="3539" w:type="dxa"/>
            <w:vAlign w:val="bottom"/>
          </w:tcPr>
          <w:p w14:paraId="6016539E" w14:textId="77777777"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t>Giai đoạn 5: Coding</w:t>
            </w:r>
          </w:p>
        </w:tc>
        <w:tc>
          <w:tcPr>
            <w:tcW w:w="4253" w:type="dxa"/>
          </w:tcPr>
          <w:p w14:paraId="5392AC70" w14:textId="77777777" w:rsidR="00790A32" w:rsidRDefault="00790A32" w:rsidP="001645DA">
            <w:pPr>
              <w:rPr>
                <w:lang w:eastAsia="vi-VN"/>
              </w:rPr>
            </w:pPr>
            <w:r>
              <w:rPr>
                <w:lang w:eastAsia="vi-VN"/>
              </w:rPr>
              <w:t>- Source code</w:t>
            </w:r>
          </w:p>
          <w:p w14:paraId="3CEE2EF0" w14:textId="77777777" w:rsidR="00790A32" w:rsidRDefault="00790A32" w:rsidP="001645DA">
            <w:pPr>
              <w:rPr>
                <w:lang w:eastAsia="vi-VN"/>
              </w:rPr>
            </w:pPr>
            <w:r>
              <w:rPr>
                <w:lang w:eastAsia="vi-VN"/>
              </w:rPr>
              <w:t>- Tài liệu kỹ thuật</w:t>
            </w:r>
          </w:p>
        </w:tc>
        <w:tc>
          <w:tcPr>
            <w:tcW w:w="1945" w:type="dxa"/>
          </w:tcPr>
          <w:p w14:paraId="188B7665" w14:textId="77777777" w:rsidR="00790A32" w:rsidRDefault="00790A32" w:rsidP="001645DA">
            <w:pPr>
              <w:rPr>
                <w:lang w:eastAsia="vi-VN"/>
              </w:rPr>
            </w:pPr>
          </w:p>
        </w:tc>
      </w:tr>
      <w:tr w:rsidR="00790A32" w14:paraId="76F5750C" w14:textId="77777777" w:rsidTr="005F5CEF">
        <w:tc>
          <w:tcPr>
            <w:tcW w:w="3539" w:type="dxa"/>
            <w:vAlign w:val="bottom"/>
          </w:tcPr>
          <w:p w14:paraId="5E3AE8A4" w14:textId="77777777"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lastRenderedPageBreak/>
              <w:t>Giai đoạn 6: Kiểm thử</w:t>
            </w:r>
          </w:p>
        </w:tc>
        <w:tc>
          <w:tcPr>
            <w:tcW w:w="4253" w:type="dxa"/>
          </w:tcPr>
          <w:p w14:paraId="14FBC9BA" w14:textId="77777777" w:rsidR="00790A32" w:rsidRDefault="00790A32" w:rsidP="001645DA">
            <w:pPr>
              <w:rPr>
                <w:lang w:eastAsia="vi-VN"/>
              </w:rPr>
            </w:pPr>
            <w:r>
              <w:rPr>
                <w:lang w:eastAsia="vi-VN"/>
              </w:rPr>
              <w:t>- Testcase</w:t>
            </w:r>
          </w:p>
          <w:p w14:paraId="1A769880" w14:textId="77777777" w:rsidR="00790A32" w:rsidRDefault="00790A32" w:rsidP="001645DA">
            <w:pPr>
              <w:rPr>
                <w:lang w:eastAsia="vi-VN"/>
              </w:rPr>
            </w:pPr>
            <w:r>
              <w:rPr>
                <w:lang w:eastAsia="vi-VN"/>
              </w:rPr>
              <w:t>- Test plan</w:t>
            </w:r>
          </w:p>
          <w:p w14:paraId="52C51541" w14:textId="77777777" w:rsidR="00790A32" w:rsidRDefault="00790A32" w:rsidP="001645DA">
            <w:pPr>
              <w:rPr>
                <w:lang w:eastAsia="vi-VN"/>
              </w:rPr>
            </w:pPr>
            <w:r>
              <w:rPr>
                <w:lang w:eastAsia="vi-VN"/>
              </w:rPr>
              <w:t>- Báo cáo kiểm thử</w:t>
            </w:r>
          </w:p>
        </w:tc>
        <w:tc>
          <w:tcPr>
            <w:tcW w:w="1945" w:type="dxa"/>
          </w:tcPr>
          <w:p w14:paraId="6DCD45A3" w14:textId="77777777" w:rsidR="00790A32" w:rsidRDefault="00790A32" w:rsidP="001645DA">
            <w:pPr>
              <w:rPr>
                <w:lang w:eastAsia="vi-VN"/>
              </w:rPr>
            </w:pPr>
          </w:p>
        </w:tc>
      </w:tr>
      <w:tr w:rsidR="00790A32" w14:paraId="15D1E5B4" w14:textId="77777777" w:rsidTr="005F5CEF">
        <w:tc>
          <w:tcPr>
            <w:tcW w:w="3539" w:type="dxa"/>
            <w:vAlign w:val="bottom"/>
          </w:tcPr>
          <w:p w14:paraId="419850DC" w14:textId="77777777"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t>Giai đoạn 7:UAT</w:t>
            </w:r>
          </w:p>
        </w:tc>
        <w:tc>
          <w:tcPr>
            <w:tcW w:w="4253" w:type="dxa"/>
          </w:tcPr>
          <w:p w14:paraId="0B62D95F" w14:textId="77777777" w:rsidR="00790A32" w:rsidRDefault="00790A32" w:rsidP="001645DA">
            <w:pPr>
              <w:rPr>
                <w:lang w:eastAsia="vi-VN"/>
              </w:rPr>
            </w:pPr>
            <w:r>
              <w:rPr>
                <w:lang w:eastAsia="vi-VN"/>
              </w:rPr>
              <w:t>- UAT Plan</w:t>
            </w:r>
          </w:p>
          <w:p w14:paraId="6A39D5FE" w14:textId="77777777" w:rsidR="00790A32" w:rsidRDefault="00790A32" w:rsidP="001645DA">
            <w:pPr>
              <w:rPr>
                <w:lang w:eastAsia="vi-VN"/>
              </w:rPr>
            </w:pPr>
            <w:r>
              <w:rPr>
                <w:lang w:eastAsia="vi-VN"/>
              </w:rPr>
              <w:t>- Báo cáo UAT</w:t>
            </w:r>
          </w:p>
        </w:tc>
        <w:tc>
          <w:tcPr>
            <w:tcW w:w="1945" w:type="dxa"/>
          </w:tcPr>
          <w:p w14:paraId="47D3723A" w14:textId="77777777" w:rsidR="00790A32" w:rsidRDefault="00790A32" w:rsidP="001645DA">
            <w:pPr>
              <w:rPr>
                <w:lang w:eastAsia="vi-VN"/>
              </w:rPr>
            </w:pPr>
          </w:p>
        </w:tc>
      </w:tr>
      <w:tr w:rsidR="00790A32" w14:paraId="76DDBEB4" w14:textId="77777777" w:rsidTr="005F5CEF">
        <w:tc>
          <w:tcPr>
            <w:tcW w:w="3539" w:type="dxa"/>
            <w:vAlign w:val="bottom"/>
          </w:tcPr>
          <w:p w14:paraId="3065DA92" w14:textId="77777777"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t>Giai đoạn 8: Chuyển giao sản phẩm</w:t>
            </w:r>
          </w:p>
        </w:tc>
        <w:tc>
          <w:tcPr>
            <w:tcW w:w="4253" w:type="dxa"/>
          </w:tcPr>
          <w:p w14:paraId="4E7EE503" w14:textId="77777777" w:rsidR="00790A32" w:rsidRDefault="00790A32" w:rsidP="001645DA">
            <w:pPr>
              <w:rPr>
                <w:lang w:eastAsia="vi-VN"/>
              </w:rPr>
            </w:pPr>
            <w:r>
              <w:rPr>
                <w:lang w:eastAsia="vi-VN"/>
              </w:rPr>
              <w:t>- Source code</w:t>
            </w:r>
          </w:p>
          <w:p w14:paraId="752472FD" w14:textId="77777777" w:rsidR="00790A32" w:rsidRDefault="00790A32" w:rsidP="001645DA">
            <w:pPr>
              <w:rPr>
                <w:lang w:eastAsia="vi-VN"/>
              </w:rPr>
            </w:pPr>
            <w:r>
              <w:rPr>
                <w:lang w:eastAsia="vi-VN"/>
              </w:rPr>
              <w:t>- Checklist kỹ thuật</w:t>
            </w:r>
          </w:p>
        </w:tc>
        <w:tc>
          <w:tcPr>
            <w:tcW w:w="1945" w:type="dxa"/>
          </w:tcPr>
          <w:p w14:paraId="125C3804" w14:textId="77777777" w:rsidR="00790A32" w:rsidRDefault="00790A32" w:rsidP="001645DA">
            <w:pPr>
              <w:rPr>
                <w:lang w:eastAsia="vi-VN"/>
              </w:rPr>
            </w:pPr>
          </w:p>
        </w:tc>
      </w:tr>
      <w:tr w:rsidR="00790A32" w14:paraId="0211F1B9" w14:textId="77777777" w:rsidTr="005F5CEF">
        <w:tc>
          <w:tcPr>
            <w:tcW w:w="3539" w:type="dxa"/>
            <w:vAlign w:val="bottom"/>
          </w:tcPr>
          <w:p w14:paraId="33E9E3A5" w14:textId="77777777"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t>Giai đoạn 9: Hỗ trợ kỹ thuật</w:t>
            </w:r>
          </w:p>
        </w:tc>
        <w:tc>
          <w:tcPr>
            <w:tcW w:w="4253" w:type="dxa"/>
          </w:tcPr>
          <w:p w14:paraId="2ECF0C48" w14:textId="77777777" w:rsidR="00790A32" w:rsidRDefault="00790A32" w:rsidP="001645DA">
            <w:pPr>
              <w:rPr>
                <w:lang w:eastAsia="vi-VN"/>
              </w:rPr>
            </w:pPr>
          </w:p>
        </w:tc>
        <w:tc>
          <w:tcPr>
            <w:tcW w:w="1945" w:type="dxa"/>
          </w:tcPr>
          <w:p w14:paraId="5816E9BE" w14:textId="77777777" w:rsidR="00790A32" w:rsidRDefault="00790A32" w:rsidP="001645DA">
            <w:pPr>
              <w:rPr>
                <w:lang w:eastAsia="vi-VN"/>
              </w:rPr>
            </w:pPr>
          </w:p>
        </w:tc>
      </w:tr>
      <w:tr w:rsidR="00790A32" w14:paraId="11C6B531" w14:textId="77777777" w:rsidTr="005F5CEF">
        <w:tc>
          <w:tcPr>
            <w:tcW w:w="3539" w:type="dxa"/>
            <w:vAlign w:val="bottom"/>
          </w:tcPr>
          <w:p w14:paraId="0572F591" w14:textId="77777777" w:rsidR="00790A32" w:rsidRPr="00020C6F" w:rsidRDefault="00790A32" w:rsidP="001645DA">
            <w:pPr>
              <w:rPr>
                <w:rFonts w:ascii="Arial" w:hAnsi="Arial" w:cs="Arial"/>
                <w:bCs/>
                <w:color w:val="000000"/>
                <w:sz w:val="22"/>
                <w:szCs w:val="22"/>
                <w:lang w:val="vi-VN" w:eastAsia="vi-VN"/>
              </w:rPr>
            </w:pPr>
            <w:r w:rsidRPr="00020C6F">
              <w:rPr>
                <w:rFonts w:ascii="Arial" w:hAnsi="Arial" w:cs="Arial"/>
                <w:bCs/>
                <w:color w:val="000000"/>
                <w:sz w:val="22"/>
                <w:szCs w:val="22"/>
                <w:lang w:val="vi-VN" w:eastAsia="vi-VN"/>
              </w:rPr>
              <w:t>Giai đoạn 10: Đóng dự án</w:t>
            </w:r>
          </w:p>
        </w:tc>
        <w:tc>
          <w:tcPr>
            <w:tcW w:w="4253" w:type="dxa"/>
          </w:tcPr>
          <w:p w14:paraId="2643675D" w14:textId="77777777" w:rsidR="00790A32" w:rsidRDefault="00790A32" w:rsidP="001645DA">
            <w:pPr>
              <w:rPr>
                <w:lang w:eastAsia="vi-VN"/>
              </w:rPr>
            </w:pPr>
            <w:r>
              <w:rPr>
                <w:lang w:eastAsia="vi-VN"/>
              </w:rPr>
              <w:t>- Biên bản nghiệm thu</w:t>
            </w:r>
          </w:p>
        </w:tc>
        <w:tc>
          <w:tcPr>
            <w:tcW w:w="1945" w:type="dxa"/>
          </w:tcPr>
          <w:p w14:paraId="02E1214A" w14:textId="77777777" w:rsidR="00790A32" w:rsidRDefault="00790A32" w:rsidP="001645DA">
            <w:pPr>
              <w:rPr>
                <w:lang w:eastAsia="vi-VN"/>
              </w:rPr>
            </w:pPr>
          </w:p>
        </w:tc>
      </w:tr>
    </w:tbl>
    <w:p w14:paraId="0F21D576" w14:textId="77777777" w:rsidR="008D5C4C" w:rsidRPr="008D5C4C" w:rsidRDefault="008D5C4C" w:rsidP="008D5C4C">
      <w:pPr>
        <w:pStyle w:val="Heading2"/>
      </w:pPr>
      <w:bookmarkStart w:id="88" w:name="_Toc351313946"/>
      <w:bookmarkStart w:id="89" w:name="_Toc355873076"/>
      <w:bookmarkStart w:id="90" w:name="_Toc357686234"/>
      <w:bookmarkStart w:id="91" w:name="_Toc389473403"/>
      <w:bookmarkStart w:id="92" w:name="_Toc397524586"/>
      <w:bookmarkStart w:id="93" w:name="_Toc397524873"/>
      <w:bookmarkStart w:id="94" w:name="_Toc351313958"/>
      <w:bookmarkStart w:id="95" w:name="_Toc355873088"/>
      <w:bookmarkStart w:id="96" w:name="_Toc357686252"/>
      <w:bookmarkStart w:id="97" w:name="_Toc36920531"/>
      <w:bookmarkEnd w:id="85"/>
      <w:bookmarkEnd w:id="86"/>
      <w:bookmarkEnd w:id="87"/>
      <w:r w:rsidRPr="007314EE">
        <w:t>Chi phí dự</w:t>
      </w:r>
      <w:bookmarkEnd w:id="88"/>
      <w:bookmarkEnd w:id="89"/>
      <w:bookmarkEnd w:id="90"/>
      <w:bookmarkEnd w:id="91"/>
      <w:bookmarkEnd w:id="92"/>
      <w:bookmarkEnd w:id="93"/>
      <w:bookmarkEnd w:id="94"/>
      <w:bookmarkEnd w:id="95"/>
      <w:bookmarkEnd w:id="96"/>
      <w:r>
        <w:t xml:space="preserve"> án</w:t>
      </w:r>
      <w:bookmarkEnd w:id="97"/>
    </w:p>
    <w:p w14:paraId="2006C8A1" w14:textId="77777777" w:rsidR="00F8705C" w:rsidRPr="00217526" w:rsidRDefault="00F8705C" w:rsidP="00F8705C">
      <w:pPr>
        <w:pStyle w:val="Heading2"/>
      </w:pPr>
      <w:bookmarkStart w:id="98" w:name="_Toc36920532"/>
      <w:r>
        <w:rPr>
          <w:lang w:val="en-US"/>
        </w:rPr>
        <w:t>Quản lý rủi ro</w:t>
      </w:r>
      <w:bookmarkEnd w:id="98"/>
    </w:p>
    <w:p w14:paraId="3F4B7F86" w14:textId="77777777" w:rsidR="008B0345" w:rsidRDefault="009964BF" w:rsidP="009964BF">
      <w:pPr>
        <w:pStyle w:val="Heading2"/>
      </w:pPr>
      <w:bookmarkStart w:id="99" w:name="_Toc36920533"/>
      <w:r w:rsidRPr="009964BF">
        <w:t>Quản lý chất lượng</w:t>
      </w:r>
      <w:bookmarkEnd w:id="99"/>
    </w:p>
    <w:p w14:paraId="4E680E42" w14:textId="77777777" w:rsidR="009964BF" w:rsidRDefault="009964BF" w:rsidP="009964BF">
      <w:pPr>
        <w:pStyle w:val="Heading2"/>
      </w:pPr>
      <w:bookmarkStart w:id="100" w:name="_Toc36920534"/>
      <w:r>
        <w:t>Tiến độ dự án</w:t>
      </w:r>
      <w:bookmarkEnd w:id="100"/>
    </w:p>
    <w:p w14:paraId="08F7E295" w14:textId="77777777" w:rsidR="009964BF" w:rsidRPr="009964BF" w:rsidRDefault="009964BF" w:rsidP="009964BF">
      <w:pPr>
        <w:pStyle w:val="Heading2"/>
        <w:rPr>
          <w:lang w:val="en-US"/>
        </w:rPr>
      </w:pPr>
      <w:bookmarkStart w:id="101" w:name="_Toc36920535"/>
      <w:r>
        <w:t>Kết thúc dự án</w:t>
      </w:r>
      <w:bookmarkEnd w:id="101"/>
    </w:p>
    <w:p w14:paraId="28BC111F" w14:textId="77777777" w:rsidR="009964BF" w:rsidRPr="009964BF" w:rsidRDefault="009964BF" w:rsidP="009964BF">
      <w:pPr>
        <w:rPr>
          <w:lang w:eastAsia="vi-VN"/>
        </w:rPr>
      </w:pPr>
    </w:p>
    <w:sectPr w:rsidR="009964BF" w:rsidRPr="009964BF" w:rsidSect="00540775">
      <w:footerReference w:type="default" r:id="rId12"/>
      <w:pgSz w:w="11907" w:h="16840" w:code="9"/>
      <w:pgMar w:top="1440" w:right="1080" w:bottom="1440" w:left="108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73AF9" w14:textId="77777777" w:rsidR="00AF34BD" w:rsidRDefault="00AF34BD" w:rsidP="00D73B8F">
      <w:pPr>
        <w:spacing w:line="240" w:lineRule="auto"/>
      </w:pPr>
      <w:r>
        <w:separator/>
      </w:r>
    </w:p>
  </w:endnote>
  <w:endnote w:type="continuationSeparator" w:id="0">
    <w:p w14:paraId="12028A06" w14:textId="77777777" w:rsidR="00AF34BD" w:rsidRDefault="00AF34BD" w:rsidP="00D7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D5B34" w14:textId="77777777" w:rsidR="004D2477" w:rsidRPr="005D63BA" w:rsidRDefault="004D2477" w:rsidP="00003CD3">
    <w:pPr>
      <w:pStyle w:val="FooterOdd"/>
      <w:tabs>
        <w:tab w:val="right" w:pos="9720"/>
      </w:tabs>
      <w:jc w:val="left"/>
      <w:rPr>
        <w:rFonts w:ascii="Tahoma" w:hAnsi="Tahoma"/>
      </w:rPr>
    </w:pPr>
    <w:r>
      <w:rPr>
        <w:rFonts w:ascii="Tahoma" w:hAnsi="Tahoma"/>
      </w:rPr>
      <w:t>Kế hoạch dự án</w:t>
    </w:r>
    <w:r w:rsidRPr="007B22AE">
      <w:rPr>
        <w:rFonts w:ascii="Tahoma" w:hAnsi="Tahoma"/>
      </w:rPr>
      <w:tab/>
      <w:t xml:space="preserve">Trang </w:t>
    </w:r>
    <w:r w:rsidRPr="007B22AE">
      <w:rPr>
        <w:rStyle w:val="PageNumber"/>
        <w:rFonts w:ascii="Tahoma" w:eastAsia="Times New Roman" w:hAnsi="Tahoma"/>
        <w:lang w:eastAsia="en-US"/>
      </w:rPr>
      <w:fldChar w:fldCharType="begin"/>
    </w:r>
    <w:r w:rsidRPr="007B22AE">
      <w:rPr>
        <w:rStyle w:val="PageNumber"/>
        <w:rFonts w:ascii="Tahoma" w:eastAsia="Times New Roman" w:hAnsi="Tahoma"/>
        <w:lang w:eastAsia="en-US"/>
      </w:rPr>
      <w:instrText xml:space="preserve"> PAGE </w:instrText>
    </w:r>
    <w:r w:rsidRPr="007B22AE">
      <w:rPr>
        <w:rStyle w:val="PageNumber"/>
        <w:rFonts w:ascii="Tahoma" w:eastAsia="Times New Roman" w:hAnsi="Tahoma"/>
        <w:lang w:eastAsia="en-US"/>
      </w:rPr>
      <w:fldChar w:fldCharType="separate"/>
    </w:r>
    <w:r>
      <w:rPr>
        <w:rStyle w:val="PageNumber"/>
        <w:rFonts w:ascii="Tahoma" w:eastAsia="Times New Roman" w:hAnsi="Tahoma"/>
        <w:noProof/>
        <w:lang w:eastAsia="en-US"/>
      </w:rPr>
      <w:t>6</w:t>
    </w:r>
    <w:r w:rsidRPr="007B22AE">
      <w:rPr>
        <w:rStyle w:val="PageNumber"/>
        <w:rFonts w:ascii="Tahoma" w:eastAsia="Times New Roman" w:hAnsi="Tahoma"/>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EE2FF" w14:textId="77777777" w:rsidR="00AF34BD" w:rsidRDefault="00AF34BD" w:rsidP="00D73B8F">
      <w:pPr>
        <w:spacing w:line="240" w:lineRule="auto"/>
      </w:pPr>
      <w:r>
        <w:separator/>
      </w:r>
    </w:p>
  </w:footnote>
  <w:footnote w:type="continuationSeparator" w:id="0">
    <w:p w14:paraId="1744EBEC" w14:textId="77777777" w:rsidR="00AF34BD" w:rsidRDefault="00AF34BD" w:rsidP="00D73B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5C7D"/>
    <w:multiLevelType w:val="hybridMultilevel"/>
    <w:tmpl w:val="01323F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15:restartNumberingAfterBreak="0">
    <w:nsid w:val="0BAF62BB"/>
    <w:multiLevelType w:val="hybridMultilevel"/>
    <w:tmpl w:val="C89A61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5789D"/>
    <w:multiLevelType w:val="hybridMultilevel"/>
    <w:tmpl w:val="ECFACA4C"/>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27123"/>
    <w:multiLevelType w:val="hybridMultilevel"/>
    <w:tmpl w:val="497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B6E41"/>
    <w:multiLevelType w:val="hybridMultilevel"/>
    <w:tmpl w:val="10A605CC"/>
    <w:lvl w:ilvl="0" w:tplc="1EBA1D0C">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19CE2EF3"/>
    <w:multiLevelType w:val="hybridMultilevel"/>
    <w:tmpl w:val="1D72EF28"/>
    <w:lvl w:ilvl="0" w:tplc="CCEE86B4">
      <w:start w:val="1"/>
      <w:numFmt w:val="bullet"/>
      <w:lvlText w:val="-"/>
      <w:lvlJc w:val="left"/>
      <w:pPr>
        <w:ind w:left="1296" w:hanging="360"/>
      </w:pPr>
      <w:rPr>
        <w:rFonts w:ascii="Vrinda" w:hAnsi="Vrinda"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7" w15:restartNumberingAfterBreak="0">
    <w:nsid w:val="1B426186"/>
    <w:multiLevelType w:val="hybridMultilevel"/>
    <w:tmpl w:val="3DD226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A198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0"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11" w15:restartNumberingAfterBreak="0">
    <w:nsid w:val="2C8B17E5"/>
    <w:multiLevelType w:val="hybridMultilevel"/>
    <w:tmpl w:val="D6E6B9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94688"/>
    <w:multiLevelType w:val="hybridMultilevel"/>
    <w:tmpl w:val="3BB61CEA"/>
    <w:lvl w:ilvl="0" w:tplc="1EBA1D0C">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3" w15:restartNumberingAfterBreak="0">
    <w:nsid w:val="30D63CAC"/>
    <w:multiLevelType w:val="hybridMultilevel"/>
    <w:tmpl w:val="9AAAFEA2"/>
    <w:lvl w:ilvl="0" w:tplc="CCEE86B4">
      <w:start w:val="1"/>
      <w:numFmt w:val="bullet"/>
      <w:lvlText w:val="-"/>
      <w:lvlJc w:val="left"/>
      <w:pPr>
        <w:ind w:left="1458" w:hanging="360"/>
      </w:pPr>
      <w:rPr>
        <w:rFonts w:ascii="Vrinda" w:hAnsi="Vrinda" w:hint="default"/>
      </w:rPr>
    </w:lvl>
    <w:lvl w:ilvl="1" w:tplc="04090003" w:tentative="1">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14" w15:restartNumberingAfterBreak="0">
    <w:nsid w:val="336448FE"/>
    <w:multiLevelType w:val="hybridMultilevel"/>
    <w:tmpl w:val="0D1A11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D4454"/>
    <w:multiLevelType w:val="hybridMultilevel"/>
    <w:tmpl w:val="3528CC3A"/>
    <w:lvl w:ilvl="0" w:tplc="1EBA1D0C">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6" w15:restartNumberingAfterBreak="0">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240019"/>
    <w:multiLevelType w:val="hybridMultilevel"/>
    <w:tmpl w:val="F316207A"/>
    <w:lvl w:ilvl="0" w:tplc="1630A73A">
      <w:start w:val="1"/>
      <w:numFmt w:val="bullet"/>
      <w:lvlText w:val="-"/>
      <w:lvlJc w:val="left"/>
      <w:pPr>
        <w:ind w:left="936" w:hanging="360"/>
      </w:pPr>
      <w:rPr>
        <w:rFonts w:ascii="Tahoma" w:eastAsia="Times New Roma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15:restartNumberingAfterBreak="0">
    <w:nsid w:val="3FEB56D8"/>
    <w:multiLevelType w:val="hybridMultilevel"/>
    <w:tmpl w:val="60E0FB52"/>
    <w:lvl w:ilvl="0" w:tplc="2C5E649E">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791761"/>
    <w:multiLevelType w:val="hybridMultilevel"/>
    <w:tmpl w:val="4948B4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A04C21"/>
    <w:multiLevelType w:val="hybridMultilevel"/>
    <w:tmpl w:val="9970E016"/>
    <w:lvl w:ilvl="0" w:tplc="CCEE86B4">
      <w:start w:val="1"/>
      <w:numFmt w:val="bullet"/>
      <w:lvlText w:val="-"/>
      <w:lvlJc w:val="left"/>
      <w:pPr>
        <w:ind w:left="378" w:hanging="360"/>
      </w:pPr>
      <w:rPr>
        <w:rFonts w:ascii="Vrinda" w:hAnsi="Vrinda" w:hint="default"/>
      </w:rPr>
    </w:lvl>
    <w:lvl w:ilvl="1" w:tplc="04090003">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1"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22" w15:restartNumberingAfterBreak="0">
    <w:nsid w:val="461D0230"/>
    <w:multiLevelType w:val="hybridMultilevel"/>
    <w:tmpl w:val="3D3C9612"/>
    <w:lvl w:ilvl="0" w:tplc="1EBA1D0C">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3" w15:restartNumberingAfterBreak="0">
    <w:nsid w:val="4D3813EC"/>
    <w:multiLevelType w:val="hybridMultilevel"/>
    <w:tmpl w:val="EF926C18"/>
    <w:lvl w:ilvl="0" w:tplc="CCEE86B4">
      <w:start w:val="1"/>
      <w:numFmt w:val="bullet"/>
      <w:lvlText w:val="-"/>
      <w:lvlJc w:val="left"/>
      <w:pPr>
        <w:ind w:left="1080" w:hanging="360"/>
      </w:pPr>
      <w:rPr>
        <w:rFonts w:ascii="Vrinda" w:hAnsi="Vrind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FF70CCF"/>
    <w:multiLevelType w:val="hybridMultilevel"/>
    <w:tmpl w:val="43906726"/>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874B5"/>
    <w:multiLevelType w:val="hybridMultilevel"/>
    <w:tmpl w:val="5E66D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1C2A3A"/>
    <w:multiLevelType w:val="hybridMultilevel"/>
    <w:tmpl w:val="D6DC2CAC"/>
    <w:lvl w:ilvl="0" w:tplc="04090019">
      <w:start w:val="1"/>
      <w:numFmt w:val="lowerLetter"/>
      <w:lvlText w:val="%1."/>
      <w:lvlJc w:val="left"/>
      <w:pPr>
        <w:ind w:left="1015" w:hanging="360"/>
      </w:pPr>
    </w:lvl>
    <w:lvl w:ilvl="1" w:tplc="12DA9464">
      <w:numFmt w:val="bullet"/>
      <w:lvlText w:val="•"/>
      <w:lvlJc w:val="left"/>
      <w:pPr>
        <w:ind w:left="1735" w:hanging="360"/>
      </w:pPr>
      <w:rPr>
        <w:rFonts w:ascii="Verdana" w:eastAsia="Times New Roman" w:hAnsi="Verdana" w:cs="Tahoma" w:hint="default"/>
      </w:r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8" w15:restartNumberingAfterBreak="0">
    <w:nsid w:val="538A29A4"/>
    <w:multiLevelType w:val="hybridMultilevel"/>
    <w:tmpl w:val="70C22BEC"/>
    <w:lvl w:ilvl="0" w:tplc="04090003">
      <w:start w:val="1"/>
      <w:numFmt w:val="bullet"/>
      <w:lvlText w:val="o"/>
      <w:lvlJc w:val="left"/>
      <w:pPr>
        <w:ind w:left="1224" w:hanging="360"/>
      </w:pPr>
      <w:rPr>
        <w:rFonts w:ascii="Courier New" w:hAnsi="Courier New" w:cs="Courier New"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9" w15:restartNumberingAfterBreak="0">
    <w:nsid w:val="55AD04C5"/>
    <w:multiLevelType w:val="hybridMultilevel"/>
    <w:tmpl w:val="77961B70"/>
    <w:lvl w:ilvl="0" w:tplc="04090003">
      <w:start w:val="1"/>
      <w:numFmt w:val="bullet"/>
      <w:lvlText w:val="o"/>
      <w:lvlJc w:val="left"/>
      <w:pPr>
        <w:ind w:left="1296" w:hanging="360"/>
      </w:pPr>
      <w:rPr>
        <w:rFonts w:ascii="Courier New" w:hAnsi="Courier New" w:cs="Courier New"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30" w15:restartNumberingAfterBreak="0">
    <w:nsid w:val="567F0E5E"/>
    <w:multiLevelType w:val="hybridMultilevel"/>
    <w:tmpl w:val="C2608C50"/>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AA090E"/>
    <w:multiLevelType w:val="hybridMultilevel"/>
    <w:tmpl w:val="F80C9420"/>
    <w:lvl w:ilvl="0" w:tplc="CCEE86B4">
      <w:start w:val="1"/>
      <w:numFmt w:val="bullet"/>
      <w:lvlText w:val="-"/>
      <w:lvlJc w:val="left"/>
      <w:pPr>
        <w:ind w:left="720" w:hanging="360"/>
      </w:pPr>
      <w:rPr>
        <w:rFonts w:ascii="Vrinda" w:hAnsi="Vrinda" w:hint="default"/>
      </w:rPr>
    </w:lvl>
    <w:lvl w:ilvl="1" w:tplc="CCEE86B4">
      <w:start w:val="1"/>
      <w:numFmt w:val="bullet"/>
      <w:lvlText w:val="-"/>
      <w:lvlJc w:val="left"/>
      <w:pPr>
        <w:ind w:left="1440" w:hanging="360"/>
      </w:pPr>
      <w:rPr>
        <w:rFonts w:ascii="Vrinda" w:hAnsi="Vrind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5761C7"/>
    <w:multiLevelType w:val="hybridMultilevel"/>
    <w:tmpl w:val="9080E092"/>
    <w:lvl w:ilvl="0" w:tplc="CCEE86B4">
      <w:start w:val="1"/>
      <w:numFmt w:val="bullet"/>
      <w:lvlText w:val="-"/>
      <w:lvlJc w:val="left"/>
      <w:pPr>
        <w:ind w:left="1440" w:hanging="360"/>
      </w:pPr>
      <w:rPr>
        <w:rFonts w:ascii="Vrinda" w:hAnsi="Vrind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7615E29"/>
    <w:multiLevelType w:val="hybridMultilevel"/>
    <w:tmpl w:val="3E3260A8"/>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A04BF8"/>
    <w:multiLevelType w:val="hybridMultilevel"/>
    <w:tmpl w:val="5B16B7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5D1960"/>
    <w:multiLevelType w:val="hybridMultilevel"/>
    <w:tmpl w:val="79FA0FF6"/>
    <w:lvl w:ilvl="0" w:tplc="CCEE86B4">
      <w:start w:val="1"/>
      <w:numFmt w:val="bullet"/>
      <w:lvlText w:val="-"/>
      <w:lvlJc w:val="left"/>
      <w:pPr>
        <w:ind w:left="1458" w:hanging="360"/>
      </w:pPr>
      <w:rPr>
        <w:rFonts w:ascii="Vrinda" w:hAnsi="Vrinda" w:hint="default"/>
      </w:rPr>
    </w:lvl>
    <w:lvl w:ilvl="1" w:tplc="04090003">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36" w15:restartNumberingAfterBreak="0">
    <w:nsid w:val="607A795B"/>
    <w:multiLevelType w:val="hybridMultilevel"/>
    <w:tmpl w:val="C9CE6610"/>
    <w:lvl w:ilvl="0" w:tplc="CCEE86B4">
      <w:start w:val="1"/>
      <w:numFmt w:val="bullet"/>
      <w:lvlText w:val="-"/>
      <w:lvlJc w:val="left"/>
      <w:pPr>
        <w:ind w:left="378" w:hanging="360"/>
      </w:pPr>
      <w:rPr>
        <w:rFonts w:ascii="Vrinda" w:hAnsi="Vrinda" w:hint="default"/>
      </w:rPr>
    </w:lvl>
    <w:lvl w:ilvl="1" w:tplc="CCEE86B4">
      <w:start w:val="1"/>
      <w:numFmt w:val="bullet"/>
      <w:lvlText w:val="-"/>
      <w:lvlJc w:val="left"/>
      <w:pPr>
        <w:ind w:left="1098" w:hanging="360"/>
      </w:pPr>
      <w:rPr>
        <w:rFonts w:ascii="Vrinda" w:hAnsi="Vrinda"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37" w15:restartNumberingAfterBreak="0">
    <w:nsid w:val="6132115B"/>
    <w:multiLevelType w:val="hybridMultilevel"/>
    <w:tmpl w:val="0876ECB0"/>
    <w:lvl w:ilvl="0" w:tplc="1EBA1D0C">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8" w15:restartNumberingAfterBreak="0">
    <w:nsid w:val="62BD4295"/>
    <w:multiLevelType w:val="hybridMultilevel"/>
    <w:tmpl w:val="06A2C4C4"/>
    <w:lvl w:ilvl="0" w:tplc="CCEE86B4">
      <w:start w:val="1"/>
      <w:numFmt w:val="bullet"/>
      <w:lvlText w:val="-"/>
      <w:lvlJc w:val="left"/>
      <w:pPr>
        <w:ind w:left="1735" w:hanging="360"/>
      </w:pPr>
      <w:rPr>
        <w:rFonts w:ascii="Vrinda" w:hAnsi="Vrinda" w:hint="default"/>
      </w:rPr>
    </w:lvl>
    <w:lvl w:ilvl="1" w:tplc="04090003">
      <w:start w:val="1"/>
      <w:numFmt w:val="bullet"/>
      <w:lvlText w:val="o"/>
      <w:lvlJc w:val="left"/>
      <w:pPr>
        <w:ind w:left="2455" w:hanging="360"/>
      </w:pPr>
      <w:rPr>
        <w:rFonts w:ascii="Courier New" w:hAnsi="Courier New" w:cs="Courier New" w:hint="default"/>
      </w:rPr>
    </w:lvl>
    <w:lvl w:ilvl="2" w:tplc="04090005" w:tentative="1">
      <w:start w:val="1"/>
      <w:numFmt w:val="bullet"/>
      <w:lvlText w:val=""/>
      <w:lvlJc w:val="left"/>
      <w:pPr>
        <w:ind w:left="3175" w:hanging="360"/>
      </w:pPr>
      <w:rPr>
        <w:rFonts w:ascii="Wingdings" w:hAnsi="Wingdings" w:hint="default"/>
      </w:rPr>
    </w:lvl>
    <w:lvl w:ilvl="3" w:tplc="04090001" w:tentative="1">
      <w:start w:val="1"/>
      <w:numFmt w:val="bullet"/>
      <w:lvlText w:val=""/>
      <w:lvlJc w:val="left"/>
      <w:pPr>
        <w:ind w:left="3895" w:hanging="360"/>
      </w:pPr>
      <w:rPr>
        <w:rFonts w:ascii="Symbol" w:hAnsi="Symbol" w:hint="default"/>
      </w:rPr>
    </w:lvl>
    <w:lvl w:ilvl="4" w:tplc="04090003" w:tentative="1">
      <w:start w:val="1"/>
      <w:numFmt w:val="bullet"/>
      <w:lvlText w:val="o"/>
      <w:lvlJc w:val="left"/>
      <w:pPr>
        <w:ind w:left="4615" w:hanging="360"/>
      </w:pPr>
      <w:rPr>
        <w:rFonts w:ascii="Courier New" w:hAnsi="Courier New" w:cs="Courier New" w:hint="default"/>
      </w:rPr>
    </w:lvl>
    <w:lvl w:ilvl="5" w:tplc="04090005" w:tentative="1">
      <w:start w:val="1"/>
      <w:numFmt w:val="bullet"/>
      <w:lvlText w:val=""/>
      <w:lvlJc w:val="left"/>
      <w:pPr>
        <w:ind w:left="5335" w:hanging="360"/>
      </w:pPr>
      <w:rPr>
        <w:rFonts w:ascii="Wingdings" w:hAnsi="Wingdings" w:hint="default"/>
      </w:rPr>
    </w:lvl>
    <w:lvl w:ilvl="6" w:tplc="04090001" w:tentative="1">
      <w:start w:val="1"/>
      <w:numFmt w:val="bullet"/>
      <w:lvlText w:val=""/>
      <w:lvlJc w:val="left"/>
      <w:pPr>
        <w:ind w:left="6055" w:hanging="360"/>
      </w:pPr>
      <w:rPr>
        <w:rFonts w:ascii="Symbol" w:hAnsi="Symbol" w:hint="default"/>
      </w:rPr>
    </w:lvl>
    <w:lvl w:ilvl="7" w:tplc="04090003" w:tentative="1">
      <w:start w:val="1"/>
      <w:numFmt w:val="bullet"/>
      <w:lvlText w:val="o"/>
      <w:lvlJc w:val="left"/>
      <w:pPr>
        <w:ind w:left="6775" w:hanging="360"/>
      </w:pPr>
      <w:rPr>
        <w:rFonts w:ascii="Courier New" w:hAnsi="Courier New" w:cs="Courier New" w:hint="default"/>
      </w:rPr>
    </w:lvl>
    <w:lvl w:ilvl="8" w:tplc="04090005" w:tentative="1">
      <w:start w:val="1"/>
      <w:numFmt w:val="bullet"/>
      <w:lvlText w:val=""/>
      <w:lvlJc w:val="left"/>
      <w:pPr>
        <w:ind w:left="7495" w:hanging="360"/>
      </w:pPr>
      <w:rPr>
        <w:rFonts w:ascii="Wingdings" w:hAnsi="Wingdings" w:hint="default"/>
      </w:rPr>
    </w:lvl>
  </w:abstractNum>
  <w:abstractNum w:abstractNumId="39" w15:restartNumberingAfterBreak="0">
    <w:nsid w:val="66354F0E"/>
    <w:multiLevelType w:val="hybridMultilevel"/>
    <w:tmpl w:val="28E64790"/>
    <w:lvl w:ilvl="0" w:tplc="CCEE86B4">
      <w:start w:val="1"/>
      <w:numFmt w:val="bullet"/>
      <w:lvlText w:val="-"/>
      <w:lvlJc w:val="left"/>
      <w:pPr>
        <w:ind w:left="378" w:hanging="360"/>
      </w:pPr>
      <w:rPr>
        <w:rFonts w:ascii="Vrinda" w:hAnsi="Vrinda" w:hint="default"/>
      </w:rPr>
    </w:lvl>
    <w:lvl w:ilvl="1" w:tplc="CCEE86B4">
      <w:start w:val="1"/>
      <w:numFmt w:val="bullet"/>
      <w:lvlText w:val="-"/>
      <w:lvlJc w:val="left"/>
      <w:pPr>
        <w:ind w:left="1098" w:hanging="360"/>
      </w:pPr>
      <w:rPr>
        <w:rFonts w:ascii="Vrinda" w:hAnsi="Vrinda"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40" w15:restartNumberingAfterBreak="0">
    <w:nsid w:val="69274B8B"/>
    <w:multiLevelType w:val="hybridMultilevel"/>
    <w:tmpl w:val="D2823E00"/>
    <w:lvl w:ilvl="0" w:tplc="1EBA1D0C">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1" w15:restartNumberingAfterBreak="0">
    <w:nsid w:val="6BCC38F9"/>
    <w:multiLevelType w:val="hybridMultilevel"/>
    <w:tmpl w:val="C658C2EA"/>
    <w:lvl w:ilvl="0" w:tplc="1EBA1D0C">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3">
      <w:start w:val="1"/>
      <w:numFmt w:val="bullet"/>
      <w:lvlText w:val="o"/>
      <w:lvlJc w:val="left"/>
      <w:pPr>
        <w:ind w:left="2664" w:hanging="360"/>
      </w:pPr>
      <w:rPr>
        <w:rFonts w:ascii="Courier New" w:hAnsi="Courier New" w:cs="Courier New"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2" w15:restartNumberingAfterBreak="0">
    <w:nsid w:val="6BE44679"/>
    <w:multiLevelType w:val="hybridMultilevel"/>
    <w:tmpl w:val="CA8C13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095013"/>
    <w:multiLevelType w:val="hybridMultilevel"/>
    <w:tmpl w:val="7DA0EA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044A00"/>
    <w:multiLevelType w:val="hybridMultilevel"/>
    <w:tmpl w:val="2A602A50"/>
    <w:lvl w:ilvl="0" w:tplc="CCEE86B4">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2B6834"/>
    <w:multiLevelType w:val="hybridMultilevel"/>
    <w:tmpl w:val="ADB6A3B0"/>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0335EA"/>
    <w:multiLevelType w:val="hybridMultilevel"/>
    <w:tmpl w:val="403CC73C"/>
    <w:lvl w:ilvl="0" w:tplc="1EBA1D0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6D81925"/>
    <w:multiLevelType w:val="hybridMultilevel"/>
    <w:tmpl w:val="C3B0A9B8"/>
    <w:lvl w:ilvl="0" w:tplc="04090001">
      <w:start w:val="1"/>
      <w:numFmt w:val="bullet"/>
      <w:lvlText w:val=""/>
      <w:lvlJc w:val="left"/>
      <w:pPr>
        <w:ind w:left="738" w:hanging="360"/>
      </w:pPr>
      <w:rPr>
        <w:rFonts w:ascii="Symbol" w:hAnsi="Symbol" w:hint="default"/>
      </w:rPr>
    </w:lvl>
    <w:lvl w:ilvl="1" w:tplc="CCEE86B4">
      <w:start w:val="1"/>
      <w:numFmt w:val="bullet"/>
      <w:lvlText w:val="-"/>
      <w:lvlJc w:val="left"/>
      <w:pPr>
        <w:ind w:left="1458" w:hanging="360"/>
      </w:pPr>
      <w:rPr>
        <w:rFonts w:ascii="Vrinda" w:hAnsi="Vrinda" w:hint="default"/>
      </w:rPr>
    </w:lvl>
    <w:lvl w:ilvl="2" w:tplc="04090005" w:tentative="1">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48" w15:restartNumberingAfterBreak="0">
    <w:nsid w:val="771C4EDA"/>
    <w:multiLevelType w:val="hybridMultilevel"/>
    <w:tmpl w:val="6C603C8A"/>
    <w:lvl w:ilvl="0" w:tplc="CCEE86B4">
      <w:start w:val="1"/>
      <w:numFmt w:val="bullet"/>
      <w:lvlText w:val="-"/>
      <w:lvlJc w:val="left"/>
      <w:pPr>
        <w:ind w:left="720" w:hanging="360"/>
      </w:pPr>
      <w:rPr>
        <w:rFonts w:ascii="Vrinda" w:hAnsi="Vrinda" w:hint="default"/>
      </w:rPr>
    </w:lvl>
    <w:lvl w:ilvl="1" w:tplc="CCEE86B4">
      <w:start w:val="1"/>
      <w:numFmt w:val="bullet"/>
      <w:lvlText w:val="-"/>
      <w:lvlJc w:val="left"/>
      <w:pPr>
        <w:ind w:left="1440" w:hanging="360"/>
      </w:pPr>
      <w:rPr>
        <w:rFonts w:ascii="Vrinda" w:hAnsi="Vrind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5D0C96"/>
    <w:multiLevelType w:val="hybridMultilevel"/>
    <w:tmpl w:val="34F4EB54"/>
    <w:lvl w:ilvl="0" w:tplc="CCEE86B4">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7B1933B9"/>
    <w:multiLevelType w:val="hybridMultilevel"/>
    <w:tmpl w:val="0636B8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21"/>
  </w:num>
  <w:num w:numId="4">
    <w:abstractNumId w:val="39"/>
  </w:num>
  <w:num w:numId="5">
    <w:abstractNumId w:val="38"/>
  </w:num>
  <w:num w:numId="6">
    <w:abstractNumId w:val="27"/>
  </w:num>
  <w:num w:numId="7">
    <w:abstractNumId w:val="44"/>
  </w:num>
  <w:num w:numId="8">
    <w:abstractNumId w:val="9"/>
  </w:num>
  <w:num w:numId="9">
    <w:abstractNumId w:val="10"/>
  </w:num>
  <w:num w:numId="10">
    <w:abstractNumId w:val="16"/>
  </w:num>
  <w:num w:numId="11">
    <w:abstractNumId w:val="14"/>
  </w:num>
  <w:num w:numId="12">
    <w:abstractNumId w:val="34"/>
  </w:num>
  <w:num w:numId="13">
    <w:abstractNumId w:val="19"/>
  </w:num>
  <w:num w:numId="14">
    <w:abstractNumId w:val="43"/>
  </w:num>
  <w:num w:numId="15">
    <w:abstractNumId w:val="11"/>
  </w:num>
  <w:num w:numId="16">
    <w:abstractNumId w:val="0"/>
  </w:num>
  <w:num w:numId="17">
    <w:abstractNumId w:val="42"/>
  </w:num>
  <w:num w:numId="18">
    <w:abstractNumId w:val="7"/>
  </w:num>
  <w:num w:numId="19">
    <w:abstractNumId w:val="2"/>
  </w:num>
  <w:num w:numId="20">
    <w:abstractNumId w:val="33"/>
  </w:num>
  <w:num w:numId="21">
    <w:abstractNumId w:val="23"/>
  </w:num>
  <w:num w:numId="22">
    <w:abstractNumId w:val="50"/>
  </w:num>
  <w:num w:numId="23">
    <w:abstractNumId w:val="30"/>
  </w:num>
  <w:num w:numId="24">
    <w:abstractNumId w:val="49"/>
  </w:num>
  <w:num w:numId="25">
    <w:abstractNumId w:val="20"/>
  </w:num>
  <w:num w:numId="26">
    <w:abstractNumId w:val="47"/>
  </w:num>
  <w:num w:numId="27">
    <w:abstractNumId w:val="35"/>
  </w:num>
  <w:num w:numId="28">
    <w:abstractNumId w:val="13"/>
  </w:num>
  <w:num w:numId="29">
    <w:abstractNumId w:val="3"/>
  </w:num>
  <w:num w:numId="30">
    <w:abstractNumId w:val="31"/>
  </w:num>
  <w:num w:numId="31">
    <w:abstractNumId w:val="24"/>
  </w:num>
  <w:num w:numId="32">
    <w:abstractNumId w:val="28"/>
  </w:num>
  <w:num w:numId="33">
    <w:abstractNumId w:val="45"/>
  </w:num>
  <w:num w:numId="34">
    <w:abstractNumId w:val="25"/>
  </w:num>
  <w:num w:numId="35">
    <w:abstractNumId w:val="12"/>
  </w:num>
  <w:num w:numId="36">
    <w:abstractNumId w:val="40"/>
  </w:num>
  <w:num w:numId="37">
    <w:abstractNumId w:val="15"/>
  </w:num>
  <w:num w:numId="38">
    <w:abstractNumId w:val="22"/>
  </w:num>
  <w:num w:numId="39">
    <w:abstractNumId w:val="5"/>
  </w:num>
  <w:num w:numId="40">
    <w:abstractNumId w:val="46"/>
  </w:num>
  <w:num w:numId="41">
    <w:abstractNumId w:val="37"/>
  </w:num>
  <w:num w:numId="42">
    <w:abstractNumId w:val="26"/>
  </w:num>
  <w:num w:numId="43">
    <w:abstractNumId w:val="36"/>
  </w:num>
  <w:num w:numId="44">
    <w:abstractNumId w:val="41"/>
  </w:num>
  <w:num w:numId="45">
    <w:abstractNumId w:val="17"/>
  </w:num>
  <w:num w:numId="46">
    <w:abstractNumId w:val="18"/>
  </w:num>
  <w:num w:numId="47">
    <w:abstractNumId w:val="32"/>
  </w:num>
  <w:num w:numId="48">
    <w:abstractNumId w:val="48"/>
  </w:num>
  <w:num w:numId="49">
    <w:abstractNumId w:val="4"/>
  </w:num>
  <w:num w:numId="50">
    <w:abstractNumId w:val="6"/>
  </w:num>
  <w:num w:numId="51">
    <w:abstractNumId w:val="2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ttachedTemplate r:id="rId1"/>
  <w:defaultTabStop w:val="720"/>
  <w:defaultTableStyle w:val="DTSC"/>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D01"/>
    <w:rsid w:val="00002B13"/>
    <w:rsid w:val="000031B4"/>
    <w:rsid w:val="00003CD3"/>
    <w:rsid w:val="00004023"/>
    <w:rsid w:val="00006D8B"/>
    <w:rsid w:val="00010812"/>
    <w:rsid w:val="00014DF4"/>
    <w:rsid w:val="00020490"/>
    <w:rsid w:val="000208A6"/>
    <w:rsid w:val="000219A0"/>
    <w:rsid w:val="00023ED5"/>
    <w:rsid w:val="0002541A"/>
    <w:rsid w:val="00026BE2"/>
    <w:rsid w:val="00027A4A"/>
    <w:rsid w:val="0003221E"/>
    <w:rsid w:val="000330B5"/>
    <w:rsid w:val="00034B1A"/>
    <w:rsid w:val="000375E2"/>
    <w:rsid w:val="00042D33"/>
    <w:rsid w:val="00044D3F"/>
    <w:rsid w:val="00054287"/>
    <w:rsid w:val="0005602A"/>
    <w:rsid w:val="0005656D"/>
    <w:rsid w:val="00056DEF"/>
    <w:rsid w:val="00061384"/>
    <w:rsid w:val="000633FA"/>
    <w:rsid w:val="00063D48"/>
    <w:rsid w:val="00065100"/>
    <w:rsid w:val="00065FC0"/>
    <w:rsid w:val="00066E54"/>
    <w:rsid w:val="0007030A"/>
    <w:rsid w:val="00071269"/>
    <w:rsid w:val="00071652"/>
    <w:rsid w:val="000718CC"/>
    <w:rsid w:val="00071FFD"/>
    <w:rsid w:val="00072E1A"/>
    <w:rsid w:val="000778B1"/>
    <w:rsid w:val="00080B65"/>
    <w:rsid w:val="00082BD0"/>
    <w:rsid w:val="00090B8A"/>
    <w:rsid w:val="00092067"/>
    <w:rsid w:val="00092DCE"/>
    <w:rsid w:val="00095342"/>
    <w:rsid w:val="000976AA"/>
    <w:rsid w:val="00097800"/>
    <w:rsid w:val="000A1314"/>
    <w:rsid w:val="000A21A7"/>
    <w:rsid w:val="000A60E6"/>
    <w:rsid w:val="000A6FCA"/>
    <w:rsid w:val="000B1734"/>
    <w:rsid w:val="000B1961"/>
    <w:rsid w:val="000B25DA"/>
    <w:rsid w:val="000B30C9"/>
    <w:rsid w:val="000B3A56"/>
    <w:rsid w:val="000B5B99"/>
    <w:rsid w:val="000C1976"/>
    <w:rsid w:val="000C221E"/>
    <w:rsid w:val="000C4544"/>
    <w:rsid w:val="000C52FD"/>
    <w:rsid w:val="000C550C"/>
    <w:rsid w:val="000C6E6D"/>
    <w:rsid w:val="000C7321"/>
    <w:rsid w:val="000C7589"/>
    <w:rsid w:val="000D15E1"/>
    <w:rsid w:val="000D2FCC"/>
    <w:rsid w:val="000D3216"/>
    <w:rsid w:val="000D69E6"/>
    <w:rsid w:val="000D7609"/>
    <w:rsid w:val="000E0212"/>
    <w:rsid w:val="000E1EC8"/>
    <w:rsid w:val="000E3DEA"/>
    <w:rsid w:val="000F524D"/>
    <w:rsid w:val="000F5AC6"/>
    <w:rsid w:val="000F7A43"/>
    <w:rsid w:val="00100A56"/>
    <w:rsid w:val="0010337F"/>
    <w:rsid w:val="00111612"/>
    <w:rsid w:val="0011352B"/>
    <w:rsid w:val="00113BFD"/>
    <w:rsid w:val="00113EEC"/>
    <w:rsid w:val="001155ED"/>
    <w:rsid w:val="00116532"/>
    <w:rsid w:val="00116BFD"/>
    <w:rsid w:val="0012191B"/>
    <w:rsid w:val="00122462"/>
    <w:rsid w:val="00124C1F"/>
    <w:rsid w:val="00125F83"/>
    <w:rsid w:val="00127789"/>
    <w:rsid w:val="00127FC8"/>
    <w:rsid w:val="00130AA6"/>
    <w:rsid w:val="001346D6"/>
    <w:rsid w:val="00135DFC"/>
    <w:rsid w:val="00141DA9"/>
    <w:rsid w:val="0014526A"/>
    <w:rsid w:val="001533D2"/>
    <w:rsid w:val="00155AE5"/>
    <w:rsid w:val="00156364"/>
    <w:rsid w:val="00156780"/>
    <w:rsid w:val="0015748B"/>
    <w:rsid w:val="00157D28"/>
    <w:rsid w:val="00161A1A"/>
    <w:rsid w:val="001645DA"/>
    <w:rsid w:val="001650F7"/>
    <w:rsid w:val="00167FAF"/>
    <w:rsid w:val="00175BB6"/>
    <w:rsid w:val="00180199"/>
    <w:rsid w:val="00181CF5"/>
    <w:rsid w:val="00185261"/>
    <w:rsid w:val="0019061D"/>
    <w:rsid w:val="00190A41"/>
    <w:rsid w:val="0019113D"/>
    <w:rsid w:val="00191A20"/>
    <w:rsid w:val="0019273E"/>
    <w:rsid w:val="00196B50"/>
    <w:rsid w:val="00197669"/>
    <w:rsid w:val="001A4FE0"/>
    <w:rsid w:val="001A7F6B"/>
    <w:rsid w:val="001B0C65"/>
    <w:rsid w:val="001B3062"/>
    <w:rsid w:val="001B5076"/>
    <w:rsid w:val="001B6602"/>
    <w:rsid w:val="001B67AF"/>
    <w:rsid w:val="001B7023"/>
    <w:rsid w:val="001C03FA"/>
    <w:rsid w:val="001C3130"/>
    <w:rsid w:val="001C3A3C"/>
    <w:rsid w:val="001C3B48"/>
    <w:rsid w:val="001C4939"/>
    <w:rsid w:val="001C4D3A"/>
    <w:rsid w:val="001C5AA6"/>
    <w:rsid w:val="001C7F89"/>
    <w:rsid w:val="001D0537"/>
    <w:rsid w:val="001D2480"/>
    <w:rsid w:val="001D4BF3"/>
    <w:rsid w:val="001D4D3F"/>
    <w:rsid w:val="001E1BAC"/>
    <w:rsid w:val="001E380D"/>
    <w:rsid w:val="001E3B34"/>
    <w:rsid w:val="001E5194"/>
    <w:rsid w:val="001E54A6"/>
    <w:rsid w:val="001E6419"/>
    <w:rsid w:val="001E7341"/>
    <w:rsid w:val="001F3179"/>
    <w:rsid w:val="001F3665"/>
    <w:rsid w:val="001F3B70"/>
    <w:rsid w:val="001F5C63"/>
    <w:rsid w:val="001F6027"/>
    <w:rsid w:val="001F623F"/>
    <w:rsid w:val="001F7A89"/>
    <w:rsid w:val="00200AA1"/>
    <w:rsid w:val="00204A43"/>
    <w:rsid w:val="002074A5"/>
    <w:rsid w:val="00207727"/>
    <w:rsid w:val="00213DD4"/>
    <w:rsid w:val="00217526"/>
    <w:rsid w:val="00217D53"/>
    <w:rsid w:val="00221F2D"/>
    <w:rsid w:val="00224710"/>
    <w:rsid w:val="0022689C"/>
    <w:rsid w:val="0022793B"/>
    <w:rsid w:val="00227C9A"/>
    <w:rsid w:val="002314A5"/>
    <w:rsid w:val="002321F7"/>
    <w:rsid w:val="002325CA"/>
    <w:rsid w:val="002328E3"/>
    <w:rsid w:val="002350FF"/>
    <w:rsid w:val="00242A3D"/>
    <w:rsid w:val="00243030"/>
    <w:rsid w:val="0024352C"/>
    <w:rsid w:val="00244844"/>
    <w:rsid w:val="00245573"/>
    <w:rsid w:val="00246111"/>
    <w:rsid w:val="00247019"/>
    <w:rsid w:val="00253614"/>
    <w:rsid w:val="00255BC1"/>
    <w:rsid w:val="00256BFF"/>
    <w:rsid w:val="0026338E"/>
    <w:rsid w:val="002650BC"/>
    <w:rsid w:val="0027318A"/>
    <w:rsid w:val="002736E9"/>
    <w:rsid w:val="00273EBF"/>
    <w:rsid w:val="00274010"/>
    <w:rsid w:val="00275AE7"/>
    <w:rsid w:val="002762A5"/>
    <w:rsid w:val="00276995"/>
    <w:rsid w:val="00277769"/>
    <w:rsid w:val="002777CB"/>
    <w:rsid w:val="00281E55"/>
    <w:rsid w:val="0028584A"/>
    <w:rsid w:val="00286D20"/>
    <w:rsid w:val="002909AE"/>
    <w:rsid w:val="00292B2B"/>
    <w:rsid w:val="00292DCC"/>
    <w:rsid w:val="0029437F"/>
    <w:rsid w:val="002948AC"/>
    <w:rsid w:val="00295805"/>
    <w:rsid w:val="0029608A"/>
    <w:rsid w:val="00296AD7"/>
    <w:rsid w:val="0029761D"/>
    <w:rsid w:val="00297AE6"/>
    <w:rsid w:val="002A03BF"/>
    <w:rsid w:val="002A21B6"/>
    <w:rsid w:val="002A39B4"/>
    <w:rsid w:val="002A64FB"/>
    <w:rsid w:val="002A73C8"/>
    <w:rsid w:val="002B2C6E"/>
    <w:rsid w:val="002B4485"/>
    <w:rsid w:val="002B545B"/>
    <w:rsid w:val="002C1F43"/>
    <w:rsid w:val="002C34F5"/>
    <w:rsid w:val="002C3628"/>
    <w:rsid w:val="002C637F"/>
    <w:rsid w:val="002C63A1"/>
    <w:rsid w:val="002C6471"/>
    <w:rsid w:val="002D0CFB"/>
    <w:rsid w:val="002D0D01"/>
    <w:rsid w:val="002D2DD9"/>
    <w:rsid w:val="002D40C1"/>
    <w:rsid w:val="002D5C70"/>
    <w:rsid w:val="002E15BF"/>
    <w:rsid w:val="002E20A0"/>
    <w:rsid w:val="002E280F"/>
    <w:rsid w:val="002E2A37"/>
    <w:rsid w:val="002E522E"/>
    <w:rsid w:val="002F3D75"/>
    <w:rsid w:val="002F4653"/>
    <w:rsid w:val="002F7069"/>
    <w:rsid w:val="00301A59"/>
    <w:rsid w:val="00301A99"/>
    <w:rsid w:val="00304B22"/>
    <w:rsid w:val="00307370"/>
    <w:rsid w:val="00307D21"/>
    <w:rsid w:val="00307E1F"/>
    <w:rsid w:val="003119B3"/>
    <w:rsid w:val="0032318A"/>
    <w:rsid w:val="0032648B"/>
    <w:rsid w:val="003268DB"/>
    <w:rsid w:val="0033239B"/>
    <w:rsid w:val="00333870"/>
    <w:rsid w:val="003362A4"/>
    <w:rsid w:val="00336D5F"/>
    <w:rsid w:val="00340C13"/>
    <w:rsid w:val="00341519"/>
    <w:rsid w:val="00341A9C"/>
    <w:rsid w:val="00342413"/>
    <w:rsid w:val="00342D23"/>
    <w:rsid w:val="003446E1"/>
    <w:rsid w:val="00345E36"/>
    <w:rsid w:val="00346F06"/>
    <w:rsid w:val="0035024B"/>
    <w:rsid w:val="00351A2A"/>
    <w:rsid w:val="00354A24"/>
    <w:rsid w:val="00354E36"/>
    <w:rsid w:val="00355E08"/>
    <w:rsid w:val="00356BB1"/>
    <w:rsid w:val="0035799D"/>
    <w:rsid w:val="00360BDE"/>
    <w:rsid w:val="003617B0"/>
    <w:rsid w:val="00361CB1"/>
    <w:rsid w:val="00362451"/>
    <w:rsid w:val="00362E91"/>
    <w:rsid w:val="00367229"/>
    <w:rsid w:val="00377AC3"/>
    <w:rsid w:val="00380595"/>
    <w:rsid w:val="0038309F"/>
    <w:rsid w:val="00384726"/>
    <w:rsid w:val="003847B8"/>
    <w:rsid w:val="00385631"/>
    <w:rsid w:val="00386B7E"/>
    <w:rsid w:val="00387E34"/>
    <w:rsid w:val="00390DB8"/>
    <w:rsid w:val="00395035"/>
    <w:rsid w:val="003A047E"/>
    <w:rsid w:val="003A4AF2"/>
    <w:rsid w:val="003A743D"/>
    <w:rsid w:val="003A7CF3"/>
    <w:rsid w:val="003B3025"/>
    <w:rsid w:val="003B740B"/>
    <w:rsid w:val="003C777B"/>
    <w:rsid w:val="003D13AA"/>
    <w:rsid w:val="003D5C8A"/>
    <w:rsid w:val="003E194A"/>
    <w:rsid w:val="003E3572"/>
    <w:rsid w:val="003E46BC"/>
    <w:rsid w:val="003E47D6"/>
    <w:rsid w:val="003E7BBB"/>
    <w:rsid w:val="003F45A4"/>
    <w:rsid w:val="003F5B12"/>
    <w:rsid w:val="00400CD8"/>
    <w:rsid w:val="004037AC"/>
    <w:rsid w:val="00405766"/>
    <w:rsid w:val="00407712"/>
    <w:rsid w:val="00412585"/>
    <w:rsid w:val="00417001"/>
    <w:rsid w:val="00423B30"/>
    <w:rsid w:val="00424D57"/>
    <w:rsid w:val="00430D26"/>
    <w:rsid w:val="00431B4B"/>
    <w:rsid w:val="00431D47"/>
    <w:rsid w:val="00432AA5"/>
    <w:rsid w:val="00435596"/>
    <w:rsid w:val="00437767"/>
    <w:rsid w:val="00440861"/>
    <w:rsid w:val="004415AB"/>
    <w:rsid w:val="0044239A"/>
    <w:rsid w:val="00446534"/>
    <w:rsid w:val="00447023"/>
    <w:rsid w:val="0044705C"/>
    <w:rsid w:val="00451631"/>
    <w:rsid w:val="004539A8"/>
    <w:rsid w:val="00454EC4"/>
    <w:rsid w:val="00456925"/>
    <w:rsid w:val="0045767F"/>
    <w:rsid w:val="00460515"/>
    <w:rsid w:val="0046145B"/>
    <w:rsid w:val="004616EB"/>
    <w:rsid w:val="00461BEE"/>
    <w:rsid w:val="00461EB9"/>
    <w:rsid w:val="00462140"/>
    <w:rsid w:val="004633F1"/>
    <w:rsid w:val="00465278"/>
    <w:rsid w:val="00465854"/>
    <w:rsid w:val="0046695A"/>
    <w:rsid w:val="00466DE2"/>
    <w:rsid w:val="00470ABB"/>
    <w:rsid w:val="004745EE"/>
    <w:rsid w:val="00475445"/>
    <w:rsid w:val="004774A4"/>
    <w:rsid w:val="004778A1"/>
    <w:rsid w:val="00480411"/>
    <w:rsid w:val="00480944"/>
    <w:rsid w:val="004857DE"/>
    <w:rsid w:val="00490334"/>
    <w:rsid w:val="004908F9"/>
    <w:rsid w:val="00496426"/>
    <w:rsid w:val="00497344"/>
    <w:rsid w:val="004A3FB6"/>
    <w:rsid w:val="004A3FD5"/>
    <w:rsid w:val="004A5347"/>
    <w:rsid w:val="004B2713"/>
    <w:rsid w:val="004B38F4"/>
    <w:rsid w:val="004B498C"/>
    <w:rsid w:val="004B7922"/>
    <w:rsid w:val="004C3CA0"/>
    <w:rsid w:val="004C72CD"/>
    <w:rsid w:val="004D08AD"/>
    <w:rsid w:val="004D1EF1"/>
    <w:rsid w:val="004D2477"/>
    <w:rsid w:val="004D4EDE"/>
    <w:rsid w:val="004D5099"/>
    <w:rsid w:val="004D50EB"/>
    <w:rsid w:val="004D5690"/>
    <w:rsid w:val="004E1387"/>
    <w:rsid w:val="004E4372"/>
    <w:rsid w:val="004E48F3"/>
    <w:rsid w:val="004E6272"/>
    <w:rsid w:val="004E72C1"/>
    <w:rsid w:val="004F3AB4"/>
    <w:rsid w:val="004F4D85"/>
    <w:rsid w:val="00500120"/>
    <w:rsid w:val="00500663"/>
    <w:rsid w:val="00501C83"/>
    <w:rsid w:val="005037DE"/>
    <w:rsid w:val="005046B4"/>
    <w:rsid w:val="00504A9F"/>
    <w:rsid w:val="00507C9B"/>
    <w:rsid w:val="005107EF"/>
    <w:rsid w:val="00510C12"/>
    <w:rsid w:val="00514F0E"/>
    <w:rsid w:val="005152D4"/>
    <w:rsid w:val="00516A04"/>
    <w:rsid w:val="005217BA"/>
    <w:rsid w:val="00524526"/>
    <w:rsid w:val="005274AF"/>
    <w:rsid w:val="0053095C"/>
    <w:rsid w:val="00531B03"/>
    <w:rsid w:val="00537407"/>
    <w:rsid w:val="00540775"/>
    <w:rsid w:val="005417D8"/>
    <w:rsid w:val="005450F6"/>
    <w:rsid w:val="005452DF"/>
    <w:rsid w:val="0055244A"/>
    <w:rsid w:val="00555C68"/>
    <w:rsid w:val="00555D58"/>
    <w:rsid w:val="00556652"/>
    <w:rsid w:val="00560A66"/>
    <w:rsid w:val="0056343A"/>
    <w:rsid w:val="005655C8"/>
    <w:rsid w:val="005666B4"/>
    <w:rsid w:val="005674DD"/>
    <w:rsid w:val="00570972"/>
    <w:rsid w:val="0057121B"/>
    <w:rsid w:val="005766D9"/>
    <w:rsid w:val="00577D61"/>
    <w:rsid w:val="00581853"/>
    <w:rsid w:val="00582811"/>
    <w:rsid w:val="00582CC4"/>
    <w:rsid w:val="00582CCC"/>
    <w:rsid w:val="00583584"/>
    <w:rsid w:val="00587866"/>
    <w:rsid w:val="00591261"/>
    <w:rsid w:val="00591E8E"/>
    <w:rsid w:val="005B114B"/>
    <w:rsid w:val="005B3712"/>
    <w:rsid w:val="005B4F64"/>
    <w:rsid w:val="005B6C0D"/>
    <w:rsid w:val="005B7893"/>
    <w:rsid w:val="005B7F05"/>
    <w:rsid w:val="005C2673"/>
    <w:rsid w:val="005C45BA"/>
    <w:rsid w:val="005C4B90"/>
    <w:rsid w:val="005C53AF"/>
    <w:rsid w:val="005C556E"/>
    <w:rsid w:val="005C7EC6"/>
    <w:rsid w:val="005D1603"/>
    <w:rsid w:val="005D3C31"/>
    <w:rsid w:val="005D6D38"/>
    <w:rsid w:val="005D6F34"/>
    <w:rsid w:val="005E3B53"/>
    <w:rsid w:val="005E53B6"/>
    <w:rsid w:val="005E6D08"/>
    <w:rsid w:val="005F5CEF"/>
    <w:rsid w:val="005F6857"/>
    <w:rsid w:val="005F7CC8"/>
    <w:rsid w:val="005F7D7C"/>
    <w:rsid w:val="006000BD"/>
    <w:rsid w:val="00601A81"/>
    <w:rsid w:val="006035F3"/>
    <w:rsid w:val="006058BA"/>
    <w:rsid w:val="00606673"/>
    <w:rsid w:val="00607EF2"/>
    <w:rsid w:val="00611B50"/>
    <w:rsid w:val="006214DF"/>
    <w:rsid w:val="00625E91"/>
    <w:rsid w:val="00626988"/>
    <w:rsid w:val="0063010B"/>
    <w:rsid w:val="00630C3F"/>
    <w:rsid w:val="0063222E"/>
    <w:rsid w:val="006343DC"/>
    <w:rsid w:val="00635206"/>
    <w:rsid w:val="00636235"/>
    <w:rsid w:val="00637625"/>
    <w:rsid w:val="00640418"/>
    <w:rsid w:val="006419BF"/>
    <w:rsid w:val="0064541E"/>
    <w:rsid w:val="00647A9D"/>
    <w:rsid w:val="00655E0C"/>
    <w:rsid w:val="00656E28"/>
    <w:rsid w:val="00656F8C"/>
    <w:rsid w:val="006612CF"/>
    <w:rsid w:val="00665BBF"/>
    <w:rsid w:val="006725B7"/>
    <w:rsid w:val="006728B0"/>
    <w:rsid w:val="00673077"/>
    <w:rsid w:val="00674C27"/>
    <w:rsid w:val="006801DF"/>
    <w:rsid w:val="00683C23"/>
    <w:rsid w:val="00686A4E"/>
    <w:rsid w:val="00687471"/>
    <w:rsid w:val="0069047B"/>
    <w:rsid w:val="006911F3"/>
    <w:rsid w:val="00693602"/>
    <w:rsid w:val="00696B1C"/>
    <w:rsid w:val="00696DC6"/>
    <w:rsid w:val="006A0FD9"/>
    <w:rsid w:val="006A2147"/>
    <w:rsid w:val="006A26F8"/>
    <w:rsid w:val="006A2D46"/>
    <w:rsid w:val="006A7398"/>
    <w:rsid w:val="006B21CF"/>
    <w:rsid w:val="006B3CE3"/>
    <w:rsid w:val="006B3DA7"/>
    <w:rsid w:val="006B5F21"/>
    <w:rsid w:val="006B7765"/>
    <w:rsid w:val="006B7C73"/>
    <w:rsid w:val="006C4544"/>
    <w:rsid w:val="006C4904"/>
    <w:rsid w:val="006C4C65"/>
    <w:rsid w:val="006C4FA7"/>
    <w:rsid w:val="006C50E5"/>
    <w:rsid w:val="006C5BE6"/>
    <w:rsid w:val="006C7136"/>
    <w:rsid w:val="006D09BD"/>
    <w:rsid w:val="006D1875"/>
    <w:rsid w:val="006D4FAE"/>
    <w:rsid w:val="006D6B98"/>
    <w:rsid w:val="006E03C5"/>
    <w:rsid w:val="006E05C3"/>
    <w:rsid w:val="006E14CD"/>
    <w:rsid w:val="006E1DB8"/>
    <w:rsid w:val="006E5C64"/>
    <w:rsid w:val="006E68CC"/>
    <w:rsid w:val="006F05F1"/>
    <w:rsid w:val="006F6A24"/>
    <w:rsid w:val="006F6B65"/>
    <w:rsid w:val="00701734"/>
    <w:rsid w:val="00702AD5"/>
    <w:rsid w:val="00705644"/>
    <w:rsid w:val="00705EE2"/>
    <w:rsid w:val="007067D9"/>
    <w:rsid w:val="007100CB"/>
    <w:rsid w:val="00710436"/>
    <w:rsid w:val="007107DC"/>
    <w:rsid w:val="00710B96"/>
    <w:rsid w:val="007205E8"/>
    <w:rsid w:val="00721676"/>
    <w:rsid w:val="007228B2"/>
    <w:rsid w:val="00722C1A"/>
    <w:rsid w:val="00723B43"/>
    <w:rsid w:val="00724031"/>
    <w:rsid w:val="007262BF"/>
    <w:rsid w:val="0072769F"/>
    <w:rsid w:val="00727EAD"/>
    <w:rsid w:val="00730E21"/>
    <w:rsid w:val="007314EE"/>
    <w:rsid w:val="00734CF1"/>
    <w:rsid w:val="00735C5B"/>
    <w:rsid w:val="007366BA"/>
    <w:rsid w:val="007414A3"/>
    <w:rsid w:val="00741C30"/>
    <w:rsid w:val="00742B6D"/>
    <w:rsid w:val="007447FB"/>
    <w:rsid w:val="00744CA3"/>
    <w:rsid w:val="00746A09"/>
    <w:rsid w:val="00746C31"/>
    <w:rsid w:val="00751D0C"/>
    <w:rsid w:val="00755853"/>
    <w:rsid w:val="00756383"/>
    <w:rsid w:val="00761C3C"/>
    <w:rsid w:val="00766321"/>
    <w:rsid w:val="00766AAB"/>
    <w:rsid w:val="00766FC6"/>
    <w:rsid w:val="0076756C"/>
    <w:rsid w:val="00767E0D"/>
    <w:rsid w:val="007701B2"/>
    <w:rsid w:val="00770F47"/>
    <w:rsid w:val="007724DE"/>
    <w:rsid w:val="00773C92"/>
    <w:rsid w:val="00774372"/>
    <w:rsid w:val="00775C0B"/>
    <w:rsid w:val="00777B5D"/>
    <w:rsid w:val="00781372"/>
    <w:rsid w:val="00781959"/>
    <w:rsid w:val="00786535"/>
    <w:rsid w:val="00790A32"/>
    <w:rsid w:val="0079167D"/>
    <w:rsid w:val="00792240"/>
    <w:rsid w:val="007929BB"/>
    <w:rsid w:val="0079308A"/>
    <w:rsid w:val="0079358C"/>
    <w:rsid w:val="00794923"/>
    <w:rsid w:val="00794981"/>
    <w:rsid w:val="00796DAD"/>
    <w:rsid w:val="007A02A5"/>
    <w:rsid w:val="007A0693"/>
    <w:rsid w:val="007A11B9"/>
    <w:rsid w:val="007A1CD2"/>
    <w:rsid w:val="007B13C7"/>
    <w:rsid w:val="007B1F8D"/>
    <w:rsid w:val="007B2327"/>
    <w:rsid w:val="007B35A1"/>
    <w:rsid w:val="007B7571"/>
    <w:rsid w:val="007C311A"/>
    <w:rsid w:val="007C352B"/>
    <w:rsid w:val="007C5B0D"/>
    <w:rsid w:val="007C5B52"/>
    <w:rsid w:val="007C6A51"/>
    <w:rsid w:val="007C731D"/>
    <w:rsid w:val="007C7719"/>
    <w:rsid w:val="007C7E2D"/>
    <w:rsid w:val="007D24F8"/>
    <w:rsid w:val="007D2BE1"/>
    <w:rsid w:val="007D4D48"/>
    <w:rsid w:val="007D5B0B"/>
    <w:rsid w:val="007D7330"/>
    <w:rsid w:val="007D7C29"/>
    <w:rsid w:val="007E0123"/>
    <w:rsid w:val="007E03B0"/>
    <w:rsid w:val="007E1292"/>
    <w:rsid w:val="007E1739"/>
    <w:rsid w:val="007E2DB5"/>
    <w:rsid w:val="007E4F6D"/>
    <w:rsid w:val="007E6AD3"/>
    <w:rsid w:val="007F28B1"/>
    <w:rsid w:val="007F2EEB"/>
    <w:rsid w:val="007F683B"/>
    <w:rsid w:val="00800F8E"/>
    <w:rsid w:val="008029E1"/>
    <w:rsid w:val="00804ADB"/>
    <w:rsid w:val="0080738D"/>
    <w:rsid w:val="00811A09"/>
    <w:rsid w:val="008121B3"/>
    <w:rsid w:val="00813639"/>
    <w:rsid w:val="00813D91"/>
    <w:rsid w:val="00815107"/>
    <w:rsid w:val="0081617D"/>
    <w:rsid w:val="008161F9"/>
    <w:rsid w:val="008163CE"/>
    <w:rsid w:val="00817419"/>
    <w:rsid w:val="00817C2A"/>
    <w:rsid w:val="00820B68"/>
    <w:rsid w:val="00824951"/>
    <w:rsid w:val="0082664A"/>
    <w:rsid w:val="00830C30"/>
    <w:rsid w:val="00832CCA"/>
    <w:rsid w:val="008367EC"/>
    <w:rsid w:val="00840007"/>
    <w:rsid w:val="00841650"/>
    <w:rsid w:val="00841D40"/>
    <w:rsid w:val="0084270D"/>
    <w:rsid w:val="00842909"/>
    <w:rsid w:val="00842931"/>
    <w:rsid w:val="00846D20"/>
    <w:rsid w:val="00847084"/>
    <w:rsid w:val="0085179B"/>
    <w:rsid w:val="00853618"/>
    <w:rsid w:val="0085688A"/>
    <w:rsid w:val="00864114"/>
    <w:rsid w:val="00864324"/>
    <w:rsid w:val="00864572"/>
    <w:rsid w:val="00867138"/>
    <w:rsid w:val="00871123"/>
    <w:rsid w:val="0087277F"/>
    <w:rsid w:val="00873719"/>
    <w:rsid w:val="008740D2"/>
    <w:rsid w:val="00875805"/>
    <w:rsid w:val="00875F56"/>
    <w:rsid w:val="00875FA4"/>
    <w:rsid w:val="008821AB"/>
    <w:rsid w:val="00882CA8"/>
    <w:rsid w:val="00882EE3"/>
    <w:rsid w:val="00883096"/>
    <w:rsid w:val="00883E4D"/>
    <w:rsid w:val="0088532D"/>
    <w:rsid w:val="00887625"/>
    <w:rsid w:val="00887763"/>
    <w:rsid w:val="00892CE5"/>
    <w:rsid w:val="0089478E"/>
    <w:rsid w:val="00896EFB"/>
    <w:rsid w:val="008A475E"/>
    <w:rsid w:val="008A5017"/>
    <w:rsid w:val="008A74CA"/>
    <w:rsid w:val="008B0345"/>
    <w:rsid w:val="008B4479"/>
    <w:rsid w:val="008B55C3"/>
    <w:rsid w:val="008B5A2A"/>
    <w:rsid w:val="008C0689"/>
    <w:rsid w:val="008C4330"/>
    <w:rsid w:val="008C7666"/>
    <w:rsid w:val="008D0440"/>
    <w:rsid w:val="008D0DB9"/>
    <w:rsid w:val="008D2541"/>
    <w:rsid w:val="008D3602"/>
    <w:rsid w:val="008D5C4C"/>
    <w:rsid w:val="008E0EEF"/>
    <w:rsid w:val="008E3207"/>
    <w:rsid w:val="008E32BD"/>
    <w:rsid w:val="008E4132"/>
    <w:rsid w:val="008E5CBD"/>
    <w:rsid w:val="008F0F20"/>
    <w:rsid w:val="008F54D0"/>
    <w:rsid w:val="008F6AF9"/>
    <w:rsid w:val="008F7ABB"/>
    <w:rsid w:val="008F7B0E"/>
    <w:rsid w:val="00900021"/>
    <w:rsid w:val="00901010"/>
    <w:rsid w:val="00901E8E"/>
    <w:rsid w:val="0090351A"/>
    <w:rsid w:val="00903EAB"/>
    <w:rsid w:val="00904512"/>
    <w:rsid w:val="00910A85"/>
    <w:rsid w:val="00911109"/>
    <w:rsid w:val="009116C2"/>
    <w:rsid w:val="00912663"/>
    <w:rsid w:val="00913F53"/>
    <w:rsid w:val="00916F15"/>
    <w:rsid w:val="0092182D"/>
    <w:rsid w:val="00922404"/>
    <w:rsid w:val="00922DB6"/>
    <w:rsid w:val="009236ED"/>
    <w:rsid w:val="00932881"/>
    <w:rsid w:val="009336EF"/>
    <w:rsid w:val="0093428B"/>
    <w:rsid w:val="00936178"/>
    <w:rsid w:val="0093624F"/>
    <w:rsid w:val="0093686F"/>
    <w:rsid w:val="00940121"/>
    <w:rsid w:val="00943675"/>
    <w:rsid w:val="0094548F"/>
    <w:rsid w:val="00950A06"/>
    <w:rsid w:val="0095124F"/>
    <w:rsid w:val="00953032"/>
    <w:rsid w:val="009540FA"/>
    <w:rsid w:val="00957A2B"/>
    <w:rsid w:val="0096052E"/>
    <w:rsid w:val="00962DF1"/>
    <w:rsid w:val="00965FFF"/>
    <w:rsid w:val="00967E34"/>
    <w:rsid w:val="009701AF"/>
    <w:rsid w:val="00970B52"/>
    <w:rsid w:val="00971D13"/>
    <w:rsid w:val="00973915"/>
    <w:rsid w:val="00974E8B"/>
    <w:rsid w:val="009773EB"/>
    <w:rsid w:val="00984300"/>
    <w:rsid w:val="009848B6"/>
    <w:rsid w:val="00985EA4"/>
    <w:rsid w:val="00987CC5"/>
    <w:rsid w:val="009964BF"/>
    <w:rsid w:val="009A214D"/>
    <w:rsid w:val="009A3091"/>
    <w:rsid w:val="009A6253"/>
    <w:rsid w:val="009B169E"/>
    <w:rsid w:val="009B555D"/>
    <w:rsid w:val="009B7BD8"/>
    <w:rsid w:val="009C0A39"/>
    <w:rsid w:val="009C1CF5"/>
    <w:rsid w:val="009C2361"/>
    <w:rsid w:val="009C313E"/>
    <w:rsid w:val="009C51F2"/>
    <w:rsid w:val="009C74E0"/>
    <w:rsid w:val="009D113B"/>
    <w:rsid w:val="009D2B79"/>
    <w:rsid w:val="009D3AA5"/>
    <w:rsid w:val="009D4592"/>
    <w:rsid w:val="009D537B"/>
    <w:rsid w:val="009E0486"/>
    <w:rsid w:val="009E05EB"/>
    <w:rsid w:val="009E18E3"/>
    <w:rsid w:val="009E289D"/>
    <w:rsid w:val="009E420F"/>
    <w:rsid w:val="009E4FCF"/>
    <w:rsid w:val="009E5892"/>
    <w:rsid w:val="009F1512"/>
    <w:rsid w:val="009F1C6D"/>
    <w:rsid w:val="009F313F"/>
    <w:rsid w:val="009F3B7C"/>
    <w:rsid w:val="00A000C4"/>
    <w:rsid w:val="00A01F89"/>
    <w:rsid w:val="00A02837"/>
    <w:rsid w:val="00A04736"/>
    <w:rsid w:val="00A11992"/>
    <w:rsid w:val="00A13671"/>
    <w:rsid w:val="00A13998"/>
    <w:rsid w:val="00A15DF9"/>
    <w:rsid w:val="00A17B13"/>
    <w:rsid w:val="00A27CDD"/>
    <w:rsid w:val="00A30CC8"/>
    <w:rsid w:val="00A33944"/>
    <w:rsid w:val="00A36360"/>
    <w:rsid w:val="00A4773D"/>
    <w:rsid w:val="00A538B6"/>
    <w:rsid w:val="00A5618B"/>
    <w:rsid w:val="00A561C5"/>
    <w:rsid w:val="00A60628"/>
    <w:rsid w:val="00A623D6"/>
    <w:rsid w:val="00A625D6"/>
    <w:rsid w:val="00A64074"/>
    <w:rsid w:val="00A6446F"/>
    <w:rsid w:val="00A669DD"/>
    <w:rsid w:val="00A6753C"/>
    <w:rsid w:val="00A675AD"/>
    <w:rsid w:val="00A71542"/>
    <w:rsid w:val="00A72816"/>
    <w:rsid w:val="00A75CF0"/>
    <w:rsid w:val="00A80C94"/>
    <w:rsid w:val="00A8520F"/>
    <w:rsid w:val="00A9365A"/>
    <w:rsid w:val="00AA32DD"/>
    <w:rsid w:val="00AA346E"/>
    <w:rsid w:val="00AA3FE6"/>
    <w:rsid w:val="00AA4199"/>
    <w:rsid w:val="00AA4BF6"/>
    <w:rsid w:val="00AA5F96"/>
    <w:rsid w:val="00AA6CF6"/>
    <w:rsid w:val="00AB38F6"/>
    <w:rsid w:val="00AB4DE2"/>
    <w:rsid w:val="00AB5093"/>
    <w:rsid w:val="00AB5301"/>
    <w:rsid w:val="00AC313E"/>
    <w:rsid w:val="00AC537D"/>
    <w:rsid w:val="00AC5AE2"/>
    <w:rsid w:val="00AC7669"/>
    <w:rsid w:val="00AC7712"/>
    <w:rsid w:val="00AD07E8"/>
    <w:rsid w:val="00AD4819"/>
    <w:rsid w:val="00AD4FE0"/>
    <w:rsid w:val="00AD5815"/>
    <w:rsid w:val="00AD7E2D"/>
    <w:rsid w:val="00AE295C"/>
    <w:rsid w:val="00AE343B"/>
    <w:rsid w:val="00AE520E"/>
    <w:rsid w:val="00AE6078"/>
    <w:rsid w:val="00AE6686"/>
    <w:rsid w:val="00AE6A25"/>
    <w:rsid w:val="00AE6D6A"/>
    <w:rsid w:val="00AF34BD"/>
    <w:rsid w:val="00AF4C4D"/>
    <w:rsid w:val="00AF6C5F"/>
    <w:rsid w:val="00B00B31"/>
    <w:rsid w:val="00B00DE8"/>
    <w:rsid w:val="00B00EEF"/>
    <w:rsid w:val="00B011B7"/>
    <w:rsid w:val="00B017A3"/>
    <w:rsid w:val="00B0298B"/>
    <w:rsid w:val="00B059B3"/>
    <w:rsid w:val="00B066B1"/>
    <w:rsid w:val="00B0780E"/>
    <w:rsid w:val="00B1000D"/>
    <w:rsid w:val="00B10CA2"/>
    <w:rsid w:val="00B10DB7"/>
    <w:rsid w:val="00B119B7"/>
    <w:rsid w:val="00B1320A"/>
    <w:rsid w:val="00B13F3D"/>
    <w:rsid w:val="00B1574A"/>
    <w:rsid w:val="00B17EF7"/>
    <w:rsid w:val="00B21B32"/>
    <w:rsid w:val="00B222A7"/>
    <w:rsid w:val="00B22F06"/>
    <w:rsid w:val="00B235A3"/>
    <w:rsid w:val="00B2372F"/>
    <w:rsid w:val="00B23D91"/>
    <w:rsid w:val="00B23DC5"/>
    <w:rsid w:val="00B254F8"/>
    <w:rsid w:val="00B3059D"/>
    <w:rsid w:val="00B30893"/>
    <w:rsid w:val="00B319F8"/>
    <w:rsid w:val="00B31F3E"/>
    <w:rsid w:val="00B32AD2"/>
    <w:rsid w:val="00B33CFC"/>
    <w:rsid w:val="00B358CF"/>
    <w:rsid w:val="00B36C1A"/>
    <w:rsid w:val="00B372EC"/>
    <w:rsid w:val="00B37B64"/>
    <w:rsid w:val="00B4057B"/>
    <w:rsid w:val="00B41410"/>
    <w:rsid w:val="00B42EF1"/>
    <w:rsid w:val="00B4367B"/>
    <w:rsid w:val="00B46334"/>
    <w:rsid w:val="00B5296A"/>
    <w:rsid w:val="00B54F8A"/>
    <w:rsid w:val="00B61B0E"/>
    <w:rsid w:val="00B626E8"/>
    <w:rsid w:val="00B63301"/>
    <w:rsid w:val="00B6332A"/>
    <w:rsid w:val="00B63C55"/>
    <w:rsid w:val="00B708D8"/>
    <w:rsid w:val="00B7090F"/>
    <w:rsid w:val="00B72945"/>
    <w:rsid w:val="00B80DF2"/>
    <w:rsid w:val="00B83A1C"/>
    <w:rsid w:val="00B8473D"/>
    <w:rsid w:val="00B9144B"/>
    <w:rsid w:val="00B91ECF"/>
    <w:rsid w:val="00B9408A"/>
    <w:rsid w:val="00B944FF"/>
    <w:rsid w:val="00B94818"/>
    <w:rsid w:val="00B9527F"/>
    <w:rsid w:val="00B97AB0"/>
    <w:rsid w:val="00BA1FA2"/>
    <w:rsid w:val="00BA3237"/>
    <w:rsid w:val="00BA5819"/>
    <w:rsid w:val="00BA61D0"/>
    <w:rsid w:val="00BA77A8"/>
    <w:rsid w:val="00BB14F8"/>
    <w:rsid w:val="00BB3F22"/>
    <w:rsid w:val="00BB72B5"/>
    <w:rsid w:val="00BC04B7"/>
    <w:rsid w:val="00BC230F"/>
    <w:rsid w:val="00BC2C76"/>
    <w:rsid w:val="00BC42A5"/>
    <w:rsid w:val="00BC641C"/>
    <w:rsid w:val="00BD3693"/>
    <w:rsid w:val="00BD55CA"/>
    <w:rsid w:val="00BD6B82"/>
    <w:rsid w:val="00BD6D32"/>
    <w:rsid w:val="00BD7F6C"/>
    <w:rsid w:val="00BE0BB2"/>
    <w:rsid w:val="00BE1CCE"/>
    <w:rsid w:val="00BE6210"/>
    <w:rsid w:val="00BE69CE"/>
    <w:rsid w:val="00BE7E3F"/>
    <w:rsid w:val="00BF2C77"/>
    <w:rsid w:val="00BF5908"/>
    <w:rsid w:val="00C00D75"/>
    <w:rsid w:val="00C02597"/>
    <w:rsid w:val="00C03938"/>
    <w:rsid w:val="00C07531"/>
    <w:rsid w:val="00C106E3"/>
    <w:rsid w:val="00C126B2"/>
    <w:rsid w:val="00C140DD"/>
    <w:rsid w:val="00C142A0"/>
    <w:rsid w:val="00C15FB9"/>
    <w:rsid w:val="00C16193"/>
    <w:rsid w:val="00C16D18"/>
    <w:rsid w:val="00C2103C"/>
    <w:rsid w:val="00C212F1"/>
    <w:rsid w:val="00C21C76"/>
    <w:rsid w:val="00C2258D"/>
    <w:rsid w:val="00C22CF8"/>
    <w:rsid w:val="00C22E77"/>
    <w:rsid w:val="00C238BB"/>
    <w:rsid w:val="00C24FB3"/>
    <w:rsid w:val="00C26CF3"/>
    <w:rsid w:val="00C311DC"/>
    <w:rsid w:val="00C31DE4"/>
    <w:rsid w:val="00C33030"/>
    <w:rsid w:val="00C33A5B"/>
    <w:rsid w:val="00C42DA3"/>
    <w:rsid w:val="00C43A50"/>
    <w:rsid w:val="00C46A52"/>
    <w:rsid w:val="00C47A11"/>
    <w:rsid w:val="00C50DF4"/>
    <w:rsid w:val="00C51073"/>
    <w:rsid w:val="00C51B50"/>
    <w:rsid w:val="00C520A5"/>
    <w:rsid w:val="00C5433B"/>
    <w:rsid w:val="00C60BC4"/>
    <w:rsid w:val="00C61E7B"/>
    <w:rsid w:val="00C62771"/>
    <w:rsid w:val="00C63FF6"/>
    <w:rsid w:val="00C64D28"/>
    <w:rsid w:val="00C64D8C"/>
    <w:rsid w:val="00C66988"/>
    <w:rsid w:val="00C67C65"/>
    <w:rsid w:val="00C71069"/>
    <w:rsid w:val="00C716DE"/>
    <w:rsid w:val="00C72692"/>
    <w:rsid w:val="00C74F8D"/>
    <w:rsid w:val="00C75E8F"/>
    <w:rsid w:val="00C76830"/>
    <w:rsid w:val="00C7742D"/>
    <w:rsid w:val="00C805EB"/>
    <w:rsid w:val="00C807FF"/>
    <w:rsid w:val="00C823FB"/>
    <w:rsid w:val="00C82763"/>
    <w:rsid w:val="00C83377"/>
    <w:rsid w:val="00C900F0"/>
    <w:rsid w:val="00C90353"/>
    <w:rsid w:val="00C90E77"/>
    <w:rsid w:val="00C91A5A"/>
    <w:rsid w:val="00C92736"/>
    <w:rsid w:val="00C93FC9"/>
    <w:rsid w:val="00C95603"/>
    <w:rsid w:val="00C96C33"/>
    <w:rsid w:val="00CA0299"/>
    <w:rsid w:val="00CA333F"/>
    <w:rsid w:val="00CA6144"/>
    <w:rsid w:val="00CA6340"/>
    <w:rsid w:val="00CA7725"/>
    <w:rsid w:val="00CB2793"/>
    <w:rsid w:val="00CB6792"/>
    <w:rsid w:val="00CB7487"/>
    <w:rsid w:val="00CC3902"/>
    <w:rsid w:val="00CD4A95"/>
    <w:rsid w:val="00CD4C42"/>
    <w:rsid w:val="00CD67CF"/>
    <w:rsid w:val="00CD7E7B"/>
    <w:rsid w:val="00CE0004"/>
    <w:rsid w:val="00CE14A5"/>
    <w:rsid w:val="00CE14A6"/>
    <w:rsid w:val="00CE2E70"/>
    <w:rsid w:val="00CE4234"/>
    <w:rsid w:val="00CE524C"/>
    <w:rsid w:val="00CE5357"/>
    <w:rsid w:val="00CF180B"/>
    <w:rsid w:val="00CF1A10"/>
    <w:rsid w:val="00CF381D"/>
    <w:rsid w:val="00CF58E0"/>
    <w:rsid w:val="00CF7BD1"/>
    <w:rsid w:val="00CF7E18"/>
    <w:rsid w:val="00D009BD"/>
    <w:rsid w:val="00D0230C"/>
    <w:rsid w:val="00D0375B"/>
    <w:rsid w:val="00D13A07"/>
    <w:rsid w:val="00D163C3"/>
    <w:rsid w:val="00D239FC"/>
    <w:rsid w:val="00D24160"/>
    <w:rsid w:val="00D26D8F"/>
    <w:rsid w:val="00D27A69"/>
    <w:rsid w:val="00D33680"/>
    <w:rsid w:val="00D36EBE"/>
    <w:rsid w:val="00D371F8"/>
    <w:rsid w:val="00D40107"/>
    <w:rsid w:val="00D4011D"/>
    <w:rsid w:val="00D418F0"/>
    <w:rsid w:val="00D42931"/>
    <w:rsid w:val="00D44130"/>
    <w:rsid w:val="00D457F2"/>
    <w:rsid w:val="00D52508"/>
    <w:rsid w:val="00D53CA0"/>
    <w:rsid w:val="00D563C3"/>
    <w:rsid w:val="00D57752"/>
    <w:rsid w:val="00D62A87"/>
    <w:rsid w:val="00D6347D"/>
    <w:rsid w:val="00D65224"/>
    <w:rsid w:val="00D660E5"/>
    <w:rsid w:val="00D67105"/>
    <w:rsid w:val="00D70509"/>
    <w:rsid w:val="00D705D9"/>
    <w:rsid w:val="00D71CD1"/>
    <w:rsid w:val="00D72734"/>
    <w:rsid w:val="00D739C9"/>
    <w:rsid w:val="00D73B8F"/>
    <w:rsid w:val="00D73B9A"/>
    <w:rsid w:val="00D73F29"/>
    <w:rsid w:val="00D74885"/>
    <w:rsid w:val="00D74A18"/>
    <w:rsid w:val="00D74C12"/>
    <w:rsid w:val="00D77764"/>
    <w:rsid w:val="00D80AEE"/>
    <w:rsid w:val="00D81C4D"/>
    <w:rsid w:val="00D81D33"/>
    <w:rsid w:val="00D83650"/>
    <w:rsid w:val="00D84C96"/>
    <w:rsid w:val="00D85D4D"/>
    <w:rsid w:val="00D86032"/>
    <w:rsid w:val="00D8621F"/>
    <w:rsid w:val="00D8648A"/>
    <w:rsid w:val="00D87384"/>
    <w:rsid w:val="00D87B3E"/>
    <w:rsid w:val="00D9008B"/>
    <w:rsid w:val="00D90B97"/>
    <w:rsid w:val="00D924A4"/>
    <w:rsid w:val="00D9387A"/>
    <w:rsid w:val="00D94961"/>
    <w:rsid w:val="00D97DDA"/>
    <w:rsid w:val="00DA042D"/>
    <w:rsid w:val="00DA12F2"/>
    <w:rsid w:val="00DA1306"/>
    <w:rsid w:val="00DA366C"/>
    <w:rsid w:val="00DA610F"/>
    <w:rsid w:val="00DB0C50"/>
    <w:rsid w:val="00DB3571"/>
    <w:rsid w:val="00DB402E"/>
    <w:rsid w:val="00DC262F"/>
    <w:rsid w:val="00DC3A1D"/>
    <w:rsid w:val="00DC5A88"/>
    <w:rsid w:val="00DD1214"/>
    <w:rsid w:val="00DD2CF7"/>
    <w:rsid w:val="00DD396A"/>
    <w:rsid w:val="00DD6827"/>
    <w:rsid w:val="00DE0371"/>
    <w:rsid w:val="00DE1F4E"/>
    <w:rsid w:val="00DE38C1"/>
    <w:rsid w:val="00DE3B60"/>
    <w:rsid w:val="00DE3DC8"/>
    <w:rsid w:val="00DE4D4B"/>
    <w:rsid w:val="00DE5749"/>
    <w:rsid w:val="00DF06D5"/>
    <w:rsid w:val="00DF2871"/>
    <w:rsid w:val="00DF3605"/>
    <w:rsid w:val="00DF665B"/>
    <w:rsid w:val="00E00ECF"/>
    <w:rsid w:val="00E05424"/>
    <w:rsid w:val="00E057A5"/>
    <w:rsid w:val="00E05A2B"/>
    <w:rsid w:val="00E0692E"/>
    <w:rsid w:val="00E06CDF"/>
    <w:rsid w:val="00E10B39"/>
    <w:rsid w:val="00E11C58"/>
    <w:rsid w:val="00E13751"/>
    <w:rsid w:val="00E16422"/>
    <w:rsid w:val="00E16C51"/>
    <w:rsid w:val="00E17CEA"/>
    <w:rsid w:val="00E20C64"/>
    <w:rsid w:val="00E25EB5"/>
    <w:rsid w:val="00E26B86"/>
    <w:rsid w:val="00E30747"/>
    <w:rsid w:val="00E34CB4"/>
    <w:rsid w:val="00E3609D"/>
    <w:rsid w:val="00E369B5"/>
    <w:rsid w:val="00E37221"/>
    <w:rsid w:val="00E37A25"/>
    <w:rsid w:val="00E40636"/>
    <w:rsid w:val="00E40BF9"/>
    <w:rsid w:val="00E43E90"/>
    <w:rsid w:val="00E45770"/>
    <w:rsid w:val="00E4662E"/>
    <w:rsid w:val="00E469DD"/>
    <w:rsid w:val="00E52437"/>
    <w:rsid w:val="00E52956"/>
    <w:rsid w:val="00E5342B"/>
    <w:rsid w:val="00E55B6A"/>
    <w:rsid w:val="00E56D0E"/>
    <w:rsid w:val="00E578F1"/>
    <w:rsid w:val="00E57DC9"/>
    <w:rsid w:val="00E60190"/>
    <w:rsid w:val="00E605DA"/>
    <w:rsid w:val="00E6092D"/>
    <w:rsid w:val="00E61D28"/>
    <w:rsid w:val="00E673B6"/>
    <w:rsid w:val="00E70F4B"/>
    <w:rsid w:val="00E753DB"/>
    <w:rsid w:val="00E75771"/>
    <w:rsid w:val="00E774CB"/>
    <w:rsid w:val="00E77CD2"/>
    <w:rsid w:val="00E77E58"/>
    <w:rsid w:val="00E84DF7"/>
    <w:rsid w:val="00E93D8A"/>
    <w:rsid w:val="00E9414B"/>
    <w:rsid w:val="00E94267"/>
    <w:rsid w:val="00E953C9"/>
    <w:rsid w:val="00EA0325"/>
    <w:rsid w:val="00EA0D69"/>
    <w:rsid w:val="00EA237A"/>
    <w:rsid w:val="00EA35B4"/>
    <w:rsid w:val="00EA3A73"/>
    <w:rsid w:val="00EA5393"/>
    <w:rsid w:val="00EB1255"/>
    <w:rsid w:val="00EB360E"/>
    <w:rsid w:val="00EB4D20"/>
    <w:rsid w:val="00EB6B07"/>
    <w:rsid w:val="00EC0752"/>
    <w:rsid w:val="00EC088A"/>
    <w:rsid w:val="00EC4BB5"/>
    <w:rsid w:val="00EC62BD"/>
    <w:rsid w:val="00EC7F7A"/>
    <w:rsid w:val="00ED021C"/>
    <w:rsid w:val="00ED262E"/>
    <w:rsid w:val="00ED349B"/>
    <w:rsid w:val="00ED37CB"/>
    <w:rsid w:val="00ED3F0A"/>
    <w:rsid w:val="00EE17C3"/>
    <w:rsid w:val="00EE4834"/>
    <w:rsid w:val="00EE48FB"/>
    <w:rsid w:val="00EE741F"/>
    <w:rsid w:val="00EE7EC0"/>
    <w:rsid w:val="00EF088F"/>
    <w:rsid w:val="00EF2891"/>
    <w:rsid w:val="00EF3DCE"/>
    <w:rsid w:val="00EF4C79"/>
    <w:rsid w:val="00F02CF2"/>
    <w:rsid w:val="00F032A4"/>
    <w:rsid w:val="00F034E2"/>
    <w:rsid w:val="00F04406"/>
    <w:rsid w:val="00F05F20"/>
    <w:rsid w:val="00F076C4"/>
    <w:rsid w:val="00F1038F"/>
    <w:rsid w:val="00F10C5E"/>
    <w:rsid w:val="00F15127"/>
    <w:rsid w:val="00F16124"/>
    <w:rsid w:val="00F176B1"/>
    <w:rsid w:val="00F2346A"/>
    <w:rsid w:val="00F2672C"/>
    <w:rsid w:val="00F31589"/>
    <w:rsid w:val="00F3227A"/>
    <w:rsid w:val="00F34120"/>
    <w:rsid w:val="00F37548"/>
    <w:rsid w:val="00F40389"/>
    <w:rsid w:val="00F405B4"/>
    <w:rsid w:val="00F40AE1"/>
    <w:rsid w:val="00F43CD7"/>
    <w:rsid w:val="00F44E74"/>
    <w:rsid w:val="00F45EDF"/>
    <w:rsid w:val="00F465DF"/>
    <w:rsid w:val="00F4721C"/>
    <w:rsid w:val="00F527C0"/>
    <w:rsid w:val="00F53EB8"/>
    <w:rsid w:val="00F56F6A"/>
    <w:rsid w:val="00F57A44"/>
    <w:rsid w:val="00F60250"/>
    <w:rsid w:val="00F63501"/>
    <w:rsid w:val="00F650C3"/>
    <w:rsid w:val="00F6722C"/>
    <w:rsid w:val="00F67EEC"/>
    <w:rsid w:val="00F70211"/>
    <w:rsid w:val="00F71D90"/>
    <w:rsid w:val="00F73BEA"/>
    <w:rsid w:val="00F7409D"/>
    <w:rsid w:val="00F76C11"/>
    <w:rsid w:val="00F77746"/>
    <w:rsid w:val="00F77B30"/>
    <w:rsid w:val="00F81E30"/>
    <w:rsid w:val="00F84596"/>
    <w:rsid w:val="00F8705C"/>
    <w:rsid w:val="00F90317"/>
    <w:rsid w:val="00F91EFE"/>
    <w:rsid w:val="00F92115"/>
    <w:rsid w:val="00F92357"/>
    <w:rsid w:val="00F92D00"/>
    <w:rsid w:val="00F94F40"/>
    <w:rsid w:val="00F97AB0"/>
    <w:rsid w:val="00FA071F"/>
    <w:rsid w:val="00FA0B21"/>
    <w:rsid w:val="00FA2B72"/>
    <w:rsid w:val="00FA6699"/>
    <w:rsid w:val="00FB066F"/>
    <w:rsid w:val="00FB1177"/>
    <w:rsid w:val="00FB7838"/>
    <w:rsid w:val="00FB7E66"/>
    <w:rsid w:val="00FC22D2"/>
    <w:rsid w:val="00FC552C"/>
    <w:rsid w:val="00FC57D4"/>
    <w:rsid w:val="00FC5A81"/>
    <w:rsid w:val="00FC6798"/>
    <w:rsid w:val="00FC79D8"/>
    <w:rsid w:val="00FD0562"/>
    <w:rsid w:val="00FD141F"/>
    <w:rsid w:val="00FD155C"/>
    <w:rsid w:val="00FE0209"/>
    <w:rsid w:val="00FE07F5"/>
    <w:rsid w:val="00FE08F6"/>
    <w:rsid w:val="00FE0A1D"/>
    <w:rsid w:val="00FE3752"/>
    <w:rsid w:val="00FE4931"/>
    <w:rsid w:val="00FF0BA8"/>
    <w:rsid w:val="00FF1450"/>
    <w:rsid w:val="00FF1630"/>
    <w:rsid w:val="00FF21E9"/>
    <w:rsid w:val="00FF3B36"/>
    <w:rsid w:val="00FF6540"/>
    <w:rsid w:val="00FF6CFC"/>
    <w:rsid w:val="00FF6D71"/>
    <w:rsid w:val="00FF7CB6"/>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9306E"/>
  <w15:docId w15:val="{D96BAF8E-4C5A-4482-BE63-DDAE9D9E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F21"/>
    <w:pPr>
      <w:spacing w:line="360" w:lineRule="auto"/>
      <w:jc w:val="both"/>
    </w:pPr>
    <w:rPr>
      <w:rFonts w:ascii="Verdana" w:eastAsia="Times New Roman" w:hAnsi="Verdana" w:cs="Tahoma"/>
    </w:rPr>
  </w:style>
  <w:style w:type="paragraph" w:styleId="Heading1">
    <w:name w:val="heading 1"/>
    <w:basedOn w:val="Normal"/>
    <w:next w:val="Normal"/>
    <w:link w:val="Heading1Char"/>
    <w:qFormat/>
    <w:rsid w:val="00B72945"/>
    <w:pPr>
      <w:keepNext/>
      <w:keepLines/>
      <w:numPr>
        <w:numId w:val="1"/>
      </w:numPr>
      <w:spacing w:before="480" w:line="276" w:lineRule="auto"/>
      <w:outlineLvl w:val="0"/>
    </w:pPr>
    <w:rPr>
      <w:b/>
      <w:bCs/>
      <w:sz w:val="32"/>
      <w:szCs w:val="28"/>
      <w:lang w:val="vi-VN" w:eastAsia="vi-VN"/>
    </w:rPr>
  </w:style>
  <w:style w:type="paragraph" w:styleId="Heading2">
    <w:name w:val="heading 2"/>
    <w:basedOn w:val="Normal"/>
    <w:next w:val="Normal"/>
    <w:link w:val="Heading2Char"/>
    <w:unhideWhenUsed/>
    <w:qFormat/>
    <w:rsid w:val="006911F3"/>
    <w:pPr>
      <w:keepNext/>
      <w:keepLines/>
      <w:numPr>
        <w:ilvl w:val="1"/>
        <w:numId w:val="1"/>
      </w:numPr>
      <w:spacing w:before="200"/>
      <w:outlineLvl w:val="1"/>
    </w:pPr>
    <w:rPr>
      <w:b/>
      <w:bCs/>
      <w:sz w:val="28"/>
      <w:szCs w:val="26"/>
      <w:lang w:val="vi-VN" w:eastAsia="vi-VN"/>
    </w:rPr>
  </w:style>
  <w:style w:type="paragraph" w:styleId="Heading3">
    <w:name w:val="heading 3"/>
    <w:basedOn w:val="Normal"/>
    <w:next w:val="Normal"/>
    <w:link w:val="Heading3Char"/>
    <w:unhideWhenUsed/>
    <w:qFormat/>
    <w:rsid w:val="00EA3A73"/>
    <w:pPr>
      <w:keepNext/>
      <w:keepLines/>
      <w:numPr>
        <w:ilvl w:val="2"/>
        <w:numId w:val="1"/>
      </w:numPr>
      <w:spacing w:before="200"/>
      <w:ind w:left="720"/>
      <w:outlineLvl w:val="2"/>
    </w:pPr>
    <w:rPr>
      <w:b/>
      <w:bCs/>
      <w:sz w:val="24"/>
      <w:szCs w:val="22"/>
      <w:lang w:val="vi-VN" w:eastAsia="vi-VN"/>
    </w:rPr>
  </w:style>
  <w:style w:type="paragraph" w:styleId="Heading4">
    <w:name w:val="heading 4"/>
    <w:basedOn w:val="Normal"/>
    <w:next w:val="Normal"/>
    <w:link w:val="Heading4Char"/>
    <w:unhideWhenUsed/>
    <w:qFormat/>
    <w:rsid w:val="00B72945"/>
    <w:pPr>
      <w:keepNext/>
      <w:keepLines/>
      <w:numPr>
        <w:ilvl w:val="3"/>
        <w:numId w:val="1"/>
      </w:numPr>
      <w:spacing w:before="200" w:line="276" w:lineRule="auto"/>
      <w:outlineLvl w:val="3"/>
    </w:pPr>
    <w:rPr>
      <w:b/>
      <w:bCs/>
      <w:i/>
      <w:iCs/>
      <w:sz w:val="22"/>
      <w:szCs w:val="22"/>
      <w:lang w:val="vi-VN" w:eastAsia="vi-VN"/>
    </w:rPr>
  </w:style>
  <w:style w:type="paragraph" w:styleId="Heading5">
    <w:name w:val="heading 5"/>
    <w:aliases w:val="HD5-TLGP-TTDD"/>
    <w:basedOn w:val="Normal"/>
    <w:next w:val="Normal"/>
    <w:link w:val="Heading5Char"/>
    <w:unhideWhenUsed/>
    <w:qFormat/>
    <w:rsid w:val="00247019"/>
    <w:pPr>
      <w:keepNext/>
      <w:keepLines/>
      <w:numPr>
        <w:ilvl w:val="4"/>
        <w:numId w:val="1"/>
      </w:numPr>
      <w:spacing w:before="200" w:line="276" w:lineRule="auto"/>
      <w:outlineLvl w:val="4"/>
    </w:pPr>
    <w:rPr>
      <w:color w:val="243F60"/>
      <w:sz w:val="22"/>
      <w:szCs w:val="22"/>
      <w:lang w:val="vi-VN" w:eastAsia="vi-VN"/>
    </w:rPr>
  </w:style>
  <w:style w:type="paragraph" w:styleId="Heading6">
    <w:name w:val="heading 6"/>
    <w:basedOn w:val="Normal"/>
    <w:next w:val="Normal"/>
    <w:link w:val="Heading6Char"/>
    <w:unhideWhenUsed/>
    <w:qFormat/>
    <w:rsid w:val="00247019"/>
    <w:pPr>
      <w:keepNext/>
      <w:keepLines/>
      <w:numPr>
        <w:ilvl w:val="5"/>
        <w:numId w:val="1"/>
      </w:numPr>
      <w:spacing w:before="200" w:line="276" w:lineRule="auto"/>
      <w:outlineLvl w:val="5"/>
    </w:pPr>
    <w:rPr>
      <w:i/>
      <w:iCs/>
      <w:color w:val="243F60"/>
      <w:sz w:val="22"/>
      <w:szCs w:val="22"/>
      <w:lang w:val="vi-VN" w:eastAsia="vi-VN"/>
    </w:rPr>
  </w:style>
  <w:style w:type="paragraph" w:styleId="Heading7">
    <w:name w:val="heading 7"/>
    <w:basedOn w:val="Normal"/>
    <w:next w:val="Normal"/>
    <w:link w:val="Heading7Char"/>
    <w:unhideWhenUsed/>
    <w:qFormat/>
    <w:rsid w:val="00247019"/>
    <w:pPr>
      <w:keepNext/>
      <w:keepLines/>
      <w:numPr>
        <w:ilvl w:val="6"/>
        <w:numId w:val="1"/>
      </w:numPr>
      <w:spacing w:before="200" w:line="276" w:lineRule="auto"/>
      <w:outlineLvl w:val="6"/>
    </w:pPr>
    <w:rPr>
      <w:i/>
      <w:iCs/>
      <w:color w:val="404040"/>
      <w:sz w:val="22"/>
      <w:szCs w:val="22"/>
      <w:lang w:val="vi-VN" w:eastAsia="vi-VN"/>
    </w:rPr>
  </w:style>
  <w:style w:type="paragraph" w:styleId="Heading8">
    <w:name w:val="heading 8"/>
    <w:basedOn w:val="Normal"/>
    <w:next w:val="Normal"/>
    <w:link w:val="Heading8Char"/>
    <w:unhideWhenUsed/>
    <w:qFormat/>
    <w:rsid w:val="00247019"/>
    <w:pPr>
      <w:keepNext/>
      <w:keepLines/>
      <w:numPr>
        <w:ilvl w:val="7"/>
        <w:numId w:val="1"/>
      </w:numPr>
      <w:spacing w:before="200" w:line="276" w:lineRule="auto"/>
      <w:outlineLvl w:val="7"/>
    </w:pPr>
    <w:rPr>
      <w:color w:val="404040"/>
      <w:lang w:val="vi-VN" w:eastAsia="vi-VN"/>
    </w:rPr>
  </w:style>
  <w:style w:type="paragraph" w:styleId="Heading9">
    <w:name w:val="heading 9"/>
    <w:basedOn w:val="Normal"/>
    <w:next w:val="Normal"/>
    <w:link w:val="Heading9Char"/>
    <w:unhideWhenUsed/>
    <w:qFormat/>
    <w:rsid w:val="00247019"/>
    <w:pPr>
      <w:keepNext/>
      <w:keepLines/>
      <w:numPr>
        <w:ilvl w:val="8"/>
        <w:numId w:val="1"/>
      </w:numPr>
      <w:spacing w:before="200" w:line="276" w:lineRule="auto"/>
      <w:outlineLvl w:val="8"/>
    </w:pPr>
    <w:rPr>
      <w:i/>
      <w:iCs/>
      <w:color w:val="40404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3B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D73B8F"/>
    <w:pPr>
      <w:tabs>
        <w:tab w:val="center" w:pos="4680"/>
        <w:tab w:val="right" w:pos="9360"/>
      </w:tabs>
      <w:spacing w:line="240" w:lineRule="auto"/>
    </w:pPr>
  </w:style>
  <w:style w:type="character" w:customStyle="1" w:styleId="HeaderChar">
    <w:name w:val="Header Char"/>
    <w:basedOn w:val="DefaultParagraphFont"/>
    <w:link w:val="Header"/>
    <w:rsid w:val="00D73B8F"/>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D73B8F"/>
    <w:pPr>
      <w:tabs>
        <w:tab w:val="center" w:pos="4680"/>
        <w:tab w:val="right" w:pos="9360"/>
      </w:tabs>
      <w:spacing w:line="240" w:lineRule="auto"/>
    </w:pPr>
  </w:style>
  <w:style w:type="character" w:customStyle="1" w:styleId="FooterChar">
    <w:name w:val="Footer Char"/>
    <w:basedOn w:val="DefaultParagraphFont"/>
    <w:link w:val="Footer"/>
    <w:uiPriority w:val="99"/>
    <w:rsid w:val="00D73B8F"/>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D73B8F"/>
    <w:pPr>
      <w:spacing w:line="240" w:lineRule="auto"/>
    </w:pPr>
    <w:rPr>
      <w:sz w:val="16"/>
      <w:szCs w:val="16"/>
    </w:rPr>
  </w:style>
  <w:style w:type="character" w:customStyle="1" w:styleId="BalloonTextChar">
    <w:name w:val="Balloon Text Char"/>
    <w:basedOn w:val="DefaultParagraphFont"/>
    <w:link w:val="BalloonText"/>
    <w:uiPriority w:val="99"/>
    <w:semiHidden/>
    <w:rsid w:val="00D73B8F"/>
    <w:rPr>
      <w:rFonts w:ascii="Tahoma" w:eastAsia="Times New Roman" w:hAnsi="Tahoma" w:cs="Tahoma"/>
      <w:sz w:val="16"/>
      <w:szCs w:val="16"/>
      <w:lang w:val="en-US"/>
    </w:rPr>
  </w:style>
  <w:style w:type="paragraph" w:customStyle="1" w:styleId="FooterOdd">
    <w:name w:val="Footer Odd"/>
    <w:basedOn w:val="Normal"/>
    <w:qFormat/>
    <w:rsid w:val="00D73B8F"/>
    <w:pPr>
      <w:pBdr>
        <w:top w:val="single" w:sz="4" w:space="1" w:color="4F81BD"/>
      </w:pBdr>
      <w:spacing w:after="180" w:line="264" w:lineRule="auto"/>
      <w:jc w:val="right"/>
    </w:pPr>
    <w:rPr>
      <w:rFonts w:ascii="Calibri" w:eastAsia="Calibri" w:hAnsi="Calibri"/>
      <w:color w:val="1F497D"/>
      <w:lang w:eastAsia="ja-JP"/>
    </w:rPr>
  </w:style>
  <w:style w:type="character" w:styleId="PageNumber">
    <w:name w:val="page number"/>
    <w:basedOn w:val="DefaultParagraphFont"/>
    <w:rsid w:val="00D73B8F"/>
  </w:style>
  <w:style w:type="paragraph" w:styleId="ListParagraph">
    <w:name w:val="List Paragraph"/>
    <w:basedOn w:val="Normal"/>
    <w:uiPriority w:val="34"/>
    <w:qFormat/>
    <w:rsid w:val="00D73B8F"/>
    <w:pPr>
      <w:ind w:left="720"/>
      <w:contextualSpacing/>
    </w:pPr>
  </w:style>
  <w:style w:type="paragraph" w:styleId="DocumentMap">
    <w:name w:val="Document Map"/>
    <w:basedOn w:val="Normal"/>
    <w:link w:val="DocumentMapChar"/>
    <w:uiPriority w:val="99"/>
    <w:semiHidden/>
    <w:unhideWhenUsed/>
    <w:rsid w:val="003E7BBB"/>
    <w:rPr>
      <w:sz w:val="16"/>
      <w:szCs w:val="16"/>
    </w:rPr>
  </w:style>
  <w:style w:type="character" w:customStyle="1" w:styleId="DocumentMapChar">
    <w:name w:val="Document Map Char"/>
    <w:basedOn w:val="DefaultParagraphFont"/>
    <w:link w:val="DocumentMap"/>
    <w:uiPriority w:val="99"/>
    <w:semiHidden/>
    <w:rsid w:val="003E7BBB"/>
    <w:rPr>
      <w:rFonts w:ascii="Tahoma" w:eastAsia="Times New Roman" w:hAnsi="Tahoma" w:cs="Tahoma"/>
      <w:sz w:val="16"/>
      <w:szCs w:val="16"/>
    </w:rPr>
  </w:style>
  <w:style w:type="character" w:styleId="CommentReference">
    <w:name w:val="annotation reference"/>
    <w:basedOn w:val="DefaultParagraphFont"/>
    <w:unhideWhenUsed/>
    <w:rsid w:val="00D660E5"/>
    <w:rPr>
      <w:sz w:val="16"/>
      <w:szCs w:val="16"/>
    </w:rPr>
  </w:style>
  <w:style w:type="paragraph" w:styleId="CommentText">
    <w:name w:val="annotation text"/>
    <w:basedOn w:val="Normal"/>
    <w:link w:val="CommentTextChar"/>
    <w:unhideWhenUsed/>
    <w:rsid w:val="00D660E5"/>
  </w:style>
  <w:style w:type="character" w:customStyle="1" w:styleId="CommentTextChar">
    <w:name w:val="Comment Text Char"/>
    <w:basedOn w:val="DefaultParagraphFont"/>
    <w:link w:val="CommentText"/>
    <w:rsid w:val="00D660E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660E5"/>
    <w:rPr>
      <w:b/>
      <w:bCs/>
    </w:rPr>
  </w:style>
  <w:style w:type="character" w:customStyle="1" w:styleId="CommentSubjectChar">
    <w:name w:val="Comment Subject Char"/>
    <w:basedOn w:val="CommentTextChar"/>
    <w:link w:val="CommentSubject"/>
    <w:uiPriority w:val="99"/>
    <w:semiHidden/>
    <w:rsid w:val="00D660E5"/>
    <w:rPr>
      <w:rFonts w:ascii="Times New Roman" w:eastAsia="Times New Roman" w:hAnsi="Times New Roman"/>
      <w:b/>
      <w:bCs/>
    </w:rPr>
  </w:style>
  <w:style w:type="paragraph" w:styleId="EndnoteText">
    <w:name w:val="endnote text"/>
    <w:basedOn w:val="Normal"/>
    <w:link w:val="EndnoteTextChar"/>
    <w:uiPriority w:val="99"/>
    <w:semiHidden/>
    <w:unhideWhenUsed/>
    <w:rsid w:val="00B1574A"/>
  </w:style>
  <w:style w:type="character" w:customStyle="1" w:styleId="EndnoteTextChar">
    <w:name w:val="Endnote Text Char"/>
    <w:basedOn w:val="DefaultParagraphFont"/>
    <w:link w:val="EndnoteText"/>
    <w:uiPriority w:val="99"/>
    <w:semiHidden/>
    <w:rsid w:val="00B1574A"/>
    <w:rPr>
      <w:rFonts w:ascii="Times New Roman" w:eastAsia="Times New Roman" w:hAnsi="Times New Roman"/>
    </w:rPr>
  </w:style>
  <w:style w:type="character" w:styleId="EndnoteReference">
    <w:name w:val="endnote reference"/>
    <w:basedOn w:val="DefaultParagraphFont"/>
    <w:uiPriority w:val="99"/>
    <w:semiHidden/>
    <w:unhideWhenUsed/>
    <w:rsid w:val="00B1574A"/>
    <w:rPr>
      <w:vertAlign w:val="superscript"/>
    </w:rPr>
  </w:style>
  <w:style w:type="paragraph" w:styleId="FootnoteText">
    <w:name w:val="footnote text"/>
    <w:basedOn w:val="Normal"/>
    <w:link w:val="FootnoteTextChar"/>
    <w:uiPriority w:val="99"/>
    <w:semiHidden/>
    <w:unhideWhenUsed/>
    <w:rsid w:val="00B1574A"/>
  </w:style>
  <w:style w:type="character" w:customStyle="1" w:styleId="FootnoteTextChar">
    <w:name w:val="Footnote Text Char"/>
    <w:basedOn w:val="DefaultParagraphFont"/>
    <w:link w:val="FootnoteText"/>
    <w:uiPriority w:val="99"/>
    <w:semiHidden/>
    <w:rsid w:val="00B1574A"/>
    <w:rPr>
      <w:rFonts w:ascii="Times New Roman" w:eastAsia="Times New Roman" w:hAnsi="Times New Roman"/>
    </w:rPr>
  </w:style>
  <w:style w:type="character" w:styleId="FootnoteReference">
    <w:name w:val="footnote reference"/>
    <w:basedOn w:val="DefaultParagraphFont"/>
    <w:uiPriority w:val="99"/>
    <w:semiHidden/>
    <w:unhideWhenUsed/>
    <w:rsid w:val="00B1574A"/>
    <w:rPr>
      <w:vertAlign w:val="superscript"/>
    </w:rPr>
  </w:style>
  <w:style w:type="paragraph" w:styleId="NormalWeb">
    <w:name w:val="Normal (Web)"/>
    <w:basedOn w:val="Normal"/>
    <w:uiPriority w:val="99"/>
    <w:unhideWhenUsed/>
    <w:rsid w:val="0079167D"/>
    <w:pPr>
      <w:spacing w:before="100" w:beforeAutospacing="1" w:after="100" w:afterAutospacing="1" w:line="240" w:lineRule="auto"/>
    </w:pPr>
    <w:rPr>
      <w:szCs w:val="24"/>
    </w:rPr>
  </w:style>
  <w:style w:type="character" w:customStyle="1" w:styleId="apple-converted-space">
    <w:name w:val="apple-converted-space"/>
    <w:basedOn w:val="DefaultParagraphFont"/>
    <w:rsid w:val="0079167D"/>
  </w:style>
  <w:style w:type="paragraph" w:customStyle="1" w:styleId="StyleRB">
    <w:name w:val="StyleRB"/>
    <w:basedOn w:val="Normal"/>
    <w:next w:val="Normal"/>
    <w:link w:val="StyleRBChar"/>
    <w:qFormat/>
    <w:rsid w:val="007C5B0D"/>
    <w:rPr>
      <w:b/>
      <w:color w:val="FF0000"/>
      <w:szCs w:val="22"/>
      <w:lang w:eastAsia="vi-VN"/>
    </w:rPr>
  </w:style>
  <w:style w:type="character" w:customStyle="1" w:styleId="StyleRBChar">
    <w:name w:val="StyleRB Char"/>
    <w:link w:val="StyleRB"/>
    <w:rsid w:val="007C5B0D"/>
    <w:rPr>
      <w:rFonts w:ascii="Tahoma" w:eastAsia="Times New Roman" w:hAnsi="Tahoma" w:cs="Tahoma"/>
      <w:b/>
      <w:color w:val="FF0000"/>
      <w:szCs w:val="22"/>
      <w:lang w:eastAsia="vi-VN"/>
    </w:rPr>
  </w:style>
  <w:style w:type="character" w:customStyle="1" w:styleId="Heading1Char">
    <w:name w:val="Heading 1 Char"/>
    <w:basedOn w:val="DefaultParagraphFont"/>
    <w:link w:val="Heading1"/>
    <w:rsid w:val="00B72945"/>
    <w:rPr>
      <w:rFonts w:ascii="Verdana" w:eastAsia="Times New Roman" w:hAnsi="Verdana" w:cs="Tahoma"/>
      <w:b/>
      <w:bCs/>
      <w:sz w:val="32"/>
      <w:szCs w:val="28"/>
      <w:lang w:val="vi-VN" w:eastAsia="vi-VN"/>
    </w:rPr>
  </w:style>
  <w:style w:type="character" w:customStyle="1" w:styleId="Heading2Char">
    <w:name w:val="Heading 2 Char"/>
    <w:basedOn w:val="DefaultParagraphFont"/>
    <w:link w:val="Heading2"/>
    <w:rsid w:val="006911F3"/>
    <w:rPr>
      <w:rFonts w:ascii="Verdana" w:eastAsia="Times New Roman" w:hAnsi="Verdana" w:cs="Tahoma"/>
      <w:b/>
      <w:bCs/>
      <w:sz w:val="28"/>
      <w:szCs w:val="26"/>
      <w:lang w:val="vi-VN" w:eastAsia="vi-VN"/>
    </w:rPr>
  </w:style>
  <w:style w:type="character" w:customStyle="1" w:styleId="Heading3Char">
    <w:name w:val="Heading 3 Char"/>
    <w:basedOn w:val="DefaultParagraphFont"/>
    <w:link w:val="Heading3"/>
    <w:rsid w:val="00EA3A73"/>
    <w:rPr>
      <w:rFonts w:ascii="Verdana" w:eastAsia="Times New Roman" w:hAnsi="Verdana" w:cs="Tahoma"/>
      <w:b/>
      <w:bCs/>
      <w:sz w:val="24"/>
      <w:szCs w:val="22"/>
      <w:lang w:val="vi-VN" w:eastAsia="vi-VN"/>
    </w:rPr>
  </w:style>
  <w:style w:type="character" w:customStyle="1" w:styleId="Heading4Char">
    <w:name w:val="Heading 4 Char"/>
    <w:basedOn w:val="DefaultParagraphFont"/>
    <w:link w:val="Heading4"/>
    <w:rsid w:val="00B72945"/>
    <w:rPr>
      <w:rFonts w:ascii="Verdana" w:eastAsia="Times New Roman" w:hAnsi="Verdana" w:cs="Tahoma"/>
      <w:b/>
      <w:bCs/>
      <w:i/>
      <w:iCs/>
      <w:sz w:val="22"/>
      <w:szCs w:val="22"/>
      <w:lang w:val="vi-VN" w:eastAsia="vi-VN"/>
    </w:rPr>
  </w:style>
  <w:style w:type="character" w:customStyle="1" w:styleId="Heading5Char">
    <w:name w:val="Heading 5 Char"/>
    <w:aliases w:val="HD5-TLGP-TTDD Char"/>
    <w:basedOn w:val="DefaultParagraphFont"/>
    <w:link w:val="Heading5"/>
    <w:rsid w:val="00247019"/>
    <w:rPr>
      <w:rFonts w:ascii="Verdana" w:eastAsia="Times New Roman" w:hAnsi="Verdana" w:cs="Tahoma"/>
      <w:color w:val="243F60"/>
      <w:sz w:val="22"/>
      <w:szCs w:val="22"/>
      <w:lang w:val="vi-VN" w:eastAsia="vi-VN"/>
    </w:rPr>
  </w:style>
  <w:style w:type="character" w:customStyle="1" w:styleId="Heading6Char">
    <w:name w:val="Heading 6 Char"/>
    <w:basedOn w:val="DefaultParagraphFont"/>
    <w:link w:val="Heading6"/>
    <w:rsid w:val="00247019"/>
    <w:rPr>
      <w:rFonts w:ascii="Verdana" w:eastAsia="Times New Roman" w:hAnsi="Verdana" w:cs="Tahoma"/>
      <w:i/>
      <w:iCs/>
      <w:color w:val="243F60"/>
      <w:sz w:val="22"/>
      <w:szCs w:val="22"/>
      <w:lang w:val="vi-VN" w:eastAsia="vi-VN"/>
    </w:rPr>
  </w:style>
  <w:style w:type="character" w:customStyle="1" w:styleId="Heading7Char">
    <w:name w:val="Heading 7 Char"/>
    <w:basedOn w:val="DefaultParagraphFont"/>
    <w:link w:val="Heading7"/>
    <w:rsid w:val="00247019"/>
    <w:rPr>
      <w:rFonts w:ascii="Verdana" w:eastAsia="Times New Roman" w:hAnsi="Verdana" w:cs="Tahoma"/>
      <w:i/>
      <w:iCs/>
      <w:color w:val="404040"/>
      <w:sz w:val="22"/>
      <w:szCs w:val="22"/>
      <w:lang w:val="vi-VN" w:eastAsia="vi-VN"/>
    </w:rPr>
  </w:style>
  <w:style w:type="character" w:customStyle="1" w:styleId="Heading8Char">
    <w:name w:val="Heading 8 Char"/>
    <w:basedOn w:val="DefaultParagraphFont"/>
    <w:link w:val="Heading8"/>
    <w:rsid w:val="00247019"/>
    <w:rPr>
      <w:rFonts w:ascii="Verdana" w:eastAsia="Times New Roman" w:hAnsi="Verdana" w:cs="Tahoma"/>
      <w:color w:val="404040"/>
      <w:lang w:val="vi-VN" w:eastAsia="vi-VN"/>
    </w:rPr>
  </w:style>
  <w:style w:type="character" w:customStyle="1" w:styleId="Heading9Char">
    <w:name w:val="Heading 9 Char"/>
    <w:basedOn w:val="DefaultParagraphFont"/>
    <w:link w:val="Heading9"/>
    <w:rsid w:val="00247019"/>
    <w:rPr>
      <w:rFonts w:ascii="Verdana" w:eastAsia="Times New Roman" w:hAnsi="Verdana" w:cs="Tahoma"/>
      <w:i/>
      <w:iCs/>
      <w:color w:val="404040"/>
      <w:lang w:val="vi-VN" w:eastAsia="vi-VN"/>
    </w:rPr>
  </w:style>
  <w:style w:type="character" w:styleId="PlaceholderText">
    <w:name w:val="Placeholder Text"/>
    <w:basedOn w:val="DefaultParagraphFont"/>
    <w:uiPriority w:val="99"/>
    <w:semiHidden/>
    <w:rsid w:val="001C4939"/>
    <w:rPr>
      <w:color w:val="808080"/>
    </w:rPr>
  </w:style>
  <w:style w:type="table" w:styleId="LightGrid-Accent5">
    <w:name w:val="Light Grid Accent 5"/>
    <w:basedOn w:val="TableNormal"/>
    <w:uiPriority w:val="62"/>
    <w:rsid w:val="00C9273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body">
    <w:name w:val="!body"/>
    <w:basedOn w:val="BodyText"/>
    <w:rsid w:val="005655C8"/>
    <w:pPr>
      <w:spacing w:after="240" w:line="240" w:lineRule="auto"/>
    </w:pPr>
    <w:rPr>
      <w:rFonts w:ascii="Times New Roman" w:hAnsi="Times New Roman" w:cs="Times New Roman"/>
      <w:sz w:val="24"/>
    </w:rPr>
  </w:style>
  <w:style w:type="paragraph" w:styleId="BodyText">
    <w:name w:val="Body Text"/>
    <w:basedOn w:val="Normal"/>
    <w:link w:val="BodyTextChar"/>
    <w:uiPriority w:val="99"/>
    <w:semiHidden/>
    <w:unhideWhenUsed/>
    <w:rsid w:val="005655C8"/>
    <w:pPr>
      <w:spacing w:after="120"/>
    </w:pPr>
  </w:style>
  <w:style w:type="character" w:customStyle="1" w:styleId="BodyTextChar">
    <w:name w:val="Body Text Char"/>
    <w:basedOn w:val="DefaultParagraphFont"/>
    <w:link w:val="BodyText"/>
    <w:uiPriority w:val="99"/>
    <w:semiHidden/>
    <w:rsid w:val="005655C8"/>
    <w:rPr>
      <w:rFonts w:ascii="Tahoma" w:eastAsia="Times New Roman" w:hAnsi="Tahoma" w:cs="Tahoma"/>
    </w:rPr>
  </w:style>
  <w:style w:type="paragraph" w:customStyle="1" w:styleId="DefinitionDfinition">
    <w:name w:val="DefinitionDéfinition"/>
    <w:basedOn w:val="Normal"/>
    <w:next w:val="Normal"/>
    <w:rsid w:val="000330B5"/>
    <w:pPr>
      <w:tabs>
        <w:tab w:val="left" w:pos="900"/>
      </w:tabs>
      <w:spacing w:after="240" w:line="240" w:lineRule="auto"/>
    </w:pPr>
    <w:rPr>
      <w:rFonts w:ascii="Times New Roman" w:hAnsi="Times New Roman" w:cs="Times New Roman"/>
      <w:sz w:val="24"/>
      <w:lang w:val="fr-CA"/>
    </w:rPr>
  </w:style>
  <w:style w:type="paragraph" w:styleId="TOC1">
    <w:name w:val="toc 1"/>
    <w:basedOn w:val="Normal"/>
    <w:next w:val="Normal"/>
    <w:autoRedefine/>
    <w:uiPriority w:val="39"/>
    <w:unhideWhenUsed/>
    <w:rsid w:val="00C311DC"/>
    <w:pPr>
      <w:tabs>
        <w:tab w:val="left" w:pos="461"/>
        <w:tab w:val="right" w:leader="dot" w:pos="9720"/>
      </w:tabs>
      <w:spacing w:after="240" w:line="240" w:lineRule="auto"/>
      <w:ind w:right="576"/>
    </w:pPr>
    <w:rPr>
      <w:rFonts w:cs="Times New Roman"/>
      <w:b/>
      <w:noProof/>
      <w:lang w:val="en-CA"/>
    </w:rPr>
  </w:style>
  <w:style w:type="paragraph" w:styleId="TOC2">
    <w:name w:val="toc 2"/>
    <w:basedOn w:val="Normal"/>
    <w:next w:val="Normal"/>
    <w:autoRedefine/>
    <w:uiPriority w:val="39"/>
    <w:unhideWhenUsed/>
    <w:rsid w:val="005F7D7C"/>
    <w:pPr>
      <w:tabs>
        <w:tab w:val="left" w:leader="dot" w:pos="922"/>
        <w:tab w:val="right" w:leader="dot" w:pos="9720"/>
      </w:tabs>
      <w:spacing w:line="240" w:lineRule="auto"/>
    </w:pPr>
    <w:rPr>
      <w:rFonts w:cs="Times New Roman"/>
      <w:lang w:val="en-CA"/>
    </w:rPr>
  </w:style>
  <w:style w:type="paragraph" w:styleId="TOC3">
    <w:name w:val="toc 3"/>
    <w:basedOn w:val="Normal"/>
    <w:next w:val="Normal"/>
    <w:autoRedefine/>
    <w:uiPriority w:val="39"/>
    <w:unhideWhenUsed/>
    <w:rsid w:val="005F7D7C"/>
    <w:pPr>
      <w:tabs>
        <w:tab w:val="left" w:leader="dot" w:pos="1382"/>
        <w:tab w:val="right" w:leader="dot" w:pos="9720"/>
      </w:tabs>
      <w:spacing w:after="120" w:line="240" w:lineRule="auto"/>
    </w:pPr>
    <w:rPr>
      <w:rFonts w:cs="Times New Roman"/>
      <w:lang w:val="en-CA"/>
    </w:rPr>
  </w:style>
  <w:style w:type="paragraph" w:customStyle="1" w:styleId="Bullet2">
    <w:name w:val="Bullet2"/>
    <w:basedOn w:val="Normal"/>
    <w:rsid w:val="00846D20"/>
    <w:pPr>
      <w:numPr>
        <w:numId w:val="2"/>
      </w:numPr>
      <w:spacing w:after="120" w:line="240" w:lineRule="auto"/>
    </w:pPr>
    <w:rPr>
      <w:rFonts w:ascii="Times New Roman" w:hAnsi="Times New Roman" w:cs="Times New Roman"/>
      <w:sz w:val="24"/>
      <w:lang w:val="en-CA"/>
    </w:rPr>
  </w:style>
  <w:style w:type="paragraph" w:customStyle="1" w:styleId="Bullet3">
    <w:name w:val="Bullet3"/>
    <w:basedOn w:val="Normal"/>
    <w:rsid w:val="00846D20"/>
    <w:pPr>
      <w:numPr>
        <w:numId w:val="3"/>
      </w:numPr>
      <w:spacing w:after="60" w:line="240" w:lineRule="auto"/>
    </w:pPr>
    <w:rPr>
      <w:rFonts w:ascii="Times New Roman" w:hAnsi="Times New Roman" w:cs="Times New Roman"/>
      <w:sz w:val="24"/>
      <w:lang w:val="en-CA"/>
    </w:rPr>
  </w:style>
  <w:style w:type="paragraph" w:customStyle="1" w:styleId="Bullet4">
    <w:name w:val="Bullet4"/>
    <w:basedOn w:val="Normal"/>
    <w:rsid w:val="009D537B"/>
    <w:pPr>
      <w:numPr>
        <w:numId w:val="8"/>
      </w:numPr>
      <w:spacing w:after="80" w:line="240" w:lineRule="auto"/>
    </w:pPr>
    <w:rPr>
      <w:rFonts w:ascii="Times New Roman" w:hAnsi="Times New Roman" w:cs="Times New Roman"/>
      <w:sz w:val="24"/>
      <w:lang w:val="en-CA"/>
    </w:rPr>
  </w:style>
  <w:style w:type="paragraph" w:customStyle="1" w:styleId="Bullet5">
    <w:name w:val="Bullet5"/>
    <w:basedOn w:val="Normal"/>
    <w:rsid w:val="009D537B"/>
    <w:pPr>
      <w:numPr>
        <w:numId w:val="9"/>
      </w:numPr>
      <w:spacing w:after="80" w:line="240" w:lineRule="auto"/>
    </w:pPr>
    <w:rPr>
      <w:rFonts w:ascii="Times New Roman" w:hAnsi="Times New Roman" w:cs="Times New Roman"/>
      <w:sz w:val="24"/>
      <w:lang w:val="en-CA"/>
    </w:rPr>
  </w:style>
  <w:style w:type="character" w:styleId="Strong">
    <w:name w:val="Strong"/>
    <w:basedOn w:val="DefaultParagraphFont"/>
    <w:qFormat/>
    <w:rsid w:val="004D5099"/>
    <w:rPr>
      <w:b/>
      <w:bCs/>
    </w:rPr>
  </w:style>
  <w:style w:type="character" w:styleId="Hyperlink">
    <w:name w:val="Hyperlink"/>
    <w:basedOn w:val="DefaultParagraphFont"/>
    <w:uiPriority w:val="99"/>
    <w:unhideWhenUsed/>
    <w:qFormat/>
    <w:rsid w:val="00560A66"/>
    <w:rPr>
      <w:color w:val="0000FF" w:themeColor="hyperlink"/>
      <w:u w:val="single"/>
    </w:rPr>
  </w:style>
  <w:style w:type="paragraph" w:styleId="TableofFigures">
    <w:name w:val="table of figures"/>
    <w:basedOn w:val="Normal"/>
    <w:next w:val="Normal"/>
    <w:uiPriority w:val="99"/>
    <w:unhideWhenUsed/>
    <w:rsid w:val="00560A66"/>
  </w:style>
  <w:style w:type="paragraph" w:styleId="TOC4">
    <w:name w:val="toc 4"/>
    <w:basedOn w:val="Normal"/>
    <w:next w:val="Normal"/>
    <w:autoRedefine/>
    <w:uiPriority w:val="39"/>
    <w:semiHidden/>
    <w:unhideWhenUsed/>
    <w:rsid w:val="005F7D7C"/>
    <w:pPr>
      <w:spacing w:after="100"/>
    </w:pPr>
  </w:style>
  <w:style w:type="paragraph" w:styleId="TOC5">
    <w:name w:val="toc 5"/>
    <w:basedOn w:val="Normal"/>
    <w:next w:val="Normal"/>
    <w:autoRedefine/>
    <w:uiPriority w:val="39"/>
    <w:semiHidden/>
    <w:unhideWhenUsed/>
    <w:rsid w:val="00307D21"/>
    <w:pPr>
      <w:spacing w:after="100"/>
      <w:ind w:left="800"/>
    </w:pPr>
  </w:style>
  <w:style w:type="paragraph" w:styleId="TOC6">
    <w:name w:val="toc 6"/>
    <w:basedOn w:val="Normal"/>
    <w:next w:val="Normal"/>
    <w:autoRedefine/>
    <w:uiPriority w:val="39"/>
    <w:semiHidden/>
    <w:unhideWhenUsed/>
    <w:rsid w:val="00307D21"/>
    <w:pPr>
      <w:spacing w:after="100"/>
      <w:ind w:left="1000"/>
    </w:pPr>
  </w:style>
  <w:style w:type="paragraph" w:styleId="Caption">
    <w:name w:val="caption"/>
    <w:aliases w:val="DTSC_Caption"/>
    <w:basedOn w:val="Normal"/>
    <w:next w:val="Normal"/>
    <w:autoRedefine/>
    <w:uiPriority w:val="35"/>
    <w:unhideWhenUsed/>
    <w:qFormat/>
    <w:rsid w:val="00E5342B"/>
    <w:pPr>
      <w:spacing w:after="200"/>
      <w:jc w:val="center"/>
    </w:pPr>
    <w:rPr>
      <w:b/>
      <w:bCs/>
      <w:color w:val="11754D"/>
      <w:sz w:val="18"/>
      <w:szCs w:val="18"/>
    </w:rPr>
  </w:style>
  <w:style w:type="table" w:customStyle="1" w:styleId="DTSC">
    <w:name w:val="DTSC"/>
    <w:basedOn w:val="TableNormal"/>
    <w:uiPriority w:val="99"/>
    <w:rsid w:val="000F7A43"/>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Verdana" w:hAnsi="Verdana"/>
        <w:b/>
        <w:color w:val="FFFFFF" w:themeColor="background1"/>
        <w:sz w:val="20"/>
      </w:rPr>
      <w:tblPr/>
      <w:tcPr>
        <w:shd w:val="clear" w:color="auto" w:fill="11754D"/>
      </w:tcPr>
    </w:tblStylePr>
  </w:style>
  <w:style w:type="paragraph" w:customStyle="1" w:styleId="Role">
    <w:name w:val="Role"/>
    <w:basedOn w:val="Normal"/>
    <w:link w:val="RoleChar"/>
    <w:qFormat/>
    <w:rsid w:val="00AF4C4D"/>
    <w:pPr>
      <w:numPr>
        <w:numId w:val="10"/>
      </w:numPr>
      <w:ind w:left="720"/>
    </w:pPr>
    <w:rPr>
      <w:rFonts w:cs="Times New Roman"/>
      <w:szCs w:val="16"/>
      <w:lang w:eastAsia="zh-CN"/>
    </w:rPr>
  </w:style>
  <w:style w:type="character" w:customStyle="1" w:styleId="RoleChar">
    <w:name w:val="Role Char"/>
    <w:basedOn w:val="DefaultParagraphFont"/>
    <w:link w:val="Role"/>
    <w:rsid w:val="00AF4C4D"/>
    <w:rPr>
      <w:rFonts w:ascii="Verdana" w:eastAsia="Times New Roman" w:hAnsi="Verdana"/>
      <w:szCs w:val="16"/>
      <w:lang w:eastAsia="zh-CN"/>
    </w:rPr>
  </w:style>
  <w:style w:type="paragraph" w:customStyle="1" w:styleId="StyleList0After12pt">
    <w:name w:val="Style List 0 + After:  12 pt"/>
    <w:basedOn w:val="Normal"/>
    <w:rsid w:val="006F6B65"/>
    <w:pPr>
      <w:numPr>
        <w:numId w:val="34"/>
      </w:numPr>
    </w:pPr>
    <w:rPr>
      <w:rFonts w:cs="Times New Roman"/>
      <w:lang w:eastAsia="zh-CN"/>
    </w:rPr>
  </w:style>
  <w:style w:type="character" w:styleId="FollowedHyperlink">
    <w:name w:val="FollowedHyperlink"/>
    <w:basedOn w:val="DefaultParagraphFont"/>
    <w:uiPriority w:val="99"/>
    <w:semiHidden/>
    <w:unhideWhenUsed/>
    <w:rsid w:val="00630C3F"/>
    <w:rPr>
      <w:color w:val="800080" w:themeColor="followedHyperlink"/>
      <w:u w:val="single"/>
    </w:rPr>
  </w:style>
  <w:style w:type="table" w:customStyle="1" w:styleId="DTSC1">
    <w:name w:val="DTSC1"/>
    <w:basedOn w:val="TableNormal"/>
    <w:uiPriority w:val="99"/>
    <w:rsid w:val="00B13F3D"/>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DTSC2">
    <w:name w:val="DTSC2"/>
    <w:basedOn w:val="TableNormal"/>
    <w:uiPriority w:val="99"/>
    <w:rsid w:val="00B13F3D"/>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74828">
      <w:bodyDiv w:val="1"/>
      <w:marLeft w:val="0"/>
      <w:marRight w:val="0"/>
      <w:marTop w:val="0"/>
      <w:marBottom w:val="0"/>
      <w:divBdr>
        <w:top w:val="none" w:sz="0" w:space="0" w:color="auto"/>
        <w:left w:val="none" w:sz="0" w:space="0" w:color="auto"/>
        <w:bottom w:val="none" w:sz="0" w:space="0" w:color="auto"/>
        <w:right w:val="none" w:sz="0" w:space="0" w:color="auto"/>
      </w:divBdr>
    </w:div>
    <w:div w:id="100803192">
      <w:bodyDiv w:val="1"/>
      <w:marLeft w:val="0"/>
      <w:marRight w:val="0"/>
      <w:marTop w:val="0"/>
      <w:marBottom w:val="0"/>
      <w:divBdr>
        <w:top w:val="none" w:sz="0" w:space="0" w:color="auto"/>
        <w:left w:val="none" w:sz="0" w:space="0" w:color="auto"/>
        <w:bottom w:val="none" w:sz="0" w:space="0" w:color="auto"/>
        <w:right w:val="none" w:sz="0" w:space="0" w:color="auto"/>
      </w:divBdr>
    </w:div>
    <w:div w:id="186136393">
      <w:bodyDiv w:val="1"/>
      <w:marLeft w:val="0"/>
      <w:marRight w:val="0"/>
      <w:marTop w:val="0"/>
      <w:marBottom w:val="0"/>
      <w:divBdr>
        <w:top w:val="none" w:sz="0" w:space="0" w:color="auto"/>
        <w:left w:val="none" w:sz="0" w:space="0" w:color="auto"/>
        <w:bottom w:val="none" w:sz="0" w:space="0" w:color="auto"/>
        <w:right w:val="none" w:sz="0" w:space="0" w:color="auto"/>
      </w:divBdr>
    </w:div>
    <w:div w:id="204563047">
      <w:bodyDiv w:val="1"/>
      <w:marLeft w:val="0"/>
      <w:marRight w:val="0"/>
      <w:marTop w:val="0"/>
      <w:marBottom w:val="0"/>
      <w:divBdr>
        <w:top w:val="none" w:sz="0" w:space="0" w:color="auto"/>
        <w:left w:val="none" w:sz="0" w:space="0" w:color="auto"/>
        <w:bottom w:val="none" w:sz="0" w:space="0" w:color="auto"/>
        <w:right w:val="none" w:sz="0" w:space="0" w:color="auto"/>
      </w:divBdr>
    </w:div>
    <w:div w:id="307365981">
      <w:bodyDiv w:val="1"/>
      <w:marLeft w:val="0"/>
      <w:marRight w:val="0"/>
      <w:marTop w:val="0"/>
      <w:marBottom w:val="0"/>
      <w:divBdr>
        <w:top w:val="none" w:sz="0" w:space="0" w:color="auto"/>
        <w:left w:val="none" w:sz="0" w:space="0" w:color="auto"/>
        <w:bottom w:val="none" w:sz="0" w:space="0" w:color="auto"/>
        <w:right w:val="none" w:sz="0" w:space="0" w:color="auto"/>
      </w:divBdr>
    </w:div>
    <w:div w:id="472984580">
      <w:bodyDiv w:val="1"/>
      <w:marLeft w:val="0"/>
      <w:marRight w:val="0"/>
      <w:marTop w:val="0"/>
      <w:marBottom w:val="0"/>
      <w:divBdr>
        <w:top w:val="none" w:sz="0" w:space="0" w:color="auto"/>
        <w:left w:val="none" w:sz="0" w:space="0" w:color="auto"/>
        <w:bottom w:val="none" w:sz="0" w:space="0" w:color="auto"/>
        <w:right w:val="none" w:sz="0" w:space="0" w:color="auto"/>
      </w:divBdr>
    </w:div>
    <w:div w:id="541327797">
      <w:bodyDiv w:val="1"/>
      <w:marLeft w:val="0"/>
      <w:marRight w:val="0"/>
      <w:marTop w:val="0"/>
      <w:marBottom w:val="0"/>
      <w:divBdr>
        <w:top w:val="none" w:sz="0" w:space="0" w:color="auto"/>
        <w:left w:val="none" w:sz="0" w:space="0" w:color="auto"/>
        <w:bottom w:val="none" w:sz="0" w:space="0" w:color="auto"/>
        <w:right w:val="none" w:sz="0" w:space="0" w:color="auto"/>
      </w:divBdr>
    </w:div>
    <w:div w:id="670377854">
      <w:bodyDiv w:val="1"/>
      <w:marLeft w:val="0"/>
      <w:marRight w:val="0"/>
      <w:marTop w:val="0"/>
      <w:marBottom w:val="0"/>
      <w:divBdr>
        <w:top w:val="none" w:sz="0" w:space="0" w:color="auto"/>
        <w:left w:val="none" w:sz="0" w:space="0" w:color="auto"/>
        <w:bottom w:val="none" w:sz="0" w:space="0" w:color="auto"/>
        <w:right w:val="none" w:sz="0" w:space="0" w:color="auto"/>
      </w:divBdr>
    </w:div>
    <w:div w:id="741292167">
      <w:bodyDiv w:val="1"/>
      <w:marLeft w:val="0"/>
      <w:marRight w:val="0"/>
      <w:marTop w:val="0"/>
      <w:marBottom w:val="0"/>
      <w:divBdr>
        <w:top w:val="none" w:sz="0" w:space="0" w:color="auto"/>
        <w:left w:val="none" w:sz="0" w:space="0" w:color="auto"/>
        <w:bottom w:val="none" w:sz="0" w:space="0" w:color="auto"/>
        <w:right w:val="none" w:sz="0" w:space="0" w:color="auto"/>
      </w:divBdr>
    </w:div>
    <w:div w:id="763108404">
      <w:bodyDiv w:val="1"/>
      <w:marLeft w:val="0"/>
      <w:marRight w:val="0"/>
      <w:marTop w:val="0"/>
      <w:marBottom w:val="0"/>
      <w:divBdr>
        <w:top w:val="none" w:sz="0" w:space="0" w:color="auto"/>
        <w:left w:val="none" w:sz="0" w:space="0" w:color="auto"/>
        <w:bottom w:val="none" w:sz="0" w:space="0" w:color="auto"/>
        <w:right w:val="none" w:sz="0" w:space="0" w:color="auto"/>
      </w:divBdr>
    </w:div>
    <w:div w:id="791097720">
      <w:bodyDiv w:val="1"/>
      <w:marLeft w:val="0"/>
      <w:marRight w:val="0"/>
      <w:marTop w:val="0"/>
      <w:marBottom w:val="0"/>
      <w:divBdr>
        <w:top w:val="none" w:sz="0" w:space="0" w:color="auto"/>
        <w:left w:val="none" w:sz="0" w:space="0" w:color="auto"/>
        <w:bottom w:val="none" w:sz="0" w:space="0" w:color="auto"/>
        <w:right w:val="none" w:sz="0" w:space="0" w:color="auto"/>
      </w:divBdr>
    </w:div>
    <w:div w:id="845443332">
      <w:bodyDiv w:val="1"/>
      <w:marLeft w:val="0"/>
      <w:marRight w:val="0"/>
      <w:marTop w:val="0"/>
      <w:marBottom w:val="0"/>
      <w:divBdr>
        <w:top w:val="none" w:sz="0" w:space="0" w:color="auto"/>
        <w:left w:val="none" w:sz="0" w:space="0" w:color="auto"/>
        <w:bottom w:val="none" w:sz="0" w:space="0" w:color="auto"/>
        <w:right w:val="none" w:sz="0" w:space="0" w:color="auto"/>
      </w:divBdr>
    </w:div>
    <w:div w:id="945042075">
      <w:bodyDiv w:val="1"/>
      <w:marLeft w:val="0"/>
      <w:marRight w:val="0"/>
      <w:marTop w:val="0"/>
      <w:marBottom w:val="0"/>
      <w:divBdr>
        <w:top w:val="none" w:sz="0" w:space="0" w:color="auto"/>
        <w:left w:val="none" w:sz="0" w:space="0" w:color="auto"/>
        <w:bottom w:val="none" w:sz="0" w:space="0" w:color="auto"/>
        <w:right w:val="none" w:sz="0" w:space="0" w:color="auto"/>
      </w:divBdr>
    </w:div>
    <w:div w:id="995299768">
      <w:bodyDiv w:val="1"/>
      <w:marLeft w:val="0"/>
      <w:marRight w:val="0"/>
      <w:marTop w:val="0"/>
      <w:marBottom w:val="0"/>
      <w:divBdr>
        <w:top w:val="none" w:sz="0" w:space="0" w:color="auto"/>
        <w:left w:val="none" w:sz="0" w:space="0" w:color="auto"/>
        <w:bottom w:val="none" w:sz="0" w:space="0" w:color="auto"/>
        <w:right w:val="none" w:sz="0" w:space="0" w:color="auto"/>
      </w:divBdr>
    </w:div>
    <w:div w:id="998192859">
      <w:bodyDiv w:val="1"/>
      <w:marLeft w:val="0"/>
      <w:marRight w:val="0"/>
      <w:marTop w:val="0"/>
      <w:marBottom w:val="0"/>
      <w:divBdr>
        <w:top w:val="none" w:sz="0" w:space="0" w:color="auto"/>
        <w:left w:val="none" w:sz="0" w:space="0" w:color="auto"/>
        <w:bottom w:val="none" w:sz="0" w:space="0" w:color="auto"/>
        <w:right w:val="none" w:sz="0" w:space="0" w:color="auto"/>
      </w:divBdr>
    </w:div>
    <w:div w:id="1245644848">
      <w:bodyDiv w:val="1"/>
      <w:marLeft w:val="0"/>
      <w:marRight w:val="0"/>
      <w:marTop w:val="0"/>
      <w:marBottom w:val="0"/>
      <w:divBdr>
        <w:top w:val="none" w:sz="0" w:space="0" w:color="auto"/>
        <w:left w:val="none" w:sz="0" w:space="0" w:color="auto"/>
        <w:bottom w:val="none" w:sz="0" w:space="0" w:color="auto"/>
        <w:right w:val="none" w:sz="0" w:space="0" w:color="auto"/>
      </w:divBdr>
    </w:div>
    <w:div w:id="1258903075">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60080298">
      <w:bodyDiv w:val="1"/>
      <w:marLeft w:val="0"/>
      <w:marRight w:val="0"/>
      <w:marTop w:val="0"/>
      <w:marBottom w:val="0"/>
      <w:divBdr>
        <w:top w:val="none" w:sz="0" w:space="0" w:color="auto"/>
        <w:left w:val="none" w:sz="0" w:space="0" w:color="auto"/>
        <w:bottom w:val="none" w:sz="0" w:space="0" w:color="auto"/>
        <w:right w:val="none" w:sz="0" w:space="0" w:color="auto"/>
      </w:divBdr>
    </w:div>
    <w:div w:id="1362319717">
      <w:bodyDiv w:val="1"/>
      <w:marLeft w:val="0"/>
      <w:marRight w:val="0"/>
      <w:marTop w:val="0"/>
      <w:marBottom w:val="0"/>
      <w:divBdr>
        <w:top w:val="none" w:sz="0" w:space="0" w:color="auto"/>
        <w:left w:val="none" w:sz="0" w:space="0" w:color="auto"/>
        <w:bottom w:val="none" w:sz="0" w:space="0" w:color="auto"/>
        <w:right w:val="none" w:sz="0" w:space="0" w:color="auto"/>
      </w:divBdr>
    </w:div>
    <w:div w:id="1393230795">
      <w:bodyDiv w:val="1"/>
      <w:marLeft w:val="0"/>
      <w:marRight w:val="0"/>
      <w:marTop w:val="0"/>
      <w:marBottom w:val="0"/>
      <w:divBdr>
        <w:top w:val="none" w:sz="0" w:space="0" w:color="auto"/>
        <w:left w:val="none" w:sz="0" w:space="0" w:color="auto"/>
        <w:bottom w:val="none" w:sz="0" w:space="0" w:color="auto"/>
        <w:right w:val="none" w:sz="0" w:space="0" w:color="auto"/>
      </w:divBdr>
    </w:div>
    <w:div w:id="1555235387">
      <w:bodyDiv w:val="1"/>
      <w:marLeft w:val="0"/>
      <w:marRight w:val="0"/>
      <w:marTop w:val="0"/>
      <w:marBottom w:val="0"/>
      <w:divBdr>
        <w:top w:val="none" w:sz="0" w:space="0" w:color="auto"/>
        <w:left w:val="none" w:sz="0" w:space="0" w:color="auto"/>
        <w:bottom w:val="none" w:sz="0" w:space="0" w:color="auto"/>
        <w:right w:val="none" w:sz="0" w:space="0" w:color="auto"/>
      </w:divBdr>
    </w:div>
    <w:div w:id="1565750771">
      <w:bodyDiv w:val="1"/>
      <w:marLeft w:val="0"/>
      <w:marRight w:val="0"/>
      <w:marTop w:val="0"/>
      <w:marBottom w:val="0"/>
      <w:divBdr>
        <w:top w:val="none" w:sz="0" w:space="0" w:color="auto"/>
        <w:left w:val="none" w:sz="0" w:space="0" w:color="auto"/>
        <w:bottom w:val="none" w:sz="0" w:space="0" w:color="auto"/>
        <w:right w:val="none" w:sz="0" w:space="0" w:color="auto"/>
      </w:divBdr>
    </w:div>
    <w:div w:id="1566792433">
      <w:bodyDiv w:val="1"/>
      <w:marLeft w:val="0"/>
      <w:marRight w:val="0"/>
      <w:marTop w:val="0"/>
      <w:marBottom w:val="0"/>
      <w:divBdr>
        <w:top w:val="none" w:sz="0" w:space="0" w:color="auto"/>
        <w:left w:val="none" w:sz="0" w:space="0" w:color="auto"/>
        <w:bottom w:val="none" w:sz="0" w:space="0" w:color="auto"/>
        <w:right w:val="none" w:sz="0" w:space="0" w:color="auto"/>
      </w:divBdr>
    </w:div>
    <w:div w:id="1576431576">
      <w:bodyDiv w:val="1"/>
      <w:marLeft w:val="0"/>
      <w:marRight w:val="0"/>
      <w:marTop w:val="0"/>
      <w:marBottom w:val="0"/>
      <w:divBdr>
        <w:top w:val="none" w:sz="0" w:space="0" w:color="auto"/>
        <w:left w:val="none" w:sz="0" w:space="0" w:color="auto"/>
        <w:bottom w:val="none" w:sz="0" w:space="0" w:color="auto"/>
        <w:right w:val="none" w:sz="0" w:space="0" w:color="auto"/>
      </w:divBdr>
    </w:div>
    <w:div w:id="1622229319">
      <w:bodyDiv w:val="1"/>
      <w:marLeft w:val="0"/>
      <w:marRight w:val="0"/>
      <w:marTop w:val="0"/>
      <w:marBottom w:val="0"/>
      <w:divBdr>
        <w:top w:val="none" w:sz="0" w:space="0" w:color="auto"/>
        <w:left w:val="none" w:sz="0" w:space="0" w:color="auto"/>
        <w:bottom w:val="none" w:sz="0" w:space="0" w:color="auto"/>
        <w:right w:val="none" w:sz="0" w:space="0" w:color="auto"/>
      </w:divBdr>
    </w:div>
    <w:div w:id="1682389635">
      <w:bodyDiv w:val="1"/>
      <w:marLeft w:val="0"/>
      <w:marRight w:val="0"/>
      <w:marTop w:val="0"/>
      <w:marBottom w:val="0"/>
      <w:divBdr>
        <w:top w:val="none" w:sz="0" w:space="0" w:color="auto"/>
        <w:left w:val="none" w:sz="0" w:space="0" w:color="auto"/>
        <w:bottom w:val="none" w:sz="0" w:space="0" w:color="auto"/>
        <w:right w:val="none" w:sz="0" w:space="0" w:color="auto"/>
      </w:divBdr>
    </w:div>
    <w:div w:id="1748455825">
      <w:bodyDiv w:val="1"/>
      <w:marLeft w:val="0"/>
      <w:marRight w:val="0"/>
      <w:marTop w:val="0"/>
      <w:marBottom w:val="0"/>
      <w:divBdr>
        <w:top w:val="none" w:sz="0" w:space="0" w:color="auto"/>
        <w:left w:val="none" w:sz="0" w:space="0" w:color="auto"/>
        <w:bottom w:val="none" w:sz="0" w:space="0" w:color="auto"/>
        <w:right w:val="none" w:sz="0" w:space="0" w:color="auto"/>
      </w:divBdr>
    </w:div>
    <w:div w:id="1858733025">
      <w:bodyDiv w:val="1"/>
      <w:marLeft w:val="0"/>
      <w:marRight w:val="0"/>
      <w:marTop w:val="0"/>
      <w:marBottom w:val="0"/>
      <w:divBdr>
        <w:top w:val="none" w:sz="0" w:space="0" w:color="auto"/>
        <w:left w:val="none" w:sz="0" w:space="0" w:color="auto"/>
        <w:bottom w:val="none" w:sz="0" w:space="0" w:color="auto"/>
        <w:right w:val="none" w:sz="0" w:space="0" w:color="auto"/>
      </w:divBdr>
    </w:div>
    <w:div w:id="1858880781">
      <w:bodyDiv w:val="1"/>
      <w:marLeft w:val="0"/>
      <w:marRight w:val="0"/>
      <w:marTop w:val="0"/>
      <w:marBottom w:val="0"/>
      <w:divBdr>
        <w:top w:val="none" w:sz="0" w:space="0" w:color="auto"/>
        <w:left w:val="none" w:sz="0" w:space="0" w:color="auto"/>
        <w:bottom w:val="none" w:sz="0" w:space="0" w:color="auto"/>
        <w:right w:val="none" w:sz="0" w:space="0" w:color="auto"/>
      </w:divBdr>
    </w:div>
    <w:div w:id="1908102476">
      <w:bodyDiv w:val="1"/>
      <w:marLeft w:val="0"/>
      <w:marRight w:val="0"/>
      <w:marTop w:val="0"/>
      <w:marBottom w:val="0"/>
      <w:divBdr>
        <w:top w:val="none" w:sz="0" w:space="0" w:color="auto"/>
        <w:left w:val="none" w:sz="0" w:space="0" w:color="auto"/>
        <w:bottom w:val="none" w:sz="0" w:space="0" w:color="auto"/>
        <w:right w:val="none" w:sz="0" w:space="0" w:color="auto"/>
      </w:divBdr>
    </w:div>
    <w:div w:id="1975595467">
      <w:bodyDiv w:val="1"/>
      <w:marLeft w:val="0"/>
      <w:marRight w:val="0"/>
      <w:marTop w:val="0"/>
      <w:marBottom w:val="0"/>
      <w:divBdr>
        <w:top w:val="none" w:sz="0" w:space="0" w:color="auto"/>
        <w:left w:val="none" w:sz="0" w:space="0" w:color="auto"/>
        <w:bottom w:val="none" w:sz="0" w:space="0" w:color="auto"/>
        <w:right w:val="none" w:sz="0" w:space="0" w:color="auto"/>
      </w:divBdr>
    </w:div>
    <w:div w:id="2024815783">
      <w:bodyDiv w:val="1"/>
      <w:marLeft w:val="0"/>
      <w:marRight w:val="0"/>
      <w:marTop w:val="0"/>
      <w:marBottom w:val="0"/>
      <w:divBdr>
        <w:top w:val="none" w:sz="0" w:space="0" w:color="auto"/>
        <w:left w:val="none" w:sz="0" w:space="0" w:color="auto"/>
        <w:bottom w:val="none" w:sz="0" w:space="0" w:color="auto"/>
        <w:right w:val="none" w:sz="0" w:space="0" w:color="auto"/>
      </w:divBdr>
    </w:div>
    <w:div w:id="209289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GTNB\3_MaDuAn_Tai%20lieu%20quy%20dinh%20nghiep%20vu_v.v.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0141C-02F8-4FAE-9F13-634813E3C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3_MaDuAn_Tai lieu quy dinh nghiep vu_v.v.v.dotx</Template>
  <TotalTime>339</TotalTime>
  <Pages>10</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huongdo161</dc:creator>
  <cp:keywords/>
  <dc:description/>
  <cp:lastModifiedBy>Đức Phạm</cp:lastModifiedBy>
  <cp:revision>33</cp:revision>
  <cp:lastPrinted>2014-12-16T03:37:00Z</cp:lastPrinted>
  <dcterms:created xsi:type="dcterms:W3CDTF">2017-05-13T08:40:00Z</dcterms:created>
  <dcterms:modified xsi:type="dcterms:W3CDTF">2020-04-04T13:28:00Z</dcterms:modified>
</cp:coreProperties>
</file>